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C3E40" w14:textId="6CCFBB0B" w:rsidR="00661045" w:rsidRDefault="00BF0A5F" w:rsidP="009D5DFB">
      <w:pPr>
        <w:pStyle w:val="Articletitle"/>
        <w:spacing w:line="480" w:lineRule="auto"/>
      </w:pPr>
      <w:r w:rsidRPr="00BF0A5F">
        <w:t xml:space="preserve">Review on Hybrid Analysis </w:t>
      </w:r>
      <w:r w:rsidR="00D35AEF">
        <w:t>in</w:t>
      </w:r>
      <w:r w:rsidRPr="00BF0A5F">
        <w:t xml:space="preserve"> Android Malware Detection</w:t>
      </w:r>
    </w:p>
    <w:p w14:paraId="7A3CECD2" w14:textId="4EFE099A" w:rsidR="00442B9C" w:rsidRDefault="003379FC" w:rsidP="009D5DFB">
      <w:pPr>
        <w:pStyle w:val="Authornames"/>
        <w:spacing w:line="480" w:lineRule="auto"/>
      </w:pPr>
      <w:r w:rsidRPr="003379FC">
        <w:t xml:space="preserve">Asadullah Hill </w:t>
      </w:r>
      <w:proofErr w:type="spellStart"/>
      <w:r w:rsidRPr="003379FC">
        <w:t>Galib</w:t>
      </w:r>
      <w:r w:rsidR="004F428E" w:rsidRPr="00394920">
        <w:rPr>
          <w:vertAlign w:val="superscript"/>
        </w:rPr>
        <w:t>a</w:t>
      </w:r>
      <w:r w:rsidR="00BF0A5F">
        <w:rPr>
          <w:vertAlign w:val="superscript"/>
        </w:rPr>
        <w:t>c</w:t>
      </w:r>
      <w:proofErr w:type="spellEnd"/>
      <w:r w:rsidR="00BF0A5F">
        <w:t xml:space="preserve"> </w:t>
      </w:r>
      <w:r w:rsidR="004F428E">
        <w:t xml:space="preserve">and </w:t>
      </w:r>
      <w:r w:rsidRPr="003379FC">
        <w:t xml:space="preserve">B M </w:t>
      </w:r>
      <w:proofErr w:type="spellStart"/>
      <w:r w:rsidRPr="003379FC">
        <w:t>Mainul</w:t>
      </w:r>
      <w:proofErr w:type="spellEnd"/>
      <w:r w:rsidRPr="003379FC">
        <w:t xml:space="preserve"> </w:t>
      </w:r>
      <w:proofErr w:type="spellStart"/>
      <w:r w:rsidRPr="003379FC">
        <w:t>Hossain</w:t>
      </w:r>
      <w:r w:rsidR="00BF0A5F">
        <w:rPr>
          <w:vertAlign w:val="superscript"/>
        </w:rPr>
        <w:t>bc</w:t>
      </w:r>
      <w:proofErr w:type="spellEnd"/>
    </w:p>
    <w:p w14:paraId="15805744" w14:textId="2D0C0F71" w:rsidR="00BF0A5F" w:rsidRPr="00BF0A5F" w:rsidRDefault="00BF0A5F" w:rsidP="009D5DFB">
      <w:pPr>
        <w:pStyle w:val="Affiliation"/>
        <w:spacing w:line="480" w:lineRule="auto"/>
        <w:rPr>
          <w:i w:val="0"/>
          <w:iCs/>
        </w:rPr>
      </w:pPr>
      <w:proofErr w:type="spellStart"/>
      <w:r w:rsidRPr="00BF0A5F">
        <w:rPr>
          <w:i w:val="0"/>
          <w:iCs/>
          <w:vertAlign w:val="superscript"/>
        </w:rPr>
        <w:t>a</w:t>
      </w:r>
      <w:r w:rsidRPr="00BF0A5F">
        <w:rPr>
          <w:i w:val="0"/>
          <w:iCs/>
        </w:rPr>
        <w:t>Email</w:t>
      </w:r>
      <w:proofErr w:type="spellEnd"/>
      <w:r w:rsidRPr="00BF0A5F">
        <w:rPr>
          <w:i w:val="0"/>
          <w:iCs/>
        </w:rPr>
        <w:t xml:space="preserve">: </w:t>
      </w:r>
      <w:hyperlink r:id="rId8" w:history="1">
        <w:r w:rsidRPr="00BF0A5F">
          <w:rPr>
            <w:rStyle w:val="Hyperlink"/>
            <w:i w:val="0"/>
            <w:iCs/>
          </w:rPr>
          <w:t>bsse0712@iit.du.ac.bd</w:t>
        </w:r>
      </w:hyperlink>
      <w:r w:rsidRPr="00BF0A5F">
        <w:rPr>
          <w:i w:val="0"/>
          <w:iCs/>
        </w:rPr>
        <w:t>, Cell No: 01678044993, MS Student</w:t>
      </w:r>
    </w:p>
    <w:p w14:paraId="42B93B71" w14:textId="4A6F621B" w:rsidR="00BF0A5F" w:rsidRPr="00BF0A5F" w:rsidRDefault="00BF0A5F" w:rsidP="009D5DFB">
      <w:pPr>
        <w:pStyle w:val="Affiliation"/>
        <w:spacing w:line="480" w:lineRule="auto"/>
        <w:rPr>
          <w:i w:val="0"/>
          <w:iCs/>
        </w:rPr>
      </w:pPr>
      <w:proofErr w:type="spellStart"/>
      <w:r w:rsidRPr="00BF0A5F">
        <w:rPr>
          <w:i w:val="0"/>
          <w:iCs/>
          <w:vertAlign w:val="superscript"/>
        </w:rPr>
        <w:t>b</w:t>
      </w:r>
      <w:r w:rsidRPr="00BF0A5F">
        <w:rPr>
          <w:i w:val="0"/>
          <w:iCs/>
        </w:rPr>
        <w:t>Email</w:t>
      </w:r>
      <w:proofErr w:type="spellEnd"/>
      <w:r w:rsidRPr="00BF0A5F">
        <w:rPr>
          <w:i w:val="0"/>
          <w:iCs/>
        </w:rPr>
        <w:t xml:space="preserve">: </w:t>
      </w:r>
      <w:hyperlink r:id="rId9" w:history="1">
        <w:r w:rsidRPr="00BF0A5F">
          <w:rPr>
            <w:rStyle w:val="Hyperlink"/>
            <w:i w:val="0"/>
            <w:iCs/>
          </w:rPr>
          <w:t>mainul@iit.du.ac.bd</w:t>
        </w:r>
      </w:hyperlink>
      <w:r w:rsidRPr="00BF0A5F">
        <w:rPr>
          <w:i w:val="0"/>
          <w:iCs/>
        </w:rPr>
        <w:t>, Cell No: 01911489984, Associate Professor</w:t>
      </w:r>
    </w:p>
    <w:p w14:paraId="0E5630C0" w14:textId="6AB7C75B" w:rsidR="00997B0F" w:rsidRPr="00BF0A5F" w:rsidRDefault="00BF0A5F" w:rsidP="009D5DFB">
      <w:pPr>
        <w:pStyle w:val="Affiliation"/>
        <w:spacing w:line="480" w:lineRule="auto"/>
        <w:rPr>
          <w:i w:val="0"/>
          <w:iCs/>
        </w:rPr>
      </w:pPr>
      <w:proofErr w:type="spellStart"/>
      <w:r w:rsidRPr="00BF0A5F">
        <w:rPr>
          <w:i w:val="0"/>
          <w:iCs/>
          <w:vertAlign w:val="superscript"/>
        </w:rPr>
        <w:t>c</w:t>
      </w:r>
      <w:r w:rsidR="003379FC" w:rsidRPr="00BF0A5F">
        <w:rPr>
          <w:i w:val="0"/>
          <w:iCs/>
        </w:rPr>
        <w:t>Institute</w:t>
      </w:r>
      <w:proofErr w:type="spellEnd"/>
      <w:r w:rsidR="003379FC" w:rsidRPr="00BF0A5F">
        <w:rPr>
          <w:i w:val="0"/>
          <w:iCs/>
        </w:rPr>
        <w:t xml:space="preserve"> of Information Technology</w:t>
      </w:r>
      <w:r w:rsidR="00B64FA3" w:rsidRPr="00BF0A5F">
        <w:rPr>
          <w:i w:val="0"/>
          <w:iCs/>
        </w:rPr>
        <w:t>, University</w:t>
      </w:r>
      <w:r w:rsidR="003379FC" w:rsidRPr="00BF0A5F">
        <w:rPr>
          <w:i w:val="0"/>
          <w:iCs/>
        </w:rPr>
        <w:t xml:space="preserve"> of Dhaka</w:t>
      </w:r>
      <w:r w:rsidR="00B64FA3" w:rsidRPr="00BF0A5F">
        <w:rPr>
          <w:i w:val="0"/>
          <w:iCs/>
        </w:rPr>
        <w:t xml:space="preserve">, </w:t>
      </w:r>
      <w:r w:rsidR="003379FC" w:rsidRPr="00BF0A5F">
        <w:rPr>
          <w:i w:val="0"/>
          <w:iCs/>
        </w:rPr>
        <w:t>Dhaka</w:t>
      </w:r>
      <w:r w:rsidR="00B64FA3" w:rsidRPr="00BF0A5F">
        <w:rPr>
          <w:i w:val="0"/>
          <w:iCs/>
        </w:rPr>
        <w:t xml:space="preserve">, </w:t>
      </w:r>
      <w:proofErr w:type="gramStart"/>
      <w:r w:rsidR="003379FC" w:rsidRPr="00BF0A5F">
        <w:rPr>
          <w:i w:val="0"/>
          <w:iCs/>
        </w:rPr>
        <w:t>Bangladesh;</w:t>
      </w:r>
      <w:proofErr w:type="gramEnd"/>
      <w:r w:rsidR="00B64FA3" w:rsidRPr="00BF0A5F">
        <w:rPr>
          <w:i w:val="0"/>
          <w:iCs/>
        </w:rPr>
        <w:t xml:space="preserve"> </w:t>
      </w:r>
    </w:p>
    <w:p w14:paraId="37C7C917" w14:textId="18011DDB" w:rsidR="00C879BE" w:rsidRPr="00BF0A5F" w:rsidRDefault="00BD772E" w:rsidP="009D5DFB">
      <w:pPr>
        <w:pStyle w:val="Notesoncontributors"/>
        <w:spacing w:line="480" w:lineRule="auto"/>
        <w:rPr>
          <w:iCs/>
          <w:sz w:val="24"/>
        </w:rPr>
      </w:pPr>
      <w:proofErr w:type="spellStart"/>
      <w:r>
        <w:rPr>
          <w:iCs/>
          <w:sz w:val="24"/>
          <w:vertAlign w:val="superscript"/>
        </w:rPr>
        <w:t>a</w:t>
      </w:r>
      <w:r w:rsidR="00C879BE" w:rsidRPr="00BF0A5F">
        <w:rPr>
          <w:iCs/>
          <w:sz w:val="24"/>
        </w:rPr>
        <w:t>Address</w:t>
      </w:r>
      <w:proofErr w:type="spellEnd"/>
      <w:r w:rsidR="00C879BE" w:rsidRPr="00BF0A5F">
        <w:rPr>
          <w:iCs/>
          <w:sz w:val="24"/>
        </w:rPr>
        <w:t xml:space="preserve">: </w:t>
      </w:r>
      <w:proofErr w:type="spellStart"/>
      <w:r w:rsidR="00C879BE" w:rsidRPr="00BF0A5F">
        <w:rPr>
          <w:iCs/>
          <w:sz w:val="24"/>
        </w:rPr>
        <w:t>Shopno</w:t>
      </w:r>
      <w:proofErr w:type="spellEnd"/>
      <w:r w:rsidR="00C879BE" w:rsidRPr="00BF0A5F">
        <w:rPr>
          <w:iCs/>
          <w:sz w:val="24"/>
        </w:rPr>
        <w:t xml:space="preserve"> Nir Tower, 52/3-C, </w:t>
      </w:r>
      <w:proofErr w:type="spellStart"/>
      <w:r w:rsidR="00C879BE" w:rsidRPr="00BF0A5F">
        <w:rPr>
          <w:iCs/>
          <w:sz w:val="24"/>
        </w:rPr>
        <w:t>Balughat</w:t>
      </w:r>
      <w:proofErr w:type="spellEnd"/>
      <w:r w:rsidR="00C879BE" w:rsidRPr="00BF0A5F">
        <w:rPr>
          <w:iCs/>
          <w:sz w:val="24"/>
        </w:rPr>
        <w:t>, Dhaka Cantonment, Dhaka – 1206, Bangladesh.</w:t>
      </w:r>
    </w:p>
    <w:p w14:paraId="6C1771D0" w14:textId="02A19A76" w:rsidR="00C246C5" w:rsidRDefault="00C14585" w:rsidP="007E4AA5">
      <w:pPr>
        <w:pStyle w:val="Articletitle"/>
        <w:spacing w:line="480" w:lineRule="auto"/>
        <w:jc w:val="both"/>
      </w:pPr>
      <w:r>
        <w:br w:type="page"/>
      </w:r>
      <w:r w:rsidR="00BF0A5F" w:rsidRPr="00BF0A5F">
        <w:lastRenderedPageBreak/>
        <w:t>A Review on Hybrid Analysis using Machine Learning for Android Malware Detection</w:t>
      </w:r>
    </w:p>
    <w:p w14:paraId="39EA74A8" w14:textId="7CC37343" w:rsidR="00171C0B" w:rsidRDefault="00171C0B" w:rsidP="00171C0B">
      <w:pPr>
        <w:pStyle w:val="Keywords"/>
        <w:spacing w:line="480" w:lineRule="auto"/>
        <w:jc w:val="both"/>
      </w:pPr>
      <w:r w:rsidRPr="00171C0B">
        <w:t xml:space="preserve">Android is the most </w:t>
      </w:r>
      <w:r w:rsidR="00BD772E" w:rsidRPr="00171C0B">
        <w:t>global</w:t>
      </w:r>
      <w:r w:rsidRPr="00171C0B">
        <w:t xml:space="preserve"> mobile operating system nowadays. Its </w:t>
      </w:r>
      <w:r w:rsidR="00BD772E" w:rsidRPr="00171C0B">
        <w:t>pervasiveness</w:t>
      </w:r>
      <w:r w:rsidRPr="00171C0B">
        <w:t xml:space="preserve"> also provokes the </w:t>
      </w:r>
      <w:r w:rsidR="00BD772E" w:rsidRPr="00171C0B">
        <w:t>enormous</w:t>
      </w:r>
      <w:r w:rsidRPr="00171C0B">
        <w:t xml:space="preserve"> growth of Android malware. </w:t>
      </w:r>
      <w:r w:rsidR="00BD772E" w:rsidRPr="00171C0B">
        <w:t>Largely</w:t>
      </w:r>
      <w:r w:rsidRPr="00171C0B">
        <w:t xml:space="preserve"> researchers have focused on static and dynamic analysis using machine learning techniques to detect Android malware. But, </w:t>
      </w:r>
      <w:r w:rsidR="00BD772E">
        <w:t>d</w:t>
      </w:r>
      <w:r w:rsidR="00BD772E" w:rsidRPr="00BD772E">
        <w:t xml:space="preserve">ifferent </w:t>
      </w:r>
      <w:r w:rsidR="00BD772E">
        <w:t>evasion</w:t>
      </w:r>
      <w:r w:rsidR="00BD772E" w:rsidRPr="00BD772E">
        <w:t xml:space="preserve"> techniques by shrewd malware authors made those techniques inadequate and ineffective</w:t>
      </w:r>
      <w:r w:rsidRPr="00171C0B">
        <w:t xml:space="preserve">. Therefore, </w:t>
      </w:r>
      <w:r w:rsidR="00BD772E">
        <w:t>r</w:t>
      </w:r>
      <w:r w:rsidR="00BD772E" w:rsidRPr="00BD772E">
        <w:t>ecent researchers have turned their attention to the discovery of an effective strategy to combat</w:t>
      </w:r>
      <w:r w:rsidRPr="00171C0B">
        <w:t xml:space="preserve">. Hybrid analysis: a fusion of static and dynamic analysis would be a good candidate for that as it prevails over the individual </w:t>
      </w:r>
      <w:r w:rsidR="00BD772E" w:rsidRPr="00171C0B">
        <w:t>shortcomings</w:t>
      </w:r>
      <w:r w:rsidRPr="00171C0B">
        <w:t xml:space="preserve"> of static and dynamic analysis with the cost of complexity. </w:t>
      </w:r>
      <w:r w:rsidR="00BD772E">
        <w:t>H</w:t>
      </w:r>
      <w:r w:rsidRPr="00171C0B">
        <w:t xml:space="preserve">ybrid analysis has many opportunities as well as challenges. </w:t>
      </w:r>
      <w:r w:rsidR="00BD772E" w:rsidRPr="00BD772E">
        <w:t xml:space="preserve">This research is intended to provide a detailed and systematic </w:t>
      </w:r>
      <w:r w:rsidR="00BD772E">
        <w:t>review</w:t>
      </w:r>
      <w:r w:rsidR="00BD772E" w:rsidRPr="00BD772E">
        <w:t xml:space="preserve"> </w:t>
      </w:r>
      <w:r w:rsidRPr="00171C0B">
        <w:t xml:space="preserve">of hybrid analysis using machine learning techniques for Android malware detection. </w:t>
      </w:r>
      <w:r w:rsidR="00BD772E" w:rsidRPr="00BD772E">
        <w:t>It encompasses leading hybrid analysis research</w:t>
      </w:r>
      <w:r w:rsidRPr="00171C0B">
        <w:t xml:space="preserve">: their contributions, strengths, and weaknesses. This work also discusses the challenges, </w:t>
      </w:r>
      <w:r w:rsidR="00BD772E" w:rsidRPr="00171C0B">
        <w:t>opportunities,</w:t>
      </w:r>
      <w:r w:rsidRPr="00171C0B">
        <w:t xml:space="preserve"> and future directions of hybrid analysis for Android malware detection.</w:t>
      </w:r>
    </w:p>
    <w:p w14:paraId="08B9037B" w14:textId="14180688" w:rsidR="002B1B1A" w:rsidRPr="002B1B1A" w:rsidRDefault="00997B0F" w:rsidP="00171C0B">
      <w:pPr>
        <w:pStyle w:val="Keywords"/>
        <w:spacing w:line="480" w:lineRule="auto"/>
        <w:jc w:val="both"/>
      </w:pPr>
      <w:r>
        <w:t xml:space="preserve">Keywords: </w:t>
      </w:r>
      <w:r w:rsidR="00171C0B">
        <w:t>A</w:t>
      </w:r>
      <w:r w:rsidR="00171C0B" w:rsidRPr="00BF0A5F">
        <w:t>ndroid Malware</w:t>
      </w:r>
      <w:r w:rsidR="00BF0A5F" w:rsidRPr="00BF0A5F">
        <w:t xml:space="preserve"> </w:t>
      </w:r>
      <w:r w:rsidR="00BD772E" w:rsidRPr="00BF0A5F">
        <w:t>Detection, Hybrid</w:t>
      </w:r>
      <w:r w:rsidR="00BF0A5F" w:rsidRPr="00BF0A5F">
        <w:t xml:space="preserve"> </w:t>
      </w:r>
      <w:r w:rsidR="00171C0B" w:rsidRPr="00BF0A5F">
        <w:t xml:space="preserve">Analysis, </w:t>
      </w:r>
      <w:r w:rsidR="00987BCC" w:rsidRPr="00BF0A5F">
        <w:t>Machine Learning</w:t>
      </w:r>
    </w:p>
    <w:p w14:paraId="3CC72B86" w14:textId="5B5B1332" w:rsidR="00997B0F" w:rsidRDefault="00756CF7" w:rsidP="009D5DFB">
      <w:pPr>
        <w:pStyle w:val="Heading1"/>
        <w:spacing w:line="480" w:lineRule="auto"/>
      </w:pPr>
      <w:r>
        <w:t xml:space="preserve">I </w:t>
      </w:r>
      <w:r w:rsidR="0025659D" w:rsidRPr="0025659D">
        <w:t>Introduction</w:t>
      </w:r>
    </w:p>
    <w:p w14:paraId="09230EC4" w14:textId="5E4EE9FA" w:rsidR="00BF0A5F" w:rsidRDefault="00BF0A5F" w:rsidP="00756CF7">
      <w:pPr>
        <w:pStyle w:val="Paragraph"/>
        <w:spacing w:before="0"/>
        <w:jc w:val="both"/>
      </w:pPr>
      <w:r>
        <w:t xml:space="preserve">Android is the most </w:t>
      </w:r>
      <w:r w:rsidR="00BD772E">
        <w:t>widespread</w:t>
      </w:r>
      <w:r>
        <w:t xml:space="preserve"> mobile operating system (OS) currently: 72.23% of total mobile OS is Android [1]. With the enormous growth of the Android system, Android malware also has grown significantly as well as upgraded its nature and activities [2]. On average 12,000 new malware instances are found per day [3]. To defend against that malware phenomenon, researchers emphasize on Android malware detection to ensure Android mobile application security.</w:t>
      </w:r>
    </w:p>
    <w:p w14:paraId="2CC975BD" w14:textId="45C499CE" w:rsidR="0097269B" w:rsidRDefault="00BF0A5F" w:rsidP="00756CF7">
      <w:pPr>
        <w:pStyle w:val="Paragraph"/>
        <w:spacing w:before="0"/>
        <w:jc w:val="both"/>
      </w:pPr>
      <w:r>
        <w:t>To detect Android malware, there are three approaches: Static</w:t>
      </w:r>
      <w:r w:rsidR="0097269B">
        <w:t xml:space="preserve"> </w:t>
      </w:r>
      <w:r>
        <w:t>Analysis, Dynamic Analysis, and Hybrid Analysis. The static</w:t>
      </w:r>
      <w:r w:rsidR="0097269B">
        <w:t xml:space="preserve"> </w:t>
      </w:r>
      <w:r>
        <w:t>analysis uses the static features of the Android application</w:t>
      </w:r>
      <w:r w:rsidR="0097269B">
        <w:t xml:space="preserve"> </w:t>
      </w:r>
      <w:r>
        <w:t xml:space="preserve">such as Permissions, </w:t>
      </w:r>
      <w:r>
        <w:lastRenderedPageBreak/>
        <w:t>API Calls, etc. The dynamic analysis</w:t>
      </w:r>
      <w:r w:rsidR="0097269B">
        <w:t xml:space="preserve"> </w:t>
      </w:r>
      <w:r>
        <w:t xml:space="preserve">investigates the dynamic </w:t>
      </w:r>
      <w:r w:rsidR="002F005B">
        <w:t>behaviour</w:t>
      </w:r>
      <w:r>
        <w:t xml:space="preserve"> of the application. These</w:t>
      </w:r>
      <w:r w:rsidR="0097269B">
        <w:t xml:space="preserve"> </w:t>
      </w:r>
      <w:r>
        <w:t>dynamic features/</w:t>
      </w:r>
      <w:r w:rsidR="002F005B">
        <w:t>behaviours</w:t>
      </w:r>
      <w:r>
        <w:t xml:space="preserve"> include System Calls, Network</w:t>
      </w:r>
      <w:r w:rsidR="0097269B">
        <w:t xml:space="preserve"> </w:t>
      </w:r>
      <w:r>
        <w:t>Traffic, etc. Hybrid analysis tends to incorporate both the static</w:t>
      </w:r>
      <w:r w:rsidR="0097269B">
        <w:t xml:space="preserve"> </w:t>
      </w:r>
      <w:r>
        <w:t>and dynamic approaches into a common ground.</w:t>
      </w:r>
      <w:r w:rsidR="0097269B">
        <w:t xml:space="preserve"> </w:t>
      </w:r>
    </w:p>
    <w:p w14:paraId="70889232" w14:textId="586F2AF1" w:rsidR="00BF0A5F" w:rsidRDefault="00BF0A5F" w:rsidP="00756CF7">
      <w:pPr>
        <w:pStyle w:val="Paragraph"/>
        <w:spacing w:before="0"/>
        <w:jc w:val="both"/>
      </w:pPr>
      <w:r>
        <w:t>Static and dynamic analyses have their limitations.</w:t>
      </w:r>
      <w:r w:rsidR="0097269B">
        <w:t xml:space="preserve"> </w:t>
      </w:r>
      <w:r>
        <w:t>Currently, malware authors are too smart to evade these</w:t>
      </w:r>
      <w:r w:rsidR="0097269B">
        <w:t xml:space="preserve"> </w:t>
      </w:r>
      <w:r>
        <w:t>detection techniques.</w:t>
      </w:r>
      <w:r w:rsidR="002F005B">
        <w:t xml:space="preserve"> </w:t>
      </w:r>
      <w:r>
        <w:t>For static analysis, commonly used evasion techniques by the malware authors are data obfuscation,</w:t>
      </w:r>
      <w:r w:rsidR="0097269B">
        <w:t xml:space="preserve"> </w:t>
      </w:r>
      <w:r>
        <w:t>control flow obfuscation, encryption, reflection, dynamically</w:t>
      </w:r>
      <w:r w:rsidR="0097269B">
        <w:t xml:space="preserve"> </w:t>
      </w:r>
      <w:r>
        <w:t>loaded code, repackaging, etc. [4]. For dynamic analysis, anti</w:t>
      </w:r>
      <w:r w:rsidR="002F005B">
        <w:t>-</w:t>
      </w:r>
      <w:r>
        <w:t>analysis, mimicry, data obfuscation, misleading information</w:t>
      </w:r>
      <w:r w:rsidR="0097269B">
        <w:t xml:space="preserve"> </w:t>
      </w:r>
      <w:r>
        <w:t>flows</w:t>
      </w:r>
      <w:r w:rsidR="00EA316D">
        <w:t>,</w:t>
      </w:r>
      <w:r>
        <w:t xml:space="preserve"> and function in-directions, etc. are used as evasion</w:t>
      </w:r>
      <w:r w:rsidR="0097269B">
        <w:t xml:space="preserve"> </w:t>
      </w:r>
      <w:r>
        <w:t>techniques [4]. Besides, limited code coverage lessens the</w:t>
      </w:r>
      <w:r w:rsidR="0097269B">
        <w:t xml:space="preserve"> </w:t>
      </w:r>
      <w:r>
        <w:t>effectiveness of the dynamic analysis.</w:t>
      </w:r>
    </w:p>
    <w:p w14:paraId="22CD5DB9" w14:textId="3BCF37AB" w:rsidR="00BF0A5F" w:rsidRDefault="00BF0A5F" w:rsidP="00756CF7">
      <w:pPr>
        <w:pStyle w:val="Paragraph"/>
        <w:spacing w:before="0"/>
        <w:jc w:val="both"/>
      </w:pPr>
      <w:r>
        <w:t>As static and dynamic analysis have their weaknesses individually, combining both analyses into</w:t>
      </w:r>
      <w:r w:rsidR="0097269B">
        <w:t xml:space="preserve"> </w:t>
      </w:r>
      <w:r>
        <w:t>a common ground would</w:t>
      </w:r>
      <w:r w:rsidR="0097269B">
        <w:t xml:space="preserve"> </w:t>
      </w:r>
      <w:r>
        <w:t>be helpful. The hybrid analysis approach integrates both static</w:t>
      </w:r>
      <w:r w:rsidR="0097269B">
        <w:t xml:space="preserve"> </w:t>
      </w:r>
      <w:r>
        <w:t>and dynamic analyses to mitigate their weaknesses. Though</w:t>
      </w:r>
      <w:r w:rsidR="0097269B">
        <w:t xml:space="preserve"> </w:t>
      </w:r>
      <w:r>
        <w:t>hybrid analysis is complex enough, it is effective and feasible</w:t>
      </w:r>
      <w:r w:rsidR="0097269B">
        <w:t xml:space="preserve"> </w:t>
      </w:r>
      <w:r>
        <w:t xml:space="preserve">according to related research. </w:t>
      </w:r>
      <w:r w:rsidR="00525F62">
        <w:t>But</w:t>
      </w:r>
      <w:r>
        <w:t xml:space="preserve"> comparatively a few works</w:t>
      </w:r>
      <w:r w:rsidR="0097269B">
        <w:t xml:space="preserve"> </w:t>
      </w:r>
      <w:r>
        <w:t>have been performed in hybrid analysis. Researchers nowadays</w:t>
      </w:r>
      <w:r w:rsidR="0097269B">
        <w:t xml:space="preserve"> </w:t>
      </w:r>
      <w:proofErr w:type="spellStart"/>
      <w:r>
        <w:t>focuse</w:t>
      </w:r>
      <w:proofErr w:type="spellEnd"/>
      <w:r>
        <w:t xml:space="preserve"> on it because of its effectiveness and potential.</w:t>
      </w:r>
    </w:p>
    <w:p w14:paraId="390F2C99" w14:textId="262FECE8" w:rsidR="00BF0A5F" w:rsidRDefault="00BF0A5F" w:rsidP="00756CF7">
      <w:pPr>
        <w:pStyle w:val="Paragraph"/>
        <w:spacing w:before="0"/>
        <w:jc w:val="both"/>
      </w:pPr>
      <w:r>
        <w:t xml:space="preserve">Though there </w:t>
      </w:r>
      <w:r w:rsidR="00525F62">
        <w:t>exist</w:t>
      </w:r>
      <w:r>
        <w:t xml:space="preserve"> </w:t>
      </w:r>
      <w:r w:rsidR="00171C0B">
        <w:t>many</w:t>
      </w:r>
      <w:r>
        <w:t xml:space="preserve"> reviews on Android malware detection, </w:t>
      </w:r>
      <w:r w:rsidR="00171C0B">
        <w:t>none</w:t>
      </w:r>
      <w:r>
        <w:t xml:space="preserve"> focuse</w:t>
      </w:r>
      <w:r w:rsidR="00525F62">
        <w:t>s</w:t>
      </w:r>
      <w:r>
        <w:t xml:space="preserve"> on hybrid</w:t>
      </w:r>
      <w:r w:rsidR="0097269B">
        <w:t xml:space="preserve"> </w:t>
      </w:r>
      <w:r>
        <w:t>analysi</w:t>
      </w:r>
      <w:r w:rsidR="00525F62">
        <w:t>s</w:t>
      </w:r>
      <w:r>
        <w:t>. For instance, Tam et al. [4] depict</w:t>
      </w:r>
      <w:r w:rsidR="00525F62">
        <w:t>s</w:t>
      </w:r>
      <w:r>
        <w:t xml:space="preserve"> the evolution</w:t>
      </w:r>
      <w:r w:rsidR="0097269B">
        <w:t xml:space="preserve"> </w:t>
      </w:r>
      <w:r>
        <w:t>of Android malware and analysis techniques, but they d</w:t>
      </w:r>
      <w:r w:rsidR="00525F62">
        <w:t>o</w:t>
      </w:r>
      <w:r>
        <w:t xml:space="preserve"> not</w:t>
      </w:r>
      <w:r w:rsidR="0097269B">
        <w:t xml:space="preserve"> </w:t>
      </w:r>
      <w:r>
        <w:t xml:space="preserve">give </w:t>
      </w:r>
      <w:r w:rsidR="00525F62">
        <w:t>substantial</w:t>
      </w:r>
      <w:r>
        <w:t xml:space="preserve"> </w:t>
      </w:r>
      <w:r w:rsidR="00171C0B">
        <w:t>emphas</w:t>
      </w:r>
      <w:r w:rsidR="00EA316D">
        <w:t>i</w:t>
      </w:r>
      <w:r w:rsidR="00171C0B">
        <w:t>s</w:t>
      </w:r>
      <w:r>
        <w:t xml:space="preserve"> on hybrid analysis. Qamar et al. [5]</w:t>
      </w:r>
      <w:r w:rsidR="0097269B">
        <w:t xml:space="preserve"> </w:t>
      </w:r>
      <w:r>
        <w:t>present</w:t>
      </w:r>
      <w:r w:rsidR="00525F62">
        <w:t>s</w:t>
      </w:r>
      <w:r>
        <w:t xml:space="preserve"> an all-inclusive review on mobile malware, </w:t>
      </w:r>
      <w:r w:rsidR="00171C0B">
        <w:t>but</w:t>
      </w:r>
      <w:r w:rsidR="0097269B">
        <w:t xml:space="preserve"> </w:t>
      </w:r>
      <w:r>
        <w:t xml:space="preserve">they nearly </w:t>
      </w:r>
      <w:r w:rsidR="00525F62">
        <w:t>overlook</w:t>
      </w:r>
      <w:r>
        <w:t xml:space="preserve"> the hybrid analysis. Baskaran</w:t>
      </w:r>
      <w:r w:rsidR="0097269B">
        <w:t xml:space="preserve"> </w:t>
      </w:r>
      <w:r>
        <w:t>et al. [6] cover</w:t>
      </w:r>
      <w:r w:rsidR="00525F62">
        <w:t>s</w:t>
      </w:r>
      <w:r>
        <w:t xml:space="preserve"> hybrid analysis</w:t>
      </w:r>
      <w:r w:rsidR="00525F62">
        <w:t xml:space="preserve"> imprecisely</w:t>
      </w:r>
      <w:r>
        <w:t xml:space="preserve"> in their Android malware</w:t>
      </w:r>
      <w:r w:rsidR="0097269B">
        <w:t xml:space="preserve"> </w:t>
      </w:r>
      <w:r>
        <w:t>detection review in parallel with static and dynamic analysis.</w:t>
      </w:r>
      <w:r w:rsidR="0097269B">
        <w:t xml:space="preserve"> </w:t>
      </w:r>
      <w:proofErr w:type="spellStart"/>
      <w:r>
        <w:t>Naway</w:t>
      </w:r>
      <w:proofErr w:type="spellEnd"/>
      <w:r>
        <w:t xml:space="preserve"> et al. [7] focuse</w:t>
      </w:r>
      <w:r w:rsidR="00525F62">
        <w:t>s</w:t>
      </w:r>
      <w:r>
        <w:t xml:space="preserve"> on deep learning techniques and</w:t>
      </w:r>
      <w:r w:rsidR="0097269B">
        <w:t xml:space="preserve"> </w:t>
      </w:r>
      <w:proofErr w:type="spellStart"/>
      <w:r>
        <w:t>Feizollah</w:t>
      </w:r>
      <w:proofErr w:type="spellEnd"/>
      <w:r>
        <w:t xml:space="preserve"> et al. [8] investigate</w:t>
      </w:r>
      <w:r w:rsidR="00525F62">
        <w:t>s</w:t>
      </w:r>
      <w:r>
        <w:t xml:space="preserve"> feature selection for</w:t>
      </w:r>
      <w:r w:rsidR="00525F62">
        <w:t xml:space="preserve"> malware</w:t>
      </w:r>
      <w:r>
        <w:t xml:space="preserve"> analysis. None of them </w:t>
      </w:r>
      <w:r w:rsidR="00525F62">
        <w:t>presents</w:t>
      </w:r>
      <w:r>
        <w:t xml:space="preserve"> an in-depth investigation</w:t>
      </w:r>
      <w:r w:rsidR="0097269B">
        <w:t xml:space="preserve"> </w:t>
      </w:r>
      <w:r>
        <w:t>of hybrid analysis.</w:t>
      </w:r>
    </w:p>
    <w:p w14:paraId="0EB69CB7" w14:textId="4F2183BC" w:rsidR="00BF0A5F" w:rsidRDefault="00BF0A5F" w:rsidP="00756CF7">
      <w:pPr>
        <w:pStyle w:val="Paragraph"/>
        <w:spacing w:before="0"/>
        <w:jc w:val="both"/>
      </w:pPr>
      <w:r>
        <w:t xml:space="preserve">Due to </w:t>
      </w:r>
      <w:r w:rsidR="00525F62">
        <w:t>the potential of hybrid</w:t>
      </w:r>
      <w:r>
        <w:t xml:space="preserve"> analysis in malware detection,</w:t>
      </w:r>
      <w:r w:rsidR="0097269B">
        <w:t xml:space="preserve"> </w:t>
      </w:r>
      <w:r>
        <w:t xml:space="preserve">a </w:t>
      </w:r>
      <w:r w:rsidR="00525F62">
        <w:t>conclusive review</w:t>
      </w:r>
      <w:r>
        <w:t xml:space="preserve"> of the</w:t>
      </w:r>
      <w:r w:rsidR="0097269B">
        <w:t xml:space="preserve"> </w:t>
      </w:r>
      <w:r>
        <w:t>existing research is necessary. In this</w:t>
      </w:r>
      <w:r w:rsidR="0097269B">
        <w:t xml:space="preserve"> </w:t>
      </w:r>
      <w:r>
        <w:t xml:space="preserve">work, we </w:t>
      </w:r>
      <w:r w:rsidR="00525F62">
        <w:t>offer</w:t>
      </w:r>
      <w:r>
        <w:t xml:space="preserve"> a comprehensive and systematic review of</w:t>
      </w:r>
      <w:r w:rsidR="0097269B">
        <w:t xml:space="preserve"> </w:t>
      </w:r>
      <w:r>
        <w:t>the hybrid analysis approach in Android malware detection,</w:t>
      </w:r>
      <w:r w:rsidR="0097269B">
        <w:t xml:space="preserve"> </w:t>
      </w:r>
      <w:proofErr w:type="spellStart"/>
      <w:r w:rsidR="00525F62">
        <w:t>analy</w:t>
      </w:r>
      <w:r w:rsidR="00EA316D">
        <w:t>z</w:t>
      </w:r>
      <w:r w:rsidR="00525F62">
        <w:t>ed</w:t>
      </w:r>
      <w:proofErr w:type="spellEnd"/>
      <w:r>
        <w:t xml:space="preserve"> the existing works: their strengths and weaknesses</w:t>
      </w:r>
      <w:r w:rsidR="00EA316D">
        <w:t>,</w:t>
      </w:r>
      <w:r w:rsidR="0097269B">
        <w:t xml:space="preserve"> </w:t>
      </w:r>
      <w:r>
        <w:t xml:space="preserve">and discussed challenges, </w:t>
      </w:r>
      <w:r w:rsidR="00525F62">
        <w:t>opportunities,</w:t>
      </w:r>
      <w:r>
        <w:t xml:space="preserve"> and future directions</w:t>
      </w:r>
      <w:r w:rsidR="0097269B">
        <w:t xml:space="preserve"> </w:t>
      </w:r>
      <w:r>
        <w:t>in this regard.</w:t>
      </w:r>
      <w:r w:rsidR="00BD772E">
        <w:t xml:space="preserve"> </w:t>
      </w:r>
      <w:r w:rsidR="00BD772E" w:rsidRPr="00BD772E">
        <w:t xml:space="preserve">This study is an extension of our earlier study </w:t>
      </w:r>
      <w:r w:rsidR="00502E02">
        <w:t xml:space="preserve">[9] </w:t>
      </w:r>
      <w:r w:rsidR="00BD772E" w:rsidRPr="00BD772E">
        <w:t xml:space="preserve">and </w:t>
      </w:r>
      <w:r w:rsidR="00987BCC">
        <w:t xml:space="preserve">a </w:t>
      </w:r>
      <w:r w:rsidR="00BD772E" w:rsidRPr="00BD772E">
        <w:t>further exploration of hybrid analysis in Android malware detection.</w:t>
      </w:r>
    </w:p>
    <w:p w14:paraId="0EA6CECF" w14:textId="77777777" w:rsidR="00BF0A5F" w:rsidRDefault="00BF0A5F" w:rsidP="00756CF7">
      <w:pPr>
        <w:pStyle w:val="Paragraph"/>
        <w:spacing w:before="0"/>
        <w:jc w:val="both"/>
      </w:pPr>
      <w:r>
        <w:t>To be specific, this work makes the following contributions:</w:t>
      </w:r>
    </w:p>
    <w:p w14:paraId="654EC6E1" w14:textId="783E293E" w:rsidR="00007FDB" w:rsidRDefault="00525F62" w:rsidP="00007FDB">
      <w:pPr>
        <w:pStyle w:val="Paragraph"/>
        <w:numPr>
          <w:ilvl w:val="0"/>
          <w:numId w:val="36"/>
        </w:numPr>
        <w:spacing w:before="0"/>
        <w:jc w:val="both"/>
      </w:pPr>
      <w:r>
        <w:t>It</w:t>
      </w:r>
      <w:r w:rsidR="0097269B" w:rsidRPr="0097269B">
        <w:t xml:space="preserve"> presents the significance of hybrid analysis</w:t>
      </w:r>
      <w:r w:rsidR="0097269B">
        <w:t xml:space="preserve"> over static analysis and dynamic analysis by </w:t>
      </w:r>
      <w:r w:rsidR="00EA316D">
        <w:lastRenderedPageBreak/>
        <w:t>assessing</w:t>
      </w:r>
      <w:r w:rsidR="0097269B">
        <w:t xml:space="preserve"> their weaknesses and limitations.</w:t>
      </w:r>
    </w:p>
    <w:p w14:paraId="1A320439" w14:textId="2AB509A1" w:rsidR="00007FDB" w:rsidRDefault="00007FDB" w:rsidP="00007FDB">
      <w:pPr>
        <w:pStyle w:val="Paragraph"/>
        <w:numPr>
          <w:ilvl w:val="0"/>
          <w:numId w:val="36"/>
        </w:numPr>
        <w:spacing w:before="0"/>
        <w:jc w:val="both"/>
      </w:pPr>
      <w:r>
        <w:t>It analyses the existing works on hybrid analysis and presents a review of the research.</w:t>
      </w:r>
    </w:p>
    <w:p w14:paraId="0D9CCBA1" w14:textId="67E49EB3" w:rsidR="0097269B" w:rsidRPr="0097269B" w:rsidRDefault="00525F62" w:rsidP="00007FDB">
      <w:pPr>
        <w:pStyle w:val="Paragraph"/>
        <w:numPr>
          <w:ilvl w:val="0"/>
          <w:numId w:val="36"/>
        </w:numPr>
        <w:spacing w:before="0"/>
        <w:jc w:val="both"/>
      </w:pPr>
      <w:r>
        <w:t>It</w:t>
      </w:r>
      <w:r w:rsidR="00007FDB">
        <w:t xml:space="preserve"> </w:t>
      </w:r>
      <w:r w:rsidR="00007FDB" w:rsidRPr="00007FDB">
        <w:t>triggers a discussion about the hybrid analysis challenges, opportunities and future directions</w:t>
      </w:r>
      <w:r w:rsidR="0097269B">
        <w:t>.</w:t>
      </w:r>
    </w:p>
    <w:p w14:paraId="5936FCD9" w14:textId="13014644" w:rsidR="0097269B" w:rsidRDefault="00756CF7" w:rsidP="00171C0B">
      <w:pPr>
        <w:pStyle w:val="Heading1"/>
        <w:spacing w:after="0" w:line="480" w:lineRule="auto"/>
      </w:pPr>
      <w:r>
        <w:t xml:space="preserve">II </w:t>
      </w:r>
      <w:r w:rsidR="0097269B">
        <w:t>Background</w:t>
      </w:r>
    </w:p>
    <w:p w14:paraId="1E1A8E65" w14:textId="0457F1D5" w:rsidR="0097269B" w:rsidRDefault="0097269B" w:rsidP="00AD755A">
      <w:pPr>
        <w:pStyle w:val="Heading2"/>
        <w:numPr>
          <w:ilvl w:val="0"/>
          <w:numId w:val="38"/>
        </w:numPr>
        <w:spacing w:before="0" w:after="0" w:line="480" w:lineRule="auto"/>
      </w:pPr>
      <w:r w:rsidRPr="0097269B">
        <w:t>Android Malware</w:t>
      </w:r>
    </w:p>
    <w:p w14:paraId="7BC071B9" w14:textId="77777777" w:rsidR="0097269B" w:rsidRDefault="0097269B" w:rsidP="00AD755A">
      <w:pPr>
        <w:pStyle w:val="Paragraph"/>
        <w:spacing w:before="0"/>
        <w:jc w:val="both"/>
      </w:pPr>
      <w:r w:rsidRPr="0097269B">
        <w:t>Android malware is an application running on the Android</w:t>
      </w:r>
      <w:r>
        <w:rPr>
          <w:b/>
          <w:bCs/>
        </w:rPr>
        <w:t xml:space="preserve"> </w:t>
      </w:r>
      <w:r w:rsidRPr="0097269B">
        <w:t>OS that implicitly or explicitly performs malicious activities.</w:t>
      </w:r>
      <w:r>
        <w:rPr>
          <w:b/>
          <w:bCs/>
        </w:rPr>
        <w:t xml:space="preserve"> </w:t>
      </w:r>
      <w:r w:rsidRPr="0097269B">
        <w:t>It includes viruses, worms, ransomware, spyware, and other</w:t>
      </w:r>
      <w:r>
        <w:rPr>
          <w:b/>
          <w:bCs/>
        </w:rPr>
        <w:t xml:space="preserve"> </w:t>
      </w:r>
      <w:r w:rsidRPr="0097269B">
        <w:t>malicious applications. It tends to cause - disrupting normal functioning, taking access controls, leaking information,</w:t>
      </w:r>
      <w:r>
        <w:t xml:space="preserve"> </w:t>
      </w:r>
      <w:r w:rsidRPr="0097269B">
        <w:t>root exploitation, manipulating data, private content exposed,</w:t>
      </w:r>
      <w:r>
        <w:t xml:space="preserve"> </w:t>
      </w:r>
      <w:r w:rsidRPr="0097269B">
        <w:t>phishing, disruption of services, etc. [5].</w:t>
      </w:r>
    </w:p>
    <w:p w14:paraId="71772F93" w14:textId="593A27E7" w:rsidR="0097269B" w:rsidRPr="0097269B" w:rsidRDefault="0097269B" w:rsidP="00756CF7">
      <w:pPr>
        <w:pStyle w:val="Paragraph"/>
        <w:spacing w:before="0"/>
        <w:jc w:val="both"/>
      </w:pPr>
      <w:r w:rsidRPr="0097269B">
        <w:t>Moreover, malware is growing exceedingly to keep pace with</w:t>
      </w:r>
      <w:r>
        <w:t xml:space="preserve"> </w:t>
      </w:r>
      <w:r w:rsidRPr="0097269B">
        <w:t>the immense growth of Android applications. In each month,</w:t>
      </w:r>
      <w:r>
        <w:t xml:space="preserve"> </w:t>
      </w:r>
      <w:r w:rsidRPr="0097269B">
        <w:t>on average almost 10 million new malware is introduced [</w:t>
      </w:r>
      <w:r w:rsidR="00007FDB">
        <w:t>10</w:t>
      </w:r>
      <w:r w:rsidRPr="0097269B">
        <w:t>].</w:t>
      </w:r>
      <w:r>
        <w:t xml:space="preserve"> </w:t>
      </w:r>
      <w:r w:rsidRPr="0097269B">
        <w:t>New malware is found in every 10 seconds [</w:t>
      </w:r>
      <w:r w:rsidR="00007FDB">
        <w:t>11</w:t>
      </w:r>
      <w:r w:rsidRPr="0097269B">
        <w:t xml:space="preserve">]. </w:t>
      </w:r>
    </w:p>
    <w:p w14:paraId="6BE9E3B0" w14:textId="0093D5CC" w:rsidR="0097269B" w:rsidRDefault="00662B6D" w:rsidP="00AD755A">
      <w:pPr>
        <w:pStyle w:val="Heading2"/>
        <w:numPr>
          <w:ilvl w:val="0"/>
          <w:numId w:val="38"/>
        </w:numPr>
        <w:spacing w:before="0" w:after="0" w:line="480" w:lineRule="auto"/>
      </w:pPr>
      <w:r w:rsidRPr="00662B6D">
        <w:t xml:space="preserve">Detection Techniques </w:t>
      </w:r>
    </w:p>
    <w:p w14:paraId="15F11233" w14:textId="40952CEB" w:rsidR="00662B6D" w:rsidRDefault="00662B6D" w:rsidP="00756CF7">
      <w:pPr>
        <w:pStyle w:val="Paragraph"/>
        <w:spacing w:before="0"/>
        <w:jc w:val="both"/>
      </w:pPr>
      <w:r>
        <w:t xml:space="preserve">Researchers generally </w:t>
      </w:r>
      <w:proofErr w:type="spellStart"/>
      <w:r w:rsidR="00AD755A">
        <w:t>analy</w:t>
      </w:r>
      <w:r w:rsidR="00EA316D">
        <w:t>z</w:t>
      </w:r>
      <w:r w:rsidR="00AD755A">
        <w:t>e</w:t>
      </w:r>
      <w:proofErr w:type="spellEnd"/>
      <w:r>
        <w:t xml:space="preserve"> Android malware with the following three approaches: Static Analysis, Dynamic Analysis</w:t>
      </w:r>
      <w:r w:rsidR="00EA316D">
        <w:t>,</w:t>
      </w:r>
      <w:r>
        <w:t xml:space="preserve"> and Hybrid Analysis. </w:t>
      </w:r>
    </w:p>
    <w:p w14:paraId="4572DFAC" w14:textId="5229F07C" w:rsidR="00662B6D" w:rsidRDefault="00662B6D" w:rsidP="00756CF7">
      <w:pPr>
        <w:pStyle w:val="Paragraph"/>
        <w:spacing w:before="0"/>
        <w:jc w:val="both"/>
      </w:pPr>
      <w:r>
        <w:t xml:space="preserve">In static analysis, various static features are extracted from source code and meta-data. According to the static features, a detection model is built using machine learning techniques to classify Android malware. Researchers used </w:t>
      </w:r>
      <w:proofErr w:type="spellStart"/>
      <w:r>
        <w:t>Androguard</w:t>
      </w:r>
      <w:proofErr w:type="spellEnd"/>
      <w:r>
        <w:t xml:space="preserve">, </w:t>
      </w:r>
      <w:proofErr w:type="spellStart"/>
      <w:r>
        <w:t>ApkTool</w:t>
      </w:r>
      <w:proofErr w:type="spellEnd"/>
      <w:r>
        <w:t xml:space="preserve">, </w:t>
      </w:r>
      <w:proofErr w:type="spellStart"/>
      <w:r>
        <w:t>Appknox</w:t>
      </w:r>
      <w:proofErr w:type="spellEnd"/>
      <w:r>
        <w:t xml:space="preserve">, </w:t>
      </w:r>
      <w:proofErr w:type="spellStart"/>
      <w:r>
        <w:t>DroidMat</w:t>
      </w:r>
      <w:proofErr w:type="spellEnd"/>
      <w:r>
        <w:t>, etc. tools for static analysis. According to the existing research [1</w:t>
      </w:r>
      <w:r w:rsidR="00007FDB">
        <w:t>2</w:t>
      </w:r>
      <w:r>
        <w:t>–1</w:t>
      </w:r>
      <w:r w:rsidR="00007FDB">
        <w:t>6</w:t>
      </w:r>
      <w:r>
        <w:t>], the most used static features are as follows: Permissions, Intents, Instructions, Hardware Usage Analysis, Meta-data, Intents, API Calls, Intents, Suspicious Files, and Potentially Dangerous Functions and Methods.</w:t>
      </w:r>
    </w:p>
    <w:p w14:paraId="5489183B" w14:textId="013A7E16" w:rsidR="00662B6D" w:rsidRDefault="00EA316D" w:rsidP="00756CF7">
      <w:pPr>
        <w:pStyle w:val="Paragraph"/>
        <w:spacing w:before="0"/>
        <w:jc w:val="both"/>
      </w:pPr>
      <w:r>
        <w:t>The d</w:t>
      </w:r>
      <w:r w:rsidR="00662B6D">
        <w:t xml:space="preserve">ynamic analysis deals with the dynamic </w:t>
      </w:r>
      <w:r w:rsidR="00AD755A">
        <w:t>behaviours</w:t>
      </w:r>
      <w:r w:rsidR="00662B6D">
        <w:t xml:space="preserve"> of an application. </w:t>
      </w:r>
      <w:r w:rsidR="00AD755A">
        <w:t>In doing so</w:t>
      </w:r>
      <w:r w:rsidR="00662B6D">
        <w:t>, the application is to be run in an emulated environment or on a real device. A detection model is also built here according to the dynamic features. Researchers</w:t>
      </w:r>
      <w:r w:rsidR="00AD755A">
        <w:t xml:space="preserve"> commonly</w:t>
      </w:r>
      <w:r w:rsidR="00662B6D">
        <w:t xml:space="preserve"> used </w:t>
      </w:r>
      <w:proofErr w:type="spellStart"/>
      <w:r w:rsidR="00662B6D">
        <w:t>Droidbox</w:t>
      </w:r>
      <w:proofErr w:type="spellEnd"/>
      <w:r w:rsidR="00662B6D">
        <w:t xml:space="preserve">, Marvin, Cuckoo Sandbox, </w:t>
      </w:r>
      <w:proofErr w:type="spellStart"/>
      <w:r w:rsidR="00662B6D">
        <w:t>AppsPlayground</w:t>
      </w:r>
      <w:proofErr w:type="spellEnd"/>
      <w:r w:rsidR="00662B6D">
        <w:t xml:space="preserve">, </w:t>
      </w:r>
      <w:proofErr w:type="spellStart"/>
      <w:r w:rsidR="00662B6D">
        <w:t>DroidLogger</w:t>
      </w:r>
      <w:proofErr w:type="spellEnd"/>
      <w:r w:rsidR="00662B6D">
        <w:t>, etc. tools for dynamic analysis. According to research [1</w:t>
      </w:r>
      <w:r w:rsidR="00007FDB">
        <w:t>7</w:t>
      </w:r>
      <w:r w:rsidR="00662B6D">
        <w:t>–</w:t>
      </w:r>
      <w:r w:rsidR="00007FDB">
        <w:t>20</w:t>
      </w:r>
      <w:r w:rsidR="00662B6D">
        <w:t>], the most used dynamic features are System Calls, Network Traffic, Running Services, File Operations, Network Operations, and Phone Events.</w:t>
      </w:r>
    </w:p>
    <w:p w14:paraId="3745BCEE" w14:textId="52B5D95B" w:rsidR="0097269B" w:rsidRDefault="00662B6D" w:rsidP="00756CF7">
      <w:pPr>
        <w:pStyle w:val="Paragraph"/>
        <w:spacing w:before="0"/>
        <w:jc w:val="both"/>
      </w:pPr>
      <w:r>
        <w:lastRenderedPageBreak/>
        <w:t xml:space="preserve">Hybrid Analysis incorporates both static and dynamic features for detecting Android malware. As it deals with both static and dynamic features, it is computationally more complex. </w:t>
      </w:r>
      <w:proofErr w:type="spellStart"/>
      <w:r>
        <w:t>Andrubis</w:t>
      </w:r>
      <w:proofErr w:type="spellEnd"/>
      <w:r>
        <w:t xml:space="preserve">, </w:t>
      </w:r>
      <w:proofErr w:type="spellStart"/>
      <w:r>
        <w:t>AndroData</w:t>
      </w:r>
      <w:proofErr w:type="spellEnd"/>
      <w:r>
        <w:t>, etc. are used by the researchers for hybrid analysis.</w:t>
      </w:r>
    </w:p>
    <w:p w14:paraId="7D57BD86" w14:textId="56A5087F" w:rsidR="00662B6D" w:rsidRDefault="00502E02" w:rsidP="00756CF7">
      <w:pPr>
        <w:pStyle w:val="Heading2"/>
        <w:numPr>
          <w:ilvl w:val="0"/>
          <w:numId w:val="38"/>
        </w:numPr>
        <w:spacing w:before="0" w:line="480" w:lineRule="auto"/>
      </w:pPr>
      <w:r>
        <w:t>Drawbacks</w:t>
      </w:r>
      <w:r w:rsidR="00662B6D" w:rsidRPr="00662B6D">
        <w:t xml:space="preserve"> of Static and Dynamic Analysis</w:t>
      </w:r>
    </w:p>
    <w:p w14:paraId="4FFA33C8" w14:textId="62655FBA" w:rsidR="00662B6D" w:rsidRPr="00AD755A" w:rsidRDefault="00AD755A" w:rsidP="00756CF7">
      <w:pPr>
        <w:pStyle w:val="Paragraph"/>
        <w:spacing w:before="0"/>
        <w:jc w:val="both"/>
      </w:pPr>
      <w:r w:rsidRPr="00AD755A">
        <w:t>The most alarming fact is that the noxious malware authors are aware of the malware detection system and they use many novel and crafty evasion techniques to avoid detection.</w:t>
      </w:r>
      <w:r>
        <w:t xml:space="preserve"> </w:t>
      </w:r>
      <w:r w:rsidR="00662B6D" w:rsidRPr="00662B6D">
        <w:t>Static Analysis faces many troubles such as data obfuscation, control flow obfuscation,</w:t>
      </w:r>
      <w:r w:rsidR="00662B6D">
        <w:rPr>
          <w:b/>
          <w:bCs/>
        </w:rPr>
        <w:t xml:space="preserve"> </w:t>
      </w:r>
      <w:r w:rsidR="00662B6D" w:rsidRPr="00662B6D">
        <w:t>encryption, reflection, dynamically loaded code, repackaging, etc. [4].</w:t>
      </w:r>
      <w:r>
        <w:t xml:space="preserve"> </w:t>
      </w:r>
      <w:r w:rsidR="00662B6D" w:rsidRPr="00662B6D">
        <w:t>On the other hand, Dynamic Analysis also has some drawbacks. To evade dynamic</w:t>
      </w:r>
      <w:r w:rsidR="00662B6D">
        <w:rPr>
          <w:b/>
          <w:bCs/>
        </w:rPr>
        <w:t xml:space="preserve"> </w:t>
      </w:r>
      <w:r w:rsidR="00662B6D" w:rsidRPr="00662B6D">
        <w:t>analysis, the anti-analysis technique</w:t>
      </w:r>
      <w:r w:rsidR="00662B6D">
        <w:rPr>
          <w:b/>
          <w:bCs/>
        </w:rPr>
        <w:t xml:space="preserve"> </w:t>
      </w:r>
      <w:r w:rsidR="00662B6D" w:rsidRPr="00662B6D">
        <w:t>is used frequently by malware authors to detect virtual</w:t>
      </w:r>
      <w:r w:rsidR="00662B6D">
        <w:rPr>
          <w:b/>
          <w:bCs/>
        </w:rPr>
        <w:t xml:space="preserve"> </w:t>
      </w:r>
      <w:r w:rsidR="00662B6D" w:rsidRPr="00662B6D">
        <w:t>machines or emulated environments. If the application detects</w:t>
      </w:r>
      <w:r w:rsidR="00662B6D">
        <w:rPr>
          <w:b/>
          <w:bCs/>
        </w:rPr>
        <w:t xml:space="preserve"> </w:t>
      </w:r>
      <w:r w:rsidR="00662B6D" w:rsidRPr="00662B6D">
        <w:t>emulated environments in advance, they will act as a benign</w:t>
      </w:r>
      <w:r w:rsidR="00662B6D">
        <w:rPr>
          <w:b/>
          <w:bCs/>
        </w:rPr>
        <w:t xml:space="preserve"> </w:t>
      </w:r>
      <w:r w:rsidR="00662B6D" w:rsidRPr="00662B6D">
        <w:t xml:space="preserve">application. By doing so, </w:t>
      </w:r>
      <w:r w:rsidR="00EA316D">
        <w:t xml:space="preserve">the </w:t>
      </w:r>
      <w:r w:rsidR="00662B6D" w:rsidRPr="00662B6D">
        <w:t>dynamic analysis might fail to detect</w:t>
      </w:r>
      <w:r w:rsidR="00662B6D">
        <w:rPr>
          <w:b/>
          <w:bCs/>
        </w:rPr>
        <w:t xml:space="preserve"> </w:t>
      </w:r>
      <w:r w:rsidR="00662B6D" w:rsidRPr="00662B6D">
        <w:t>Android malware. Besides, malware authors use mimicry, data</w:t>
      </w:r>
      <w:r w:rsidR="00662B6D">
        <w:rPr>
          <w:b/>
          <w:bCs/>
        </w:rPr>
        <w:t xml:space="preserve"> </w:t>
      </w:r>
      <w:r w:rsidR="00662B6D" w:rsidRPr="00662B6D">
        <w:t>obfuscation, misleading information flows</w:t>
      </w:r>
      <w:r w:rsidR="00EA316D">
        <w:t>,</w:t>
      </w:r>
      <w:r w:rsidR="00662B6D" w:rsidRPr="00662B6D">
        <w:t xml:space="preserve"> and function indirections, etc. to evade dynamic analysis [4].</w:t>
      </w:r>
      <w:r w:rsidR="00662B6D">
        <w:rPr>
          <w:b/>
          <w:bCs/>
        </w:rPr>
        <w:t xml:space="preserve"> </w:t>
      </w:r>
      <w:r w:rsidR="00662B6D" w:rsidRPr="00662B6D">
        <w:t>The biggest</w:t>
      </w:r>
      <w:r w:rsidR="00662B6D">
        <w:rPr>
          <w:b/>
          <w:bCs/>
        </w:rPr>
        <w:t xml:space="preserve"> </w:t>
      </w:r>
      <w:r w:rsidR="00662B6D" w:rsidRPr="00662B6D">
        <w:t>weakness of dynamic analysis is limited code coverage: covering all paths is</w:t>
      </w:r>
      <w:r w:rsidR="00662B6D">
        <w:rPr>
          <w:b/>
          <w:bCs/>
        </w:rPr>
        <w:t xml:space="preserve"> </w:t>
      </w:r>
      <w:r w:rsidR="00662B6D" w:rsidRPr="00662B6D">
        <w:t>not feasible when investigating the dynamic</w:t>
      </w:r>
      <w:r w:rsidR="00662B6D">
        <w:rPr>
          <w:b/>
          <w:bCs/>
        </w:rPr>
        <w:t xml:space="preserve"> </w:t>
      </w:r>
      <w:r w:rsidRPr="00662B6D">
        <w:t>behaviours</w:t>
      </w:r>
      <w:r w:rsidR="00662B6D" w:rsidRPr="00662B6D">
        <w:t>.</w:t>
      </w:r>
      <w:r w:rsidRPr="00AD755A">
        <w:t xml:space="preserve"> </w:t>
      </w:r>
    </w:p>
    <w:p w14:paraId="39C5A92A" w14:textId="47D38325" w:rsidR="0025659D" w:rsidRDefault="00662B6D" w:rsidP="00AD755A">
      <w:pPr>
        <w:pStyle w:val="Heading1"/>
        <w:spacing w:after="0" w:line="480" w:lineRule="auto"/>
      </w:pPr>
      <w:bookmarkStart w:id="0" w:name="_Hlk42050308"/>
      <w:r>
        <w:t xml:space="preserve">III </w:t>
      </w:r>
      <w:r w:rsidRPr="00662B6D">
        <w:t>HYBRID ANALYSIS USING MACHINE LEARNING</w:t>
      </w:r>
    </w:p>
    <w:p w14:paraId="1691197D" w14:textId="6262B805" w:rsidR="00662B6D" w:rsidRDefault="00EA316D" w:rsidP="00756CF7">
      <w:pPr>
        <w:pStyle w:val="Paragraph"/>
        <w:spacing w:before="0"/>
        <w:jc w:val="both"/>
      </w:pPr>
      <w:r>
        <w:t>The h</w:t>
      </w:r>
      <w:r w:rsidR="00662B6D">
        <w:t xml:space="preserve">ybrid </w:t>
      </w:r>
      <w:bookmarkEnd w:id="0"/>
      <w:r w:rsidR="00662B6D">
        <w:t xml:space="preserve">analysis integrates both static and dynamic features for effectiveness. Firstly, it seeks to extract the static and dynamic features of Android applications. After that, those extracted static and dynamic features are combined to build a detection model. Finally, according to the static and dynamic features, a detection model is built using machine learning techniques to classify Android malware. By incorporating static and dynamic approaches into a common ground, </w:t>
      </w:r>
      <w:r>
        <w:t xml:space="preserve">the </w:t>
      </w:r>
      <w:r w:rsidR="00662B6D">
        <w:t>hybrid analysis leads to more complexity in Android malware detection. The detection process is more likely to take more time and effort. Though the hybrid approach might be more effective for Android malware detection than the static or dynamic approach, accomplishing a viable malware detection technique is challenging.</w:t>
      </w:r>
    </w:p>
    <w:p w14:paraId="2EB91FB8" w14:textId="01525B7F" w:rsidR="00662B6D" w:rsidRDefault="00662B6D" w:rsidP="00756CF7">
      <w:pPr>
        <w:pStyle w:val="Paragraph"/>
        <w:spacing w:before="0"/>
        <w:jc w:val="both"/>
      </w:pPr>
      <w:r>
        <w:t xml:space="preserve">As the hybrid approach is the combination of static and dynamic approaches, this approach can overcome the individual weakness as well as can accumulate the advantages of them. Thereby, the hybrid approach strengthens the detection process with the cost of time and complexity. Hybrid methods can also increase robustness, monitor edited apps, increase code </w:t>
      </w:r>
      <w:r w:rsidR="00AD755A">
        <w:t>coverage,</w:t>
      </w:r>
      <w:r>
        <w:t xml:space="preserve"> and find vulnerabilities [4].</w:t>
      </w:r>
    </w:p>
    <w:p w14:paraId="5F3CD244" w14:textId="1048829B" w:rsidR="00662B6D" w:rsidRDefault="00662B6D" w:rsidP="00AD755A">
      <w:pPr>
        <w:pStyle w:val="Heading1"/>
        <w:spacing w:after="0" w:line="480" w:lineRule="auto"/>
      </w:pPr>
      <w:bookmarkStart w:id="1" w:name="_Hlk42050762"/>
      <w:bookmarkStart w:id="2" w:name="_Hlk42051053"/>
      <w:r>
        <w:lastRenderedPageBreak/>
        <w:t>IV METHODOL</w:t>
      </w:r>
      <w:r w:rsidR="00EA316D">
        <w:t>O</w:t>
      </w:r>
      <w:r>
        <w:t>GY</w:t>
      </w:r>
    </w:p>
    <w:p w14:paraId="0A173C6F" w14:textId="33099E56" w:rsidR="00662B6D" w:rsidRDefault="00662B6D" w:rsidP="00756CF7">
      <w:pPr>
        <w:pStyle w:val="Paragraph"/>
        <w:spacing w:before="0"/>
        <w:jc w:val="both"/>
      </w:pPr>
      <w:r>
        <w:t>To</w:t>
      </w:r>
      <w:bookmarkEnd w:id="1"/>
      <w:r>
        <w:t xml:space="preserve"> build up a systematic literature review, a state-of-the-art guideline presented by </w:t>
      </w:r>
      <w:proofErr w:type="spellStart"/>
      <w:r>
        <w:t>Kitchenham</w:t>
      </w:r>
      <w:proofErr w:type="spellEnd"/>
      <w:r>
        <w:t xml:space="preserve"> and Stuart [2</w:t>
      </w:r>
      <w:r w:rsidR="00007FDB">
        <w:t>1</w:t>
      </w:r>
      <w:r>
        <w:t>]</w:t>
      </w:r>
      <w:r w:rsidR="00AD755A">
        <w:t xml:space="preserve"> is followed</w:t>
      </w:r>
      <w:r>
        <w:t xml:space="preserve">. According to the guideline, </w:t>
      </w:r>
      <w:r w:rsidR="009B5AED">
        <w:t>developing</w:t>
      </w:r>
      <w:r>
        <w:t xml:space="preserve"> a review protocol is compulsory to shape a systematic review.</w:t>
      </w:r>
      <w:r w:rsidR="00AD755A">
        <w:t xml:space="preserve"> </w:t>
      </w:r>
      <w:r>
        <w:t>The review protocol includes</w:t>
      </w:r>
      <w:r w:rsidR="00AD755A">
        <w:t xml:space="preserve"> </w:t>
      </w:r>
      <w:r w:rsidR="00EA316D">
        <w:t>t</w:t>
      </w:r>
      <w:r>
        <w:t>he rationale for the review</w:t>
      </w:r>
      <w:r w:rsidR="00AD755A">
        <w:t xml:space="preserve">, </w:t>
      </w:r>
      <w:r w:rsidR="00EA316D">
        <w:t>r</w:t>
      </w:r>
      <w:r>
        <w:t>esearch questions</w:t>
      </w:r>
      <w:r w:rsidR="00AD755A">
        <w:t xml:space="preserve">, </w:t>
      </w:r>
      <w:r w:rsidR="00EA316D">
        <w:t>s</w:t>
      </w:r>
      <w:r>
        <w:t>earch strategy</w:t>
      </w:r>
      <w:r w:rsidR="00AD755A">
        <w:t xml:space="preserve">, </w:t>
      </w:r>
      <w:r w:rsidR="00EA316D">
        <w:t>s</w:t>
      </w:r>
      <w:r>
        <w:t>tudy selection criteria</w:t>
      </w:r>
      <w:r w:rsidR="00AD755A">
        <w:t xml:space="preserve">, </w:t>
      </w:r>
      <w:r w:rsidR="00EA316D">
        <w:t>s</w:t>
      </w:r>
      <w:r>
        <w:t>tudy selection procedures</w:t>
      </w:r>
      <w:r w:rsidR="00AD755A">
        <w:t>,</w:t>
      </w:r>
      <w:r w:rsidR="00EA316D">
        <w:t xml:space="preserve"> and</w:t>
      </w:r>
      <w:r w:rsidR="00AD755A">
        <w:t xml:space="preserve"> </w:t>
      </w:r>
      <w:r w:rsidR="00EA316D">
        <w:t>s</w:t>
      </w:r>
      <w:r>
        <w:t>tudy quality assessment</w:t>
      </w:r>
      <w:r w:rsidR="00AD755A">
        <w:t xml:space="preserve">, </w:t>
      </w:r>
      <w:r>
        <w:t>Data extraction</w:t>
      </w:r>
      <w:r w:rsidR="00AD755A">
        <w:t xml:space="preserve">, and </w:t>
      </w:r>
      <w:r>
        <w:t>Data synthesis</w:t>
      </w:r>
      <w:r w:rsidR="00AD755A">
        <w:t>. R</w:t>
      </w:r>
      <w:r>
        <w:t>elevant steps</w:t>
      </w:r>
      <w:r w:rsidR="00AD755A">
        <w:t xml:space="preserve"> </w:t>
      </w:r>
      <w:r>
        <w:t xml:space="preserve">in </w:t>
      </w:r>
      <w:r w:rsidR="00171C0B">
        <w:t>this</w:t>
      </w:r>
      <w:r>
        <w:t xml:space="preserve"> work are described in the following subsections.</w:t>
      </w:r>
      <w:r w:rsidRPr="008919BC">
        <w:t xml:space="preserve"> </w:t>
      </w:r>
    </w:p>
    <w:p w14:paraId="11B4B1EB" w14:textId="70AAADB6" w:rsidR="00662B6D" w:rsidRDefault="00171C0B" w:rsidP="00756CF7">
      <w:pPr>
        <w:pStyle w:val="Paragraph"/>
        <w:spacing w:before="0"/>
        <w:jc w:val="both"/>
      </w:pPr>
      <w:r w:rsidRPr="00171C0B">
        <w:rPr>
          <w:b/>
          <w:bCs/>
        </w:rPr>
        <w:t>A. The Rationale for the Review:</w:t>
      </w:r>
      <w:r>
        <w:t xml:space="preserve"> </w:t>
      </w:r>
      <w:r w:rsidR="00EA316D">
        <w:t>The h</w:t>
      </w:r>
      <w:r w:rsidR="00662B6D">
        <w:t xml:space="preserve">ybrid analysis </w:t>
      </w:r>
      <w:bookmarkEnd w:id="2"/>
      <w:r w:rsidR="00662B6D">
        <w:t xml:space="preserve">using machine learning for Android malware detection is a promising research domain because the weaknesses of static and dynamic analysis have lessened </w:t>
      </w:r>
      <w:r>
        <w:t>here</w:t>
      </w:r>
      <w:r w:rsidR="00662B6D">
        <w:t xml:space="preserve">. </w:t>
      </w:r>
      <w:r>
        <w:t>T</w:t>
      </w:r>
      <w:r w:rsidR="00662B6D">
        <w:t>he potentiality of this domain needs a brief review of the existing literature.</w:t>
      </w:r>
    </w:p>
    <w:p w14:paraId="7206B041" w14:textId="6772B3B3" w:rsidR="00662B6D" w:rsidRPr="00662B6D" w:rsidRDefault="00171C0B" w:rsidP="00756CF7">
      <w:pPr>
        <w:pStyle w:val="Paragraph"/>
        <w:spacing w:before="0"/>
        <w:jc w:val="both"/>
      </w:pPr>
      <w:r w:rsidRPr="00171C0B">
        <w:rPr>
          <w:b/>
          <w:bCs/>
        </w:rPr>
        <w:t>B. Research Questions:</w:t>
      </w:r>
      <w:r>
        <w:t xml:space="preserve"> We</w:t>
      </w:r>
      <w:r w:rsidR="00662B6D" w:rsidRPr="00662B6D">
        <w:t xml:space="preserve"> have</w:t>
      </w:r>
      <w:r w:rsidR="00662B6D">
        <w:t xml:space="preserve"> </w:t>
      </w:r>
      <w:r w:rsidR="00662B6D" w:rsidRPr="00662B6D">
        <w:t>identified the following research questions</w:t>
      </w:r>
      <w:r>
        <w:t xml:space="preserve"> for the review</w:t>
      </w:r>
      <w:r w:rsidR="00662B6D" w:rsidRPr="00662B6D">
        <w:t>:</w:t>
      </w:r>
    </w:p>
    <w:p w14:paraId="7EE13830" w14:textId="0B846EF6" w:rsidR="00987BCC" w:rsidRDefault="00662B6D" w:rsidP="00987BCC">
      <w:pPr>
        <w:pStyle w:val="Paragraph"/>
        <w:spacing w:before="0"/>
        <w:ind w:left="720"/>
        <w:jc w:val="both"/>
      </w:pPr>
      <w:r w:rsidRPr="00662B6D">
        <w:t xml:space="preserve">1) What </w:t>
      </w:r>
      <w:r w:rsidR="00502E02">
        <w:t>are</w:t>
      </w:r>
      <w:r w:rsidRPr="00662B6D">
        <w:t xml:space="preserve"> the </w:t>
      </w:r>
      <w:r w:rsidR="00502E02">
        <w:t xml:space="preserve">size and source of the </w:t>
      </w:r>
      <w:r w:rsidRPr="00662B6D">
        <w:t xml:space="preserve">dataset </w:t>
      </w:r>
      <w:r w:rsidR="00502E02">
        <w:t xml:space="preserve">used in </w:t>
      </w:r>
      <w:r w:rsidRPr="00662B6D">
        <w:t>the</w:t>
      </w:r>
      <w:r>
        <w:t xml:space="preserve"> </w:t>
      </w:r>
      <w:r w:rsidRPr="00662B6D">
        <w:t xml:space="preserve">existing </w:t>
      </w:r>
      <w:r w:rsidR="00987BCC" w:rsidRPr="00662B6D">
        <w:t>research</w:t>
      </w:r>
      <w:r w:rsidRPr="00662B6D">
        <w:t>?</w:t>
      </w:r>
    </w:p>
    <w:p w14:paraId="593D6CFB" w14:textId="44908442" w:rsidR="00987BCC" w:rsidRPr="00987BCC" w:rsidRDefault="00987BCC" w:rsidP="00987BCC">
      <w:pPr>
        <w:pStyle w:val="Paragraph"/>
        <w:spacing w:before="0"/>
        <w:ind w:left="720"/>
        <w:jc w:val="both"/>
      </w:pPr>
      <w:r>
        <w:t xml:space="preserve">2) </w:t>
      </w:r>
      <w:r w:rsidRPr="00662B6D">
        <w:t>What are the features used in hybrid</w:t>
      </w:r>
      <w:r>
        <w:t xml:space="preserve"> </w:t>
      </w:r>
      <w:r w:rsidRPr="00662B6D">
        <w:t>analysis using machine learning?</w:t>
      </w:r>
    </w:p>
    <w:p w14:paraId="5551BE5F" w14:textId="1B2039DE" w:rsidR="00662B6D" w:rsidRPr="00662B6D" w:rsidRDefault="00662B6D" w:rsidP="00756CF7">
      <w:pPr>
        <w:pStyle w:val="Paragraph"/>
        <w:spacing w:before="0"/>
        <w:ind w:left="720"/>
        <w:jc w:val="both"/>
      </w:pPr>
      <w:r w:rsidRPr="00662B6D">
        <w:t xml:space="preserve">3) Which </w:t>
      </w:r>
      <w:r w:rsidR="00502E02">
        <w:t xml:space="preserve">techniques </w:t>
      </w:r>
      <w:r w:rsidRPr="00662B6D">
        <w:t xml:space="preserve">are used in the existing </w:t>
      </w:r>
      <w:r w:rsidR="00502E02" w:rsidRPr="00662B6D">
        <w:t>research</w:t>
      </w:r>
      <w:r w:rsidRPr="00662B6D">
        <w:t>?</w:t>
      </w:r>
    </w:p>
    <w:p w14:paraId="119DFAE3" w14:textId="3CFD98C4" w:rsidR="00662B6D" w:rsidRPr="00662B6D" w:rsidRDefault="00662B6D" w:rsidP="00756CF7">
      <w:pPr>
        <w:pStyle w:val="Paragraph"/>
        <w:spacing w:before="0"/>
        <w:ind w:left="720"/>
        <w:jc w:val="both"/>
      </w:pPr>
      <w:r w:rsidRPr="00662B6D">
        <w:t>4) Which evaluation metrics are used in the</w:t>
      </w:r>
      <w:r>
        <w:t xml:space="preserve"> </w:t>
      </w:r>
      <w:r w:rsidRPr="00662B6D">
        <w:t xml:space="preserve">existing </w:t>
      </w:r>
      <w:r w:rsidR="00987BCC" w:rsidRPr="00662B6D">
        <w:t>research</w:t>
      </w:r>
      <w:r w:rsidRPr="00662B6D">
        <w:t>?</w:t>
      </w:r>
    </w:p>
    <w:p w14:paraId="74AE99F9" w14:textId="41DF084A" w:rsidR="00662B6D" w:rsidRPr="00662B6D" w:rsidRDefault="00662B6D" w:rsidP="00756CF7">
      <w:pPr>
        <w:pStyle w:val="Paragraph"/>
        <w:spacing w:before="0"/>
        <w:ind w:left="720"/>
        <w:jc w:val="both"/>
      </w:pPr>
      <w:r w:rsidRPr="00662B6D">
        <w:t xml:space="preserve">5) What are the </w:t>
      </w:r>
      <w:r w:rsidR="00502E02" w:rsidRPr="00662B6D">
        <w:t>outcomes</w:t>
      </w:r>
      <w:r w:rsidRPr="00662B6D">
        <w:t xml:space="preserve"> of the existing </w:t>
      </w:r>
      <w:r w:rsidR="00987BCC" w:rsidRPr="00662B6D">
        <w:t>research</w:t>
      </w:r>
      <w:r w:rsidRPr="00662B6D">
        <w:t>?</w:t>
      </w:r>
    </w:p>
    <w:p w14:paraId="3F684DBC" w14:textId="597A4323" w:rsidR="00662B6D" w:rsidRDefault="00662B6D" w:rsidP="00756CF7">
      <w:pPr>
        <w:pStyle w:val="Paragraph"/>
        <w:spacing w:before="0"/>
        <w:ind w:left="720"/>
        <w:jc w:val="both"/>
        <w:rPr>
          <w:b/>
          <w:bCs/>
          <w:i/>
          <w:iCs/>
        </w:rPr>
      </w:pPr>
      <w:r w:rsidRPr="00662B6D">
        <w:t xml:space="preserve">6) What are the </w:t>
      </w:r>
      <w:r w:rsidR="00171C0B">
        <w:t xml:space="preserve">strengths and </w:t>
      </w:r>
      <w:r w:rsidRPr="00662B6D">
        <w:t xml:space="preserve">limitations of the existing </w:t>
      </w:r>
      <w:r w:rsidR="00987BCC" w:rsidRPr="00662B6D">
        <w:t>research</w:t>
      </w:r>
      <w:r w:rsidRPr="00662B6D">
        <w:t xml:space="preserve">? </w:t>
      </w:r>
    </w:p>
    <w:p w14:paraId="5821A90D" w14:textId="63413775" w:rsidR="00662B6D" w:rsidRDefault="00171C0B" w:rsidP="00756CF7">
      <w:pPr>
        <w:pStyle w:val="Paragraph"/>
        <w:spacing w:before="0"/>
        <w:jc w:val="both"/>
      </w:pPr>
      <w:r w:rsidRPr="00171C0B">
        <w:rPr>
          <w:b/>
          <w:bCs/>
        </w:rPr>
        <w:t>C. Study Selection Criteria:</w:t>
      </w:r>
      <w:r>
        <w:t xml:space="preserve"> T</w:t>
      </w:r>
      <w:r w:rsidR="00662B6D" w:rsidRPr="00662B6D">
        <w:t>he inclusion and</w:t>
      </w:r>
      <w:r w:rsidR="00662B6D">
        <w:rPr>
          <w:b/>
          <w:bCs/>
          <w:i/>
          <w:iCs/>
        </w:rPr>
        <w:t xml:space="preserve"> </w:t>
      </w:r>
      <w:r w:rsidR="00662B6D" w:rsidRPr="00662B6D">
        <w:t xml:space="preserve">exclusion criteria </w:t>
      </w:r>
      <w:r>
        <w:t xml:space="preserve">are </w:t>
      </w:r>
      <w:r w:rsidR="00662B6D" w:rsidRPr="00662B6D">
        <w:t xml:space="preserve">as follows: </w:t>
      </w:r>
    </w:p>
    <w:p w14:paraId="1F7C9120" w14:textId="77777777" w:rsidR="00426622" w:rsidRDefault="00426622" w:rsidP="00756CF7">
      <w:pPr>
        <w:pStyle w:val="Newparagraph"/>
        <w:numPr>
          <w:ilvl w:val="0"/>
          <w:numId w:val="41"/>
        </w:numPr>
      </w:pPr>
      <w:r>
        <w:t>Inclusion Criteria:</w:t>
      </w:r>
    </w:p>
    <w:p w14:paraId="5424E7CC" w14:textId="77777777" w:rsidR="00426622" w:rsidRDefault="00426622" w:rsidP="00756CF7">
      <w:pPr>
        <w:pStyle w:val="Newparagraph"/>
        <w:numPr>
          <w:ilvl w:val="1"/>
          <w:numId w:val="41"/>
        </w:numPr>
      </w:pPr>
      <w:r>
        <w:t>Journal, Conference Proceedings of hybrid analysis using machine learning</w:t>
      </w:r>
    </w:p>
    <w:p w14:paraId="2D790048" w14:textId="708FFC9D" w:rsidR="00426622" w:rsidRDefault="00426622" w:rsidP="00756CF7">
      <w:pPr>
        <w:pStyle w:val="Newparagraph"/>
        <w:numPr>
          <w:ilvl w:val="1"/>
          <w:numId w:val="41"/>
        </w:numPr>
      </w:pPr>
      <w:r>
        <w:t>Date (year) of publication: 2012-20</w:t>
      </w:r>
      <w:r w:rsidR="00502E02">
        <w:t>20</w:t>
      </w:r>
    </w:p>
    <w:p w14:paraId="20618521" w14:textId="583CFC3B" w:rsidR="00426622" w:rsidRDefault="00426622" w:rsidP="00756CF7">
      <w:pPr>
        <w:pStyle w:val="Newparagraph"/>
        <w:numPr>
          <w:ilvl w:val="0"/>
          <w:numId w:val="41"/>
        </w:numPr>
      </w:pPr>
      <w:r>
        <w:t>Exclusion Criteria:</w:t>
      </w:r>
    </w:p>
    <w:p w14:paraId="62CF18CD" w14:textId="77777777" w:rsidR="00426622" w:rsidRDefault="00426622" w:rsidP="00756CF7">
      <w:pPr>
        <w:pStyle w:val="Newparagraph"/>
        <w:numPr>
          <w:ilvl w:val="1"/>
          <w:numId w:val="41"/>
        </w:numPr>
      </w:pPr>
      <w:r>
        <w:t>Research that uses - hybrid keyword, but not directed to the hybrid analysis</w:t>
      </w:r>
    </w:p>
    <w:p w14:paraId="275D5E93" w14:textId="75D84E4D" w:rsidR="00426622" w:rsidRDefault="00426622" w:rsidP="00756CF7">
      <w:pPr>
        <w:pStyle w:val="Newparagraph"/>
        <w:numPr>
          <w:ilvl w:val="1"/>
          <w:numId w:val="41"/>
        </w:numPr>
      </w:pPr>
      <w:r>
        <w:t xml:space="preserve">Research that incorporates hybrid analysis, but not </w:t>
      </w:r>
      <w:r w:rsidR="00171C0B">
        <w:t>using</w:t>
      </w:r>
      <w:r>
        <w:t xml:space="preserve"> machine learning</w:t>
      </w:r>
    </w:p>
    <w:p w14:paraId="7C5C2D04" w14:textId="55661755" w:rsidR="00662B6D" w:rsidRPr="00662B6D" w:rsidRDefault="00426622" w:rsidP="00756CF7">
      <w:pPr>
        <w:pStyle w:val="Newparagraph"/>
        <w:numPr>
          <w:ilvl w:val="1"/>
          <w:numId w:val="41"/>
        </w:numPr>
      </w:pPr>
      <w:r>
        <w:t>Research that lacks a well-defined methodology and unambiguous contributions</w:t>
      </w:r>
    </w:p>
    <w:p w14:paraId="795B6E6F" w14:textId="4F12EEDB" w:rsidR="00426622" w:rsidRDefault="00171C0B" w:rsidP="00756CF7">
      <w:pPr>
        <w:pStyle w:val="Paragraph"/>
        <w:spacing w:before="0"/>
        <w:jc w:val="both"/>
      </w:pPr>
      <w:r w:rsidRPr="00171C0B">
        <w:rPr>
          <w:b/>
          <w:bCs/>
        </w:rPr>
        <w:t>D. Study Quality Assessment:</w:t>
      </w:r>
      <w:r>
        <w:t xml:space="preserve"> </w:t>
      </w:r>
      <w:r w:rsidR="00426622" w:rsidRPr="00426622">
        <w:t>We have scrutinized the selected papers for bias, internal</w:t>
      </w:r>
      <w:r w:rsidR="00426622">
        <w:t xml:space="preserve"> </w:t>
      </w:r>
      <w:r w:rsidR="00426622" w:rsidRPr="00426622">
        <w:t>validity, and external validity. Though there is no consensus</w:t>
      </w:r>
      <w:r w:rsidR="00426622">
        <w:t xml:space="preserve"> </w:t>
      </w:r>
      <w:r w:rsidR="00426622" w:rsidRPr="00426622">
        <w:t>about the interpretation of - quality, the CRD Guidelines</w:t>
      </w:r>
      <w:r w:rsidR="00426622">
        <w:t xml:space="preserve"> </w:t>
      </w:r>
      <w:r w:rsidR="00426622" w:rsidRPr="00426622">
        <w:t>[2</w:t>
      </w:r>
      <w:r w:rsidR="00007FDB">
        <w:t>2</w:t>
      </w:r>
      <w:r w:rsidR="00426622" w:rsidRPr="00426622">
        <w:t>] and the Cochrane Reviewers Handbook [2</w:t>
      </w:r>
      <w:r w:rsidR="00007FDB">
        <w:t>3</w:t>
      </w:r>
      <w:r w:rsidR="00426622" w:rsidRPr="00426622">
        <w:t>] suggest that</w:t>
      </w:r>
      <w:r w:rsidR="00426622">
        <w:t xml:space="preserve"> </w:t>
      </w:r>
      <w:r w:rsidR="00426622" w:rsidRPr="00426622">
        <w:t>quality correlates insofar as the study minimizes bias and</w:t>
      </w:r>
      <w:r w:rsidR="00426622">
        <w:t xml:space="preserve"> </w:t>
      </w:r>
      <w:r w:rsidR="00426622" w:rsidRPr="00426622">
        <w:t>maximizes internal and external validity [2</w:t>
      </w:r>
      <w:r w:rsidR="00007FDB">
        <w:t>1</w:t>
      </w:r>
      <w:r w:rsidR="00426622" w:rsidRPr="00426622">
        <w:t xml:space="preserve">]. </w:t>
      </w:r>
    </w:p>
    <w:p w14:paraId="6C14475C" w14:textId="6CCDBCE9" w:rsidR="00426622" w:rsidRDefault="00426622" w:rsidP="00171C0B">
      <w:pPr>
        <w:pStyle w:val="Heading1"/>
        <w:spacing w:after="0" w:line="480" w:lineRule="auto"/>
      </w:pPr>
      <w:r>
        <w:lastRenderedPageBreak/>
        <w:t xml:space="preserve">V </w:t>
      </w:r>
      <w:r w:rsidRPr="00426622">
        <w:t>SYSTEMATIC LITERATURE REVIEW</w:t>
      </w:r>
    </w:p>
    <w:p w14:paraId="2B6097A0" w14:textId="5472FDFE" w:rsidR="00426622" w:rsidRDefault="00426622" w:rsidP="00756CF7">
      <w:pPr>
        <w:pStyle w:val="Paragraph"/>
        <w:spacing w:before="0"/>
        <w:jc w:val="both"/>
      </w:pPr>
      <w:r>
        <w:t xml:space="preserve">In the following section, we have resolved the research questions and presented an inclusive systematic review of the consequential </w:t>
      </w:r>
      <w:r w:rsidR="00756CF7">
        <w:t>research</w:t>
      </w:r>
      <w:r>
        <w:t xml:space="preserve"> in hybrid analysis. </w:t>
      </w:r>
      <w:r w:rsidR="0029515B">
        <w:t xml:space="preserve">Table </w:t>
      </w:r>
      <w:r w:rsidR="00987BCC">
        <w:t>1</w:t>
      </w:r>
      <w:r w:rsidR="0029515B">
        <w:t xml:space="preserve"> depicts the literature overview of hybrid analysis using machine learning.</w:t>
      </w:r>
    </w:p>
    <w:p w14:paraId="13D0A2E6" w14:textId="7C07B37C" w:rsidR="00426622" w:rsidRDefault="00426622" w:rsidP="00756CF7">
      <w:pPr>
        <w:pStyle w:val="Paragraph"/>
        <w:spacing w:before="0"/>
        <w:jc w:val="both"/>
      </w:pPr>
      <w:r>
        <w:t>One of the state-of-the-</w:t>
      </w:r>
      <w:r w:rsidR="009B5AED">
        <w:t xml:space="preserve">art </w:t>
      </w:r>
      <w:r w:rsidR="00CC4A60">
        <w:t>study</w:t>
      </w:r>
      <w:r>
        <w:t xml:space="preserve"> in hybrid analysis, Marvin [2</w:t>
      </w:r>
      <w:r w:rsidR="00007FDB">
        <w:t>4</w:t>
      </w:r>
      <w:r>
        <w:t>] employ</w:t>
      </w:r>
      <w:r w:rsidR="00872947">
        <w:t>s</w:t>
      </w:r>
      <w:r>
        <w:t xml:space="preserve"> a lot of static and dynamic features to detect malware.</w:t>
      </w:r>
      <w:r w:rsidR="00CC4A60">
        <w:t xml:space="preserve"> </w:t>
      </w:r>
      <w:r>
        <w:t>It use</w:t>
      </w:r>
      <w:r w:rsidR="00872947">
        <w:t>s</w:t>
      </w:r>
      <w:r>
        <w:t xml:space="preserve"> SVM and Linear Classifiers to build a detection model where Linear Classifiers can detect more accurately but SVM is faster comparatively.</w:t>
      </w:r>
      <w:r w:rsidR="00CC4A60" w:rsidRPr="00CC4A60">
        <w:t xml:space="preserve"> </w:t>
      </w:r>
      <w:r w:rsidR="00CC4A60">
        <w:t>To avoid the obsolescence of its classification model in the future, it present</w:t>
      </w:r>
      <w:r w:rsidR="00872947">
        <w:t>s</w:t>
      </w:r>
      <w:r w:rsidR="00CC4A60">
        <w:t xml:space="preserve"> a retraining strategy. </w:t>
      </w:r>
      <w:r w:rsidR="009B5AED">
        <w:t>Marvin’s</w:t>
      </w:r>
      <w:r>
        <w:t xml:space="preserve"> performance is sound enough as its accuracy is 98.24 % with less than 0.04% </w:t>
      </w:r>
      <w:r w:rsidR="009B5AED">
        <w:t>false</w:t>
      </w:r>
      <w:r w:rsidR="00EA316D">
        <w:t>-</w:t>
      </w:r>
      <w:r w:rsidR="009B5AED">
        <w:t>positive</w:t>
      </w:r>
      <w:r>
        <w:t xml:space="preserve"> rate. But for previously unseen malware, its accuracy is close to 90%. Though Marvin considers a lot of features, it overlook</w:t>
      </w:r>
      <w:r w:rsidR="00872947">
        <w:t>s</w:t>
      </w:r>
      <w:r>
        <w:t xml:space="preserve"> system-level events such as System Calls: an integral part of the </w:t>
      </w:r>
      <w:r w:rsidR="00CC4A60">
        <w:t>behavioural</w:t>
      </w:r>
      <w:r>
        <w:t xml:space="preserve"> aspects (dynamic features).</w:t>
      </w:r>
    </w:p>
    <w:p w14:paraId="2E59973D" w14:textId="4E7D8BD7" w:rsidR="005E0590" w:rsidRDefault="005E0590" w:rsidP="005E0590">
      <w:pPr>
        <w:pStyle w:val="Paragraph"/>
        <w:spacing w:before="0"/>
        <w:jc w:val="both"/>
      </w:pPr>
      <w:proofErr w:type="spellStart"/>
      <w:r>
        <w:t>Samadroid</w:t>
      </w:r>
      <w:proofErr w:type="spellEnd"/>
      <w:r>
        <w:t xml:space="preserve"> [2</w:t>
      </w:r>
      <w:r w:rsidR="00007FDB">
        <w:t>5</w:t>
      </w:r>
      <w:r>
        <w:t xml:space="preserve">] presents an on-device malware detection architecture which ensures the resource efficiency by reducing memory overhead of local devices. It uses a subset of </w:t>
      </w:r>
      <w:proofErr w:type="spellStart"/>
      <w:r>
        <w:t>Drebin's</w:t>
      </w:r>
      <w:proofErr w:type="spellEnd"/>
      <w:r>
        <w:t xml:space="preserve"> [1</w:t>
      </w:r>
      <w:r w:rsidR="00007FDB">
        <w:t>2</w:t>
      </w:r>
      <w:r>
        <w:t xml:space="preserve">] features (6 out of 8) as static features and 10 predefined System Calls as dynamic features. Its accuracy is about 98% with a false positive rate of 0.1%. Though it outperforms </w:t>
      </w:r>
      <w:proofErr w:type="spellStart"/>
      <w:r>
        <w:t>Drebin</w:t>
      </w:r>
      <w:proofErr w:type="spellEnd"/>
      <w:r>
        <w:t>, it used an outdated dataset. Thereby it would fail to fight against recent malware as malware behaviour changes frequently over time. It also overlooks any additional dynamic features except System Calls.</w:t>
      </w:r>
    </w:p>
    <w:p w14:paraId="493BA36E" w14:textId="01A772F4" w:rsidR="005E0590" w:rsidRPr="00EA20BB" w:rsidRDefault="005E0590" w:rsidP="0029515B">
      <w:pPr>
        <w:pStyle w:val="Newparagraph"/>
        <w:ind w:firstLine="0"/>
        <w:jc w:val="both"/>
      </w:pPr>
      <w:r>
        <w:t>BRIDEMAID</w:t>
      </w:r>
      <w:r w:rsidRPr="0084105D">
        <w:t xml:space="preserve"> [</w:t>
      </w:r>
      <w:r w:rsidR="000145B2">
        <w:t>2</w:t>
      </w:r>
      <w:r w:rsidR="00007FDB">
        <w:t>6</w:t>
      </w:r>
      <w:r w:rsidRPr="0084105D">
        <w:t>]</w:t>
      </w:r>
      <w:r>
        <w:t xml:space="preserve"> propose</w:t>
      </w:r>
      <w:r w:rsidR="0029515B">
        <w:t>s a</w:t>
      </w:r>
      <w:r>
        <w:t xml:space="preserve"> framework using multi-level and multi-feature analysis. </w:t>
      </w:r>
      <w:r w:rsidR="0029515B">
        <w:t>I</w:t>
      </w:r>
      <w:r>
        <w:t xml:space="preserve">t </w:t>
      </w:r>
      <w:proofErr w:type="gramStart"/>
      <w:r>
        <w:t xml:space="preserve">is capable </w:t>
      </w:r>
      <w:r w:rsidR="00EA316D">
        <w:t>of</w:t>
      </w:r>
      <w:r>
        <w:t xml:space="preserve"> detecting</w:t>
      </w:r>
      <w:proofErr w:type="gramEnd"/>
      <w:r>
        <w:t xml:space="preserve"> polymorphic and composition malware to avoid zero-day attacks. Its accuracy is relatively high regarding existing works. However, it does not use any benchmark dataset. Also, it reports only accuracy and FPR, other metrics should be reported to properly evaluate the framework. </w:t>
      </w:r>
    </w:p>
    <w:p w14:paraId="3EB43784" w14:textId="5D081DC8" w:rsidR="005E0590" w:rsidRDefault="005E0590" w:rsidP="005E0590">
      <w:pPr>
        <w:pStyle w:val="Paragraph"/>
        <w:spacing w:before="0"/>
        <w:jc w:val="both"/>
      </w:pPr>
      <w:proofErr w:type="spellStart"/>
      <w:r>
        <w:t>OmniDroid</w:t>
      </w:r>
      <w:proofErr w:type="spellEnd"/>
      <w:r>
        <w:t xml:space="preserve"> [</w:t>
      </w:r>
      <w:r w:rsidR="000145B2">
        <w:t>2</w:t>
      </w:r>
      <w:r w:rsidR="00007FDB">
        <w:t>7</w:t>
      </w:r>
      <w:r>
        <w:t>] fuse</w:t>
      </w:r>
      <w:r w:rsidR="0029515B">
        <w:t>s</w:t>
      </w:r>
      <w:r>
        <w:t xml:space="preserve"> several prior tools to extract many static and dynamic features</w:t>
      </w:r>
      <w:r w:rsidR="0029515B">
        <w:t xml:space="preserve"> and employs</w:t>
      </w:r>
      <w:r>
        <w:t xml:space="preserve"> ensemble-based classifiers. Though they considered only a large feature-set</w:t>
      </w:r>
      <w:r w:rsidR="0029515B">
        <w:t>,</w:t>
      </w:r>
      <w:r>
        <w:t xml:space="preserve"> their performance is relatively lower than existing works.</w:t>
      </w:r>
      <w:r w:rsidR="0029515B">
        <w:t xml:space="preserve"> </w:t>
      </w:r>
      <w:r>
        <w:t>MADAM [</w:t>
      </w:r>
      <w:r w:rsidR="000145B2">
        <w:t>2</w:t>
      </w:r>
      <w:r w:rsidR="00007FDB">
        <w:t>8</w:t>
      </w:r>
      <w:r>
        <w:t>] simultaneously analyses and correlates static and dynamic features at four levels: kernel, application, user, and package, to detect and stop malicious behaviours. Though it gain</w:t>
      </w:r>
      <w:r w:rsidR="0029515B">
        <w:t>s</w:t>
      </w:r>
      <w:r>
        <w:t xml:space="preserve"> accuracy of 96.9%, it has high memory overhead and limited scope (only run in </w:t>
      </w:r>
      <w:r w:rsidR="00EA316D">
        <w:t xml:space="preserve">the </w:t>
      </w:r>
      <w:r>
        <w:t xml:space="preserve">rooted device, works on post-installed apps). </w:t>
      </w:r>
    </w:p>
    <w:p w14:paraId="033DFB4E" w14:textId="3ABBC028" w:rsidR="005E0590" w:rsidRPr="005E0590" w:rsidRDefault="005E0590" w:rsidP="005E0590">
      <w:pPr>
        <w:pStyle w:val="Paragraph"/>
        <w:spacing w:before="0"/>
        <w:jc w:val="both"/>
      </w:pPr>
      <w:proofErr w:type="spellStart"/>
      <w:r>
        <w:t>Hadm</w:t>
      </w:r>
      <w:proofErr w:type="spellEnd"/>
      <w:r>
        <w:t xml:space="preserve"> [</w:t>
      </w:r>
      <w:r w:rsidR="000145B2">
        <w:t>2</w:t>
      </w:r>
      <w:r w:rsidR="00007FDB">
        <w:t>9</w:t>
      </w:r>
      <w:r>
        <w:t xml:space="preserve">] incorporates Deep Neural Network for feature extraction. It exhibits that combining </w:t>
      </w:r>
      <w:r>
        <w:lastRenderedPageBreak/>
        <w:t>advanced features derived by deep learning with the original static and dynamic features gives substantial returns. It achieves 94.7% accuracy with a false positive rate of 1.8% while with the original features the best accuracy is 93.5%., an improvement of 1.2% with the cost of high complexity. Droid-detector [</w:t>
      </w:r>
      <w:r w:rsidR="00007FDB">
        <w:t>30</w:t>
      </w:r>
      <w:r>
        <w:t>] combines static and dynamic analyses which extracted more than 200 features by using deep neural network. It achieve</w:t>
      </w:r>
      <w:r w:rsidR="0029515B">
        <w:t>s</w:t>
      </w:r>
      <w:r>
        <w:t xml:space="preserve"> 96.5% accuracy in detection. However, it uses</w:t>
      </w:r>
      <w:r w:rsidR="00EA316D">
        <w:t xml:space="preserve"> a</w:t>
      </w:r>
      <w:r>
        <w:t xml:space="preserve"> limited dataset and </w:t>
      </w:r>
      <w:r w:rsidR="00171C0B">
        <w:t xml:space="preserve">limited </w:t>
      </w:r>
      <w:r w:rsidR="0029515B">
        <w:t xml:space="preserve">types of </w:t>
      </w:r>
      <w:r>
        <w:t>feature</w:t>
      </w:r>
      <w:r w:rsidR="00EA316D">
        <w:t>s</w:t>
      </w:r>
      <w:r>
        <w:t xml:space="preserve">.  </w:t>
      </w:r>
    </w:p>
    <w:p w14:paraId="42E8F2FC" w14:textId="74B23AE3" w:rsidR="00756CF7" w:rsidRDefault="00426622" w:rsidP="00756CF7">
      <w:pPr>
        <w:pStyle w:val="Paragraph"/>
        <w:spacing w:before="0"/>
        <w:jc w:val="both"/>
      </w:pPr>
      <w:r>
        <w:t>Mobile-</w:t>
      </w:r>
      <w:proofErr w:type="spellStart"/>
      <w:r>
        <w:t>SandBox</w:t>
      </w:r>
      <w:proofErr w:type="spellEnd"/>
      <w:r>
        <w:t xml:space="preserve"> [</w:t>
      </w:r>
      <w:r w:rsidR="00732976">
        <w:t>3</w:t>
      </w:r>
      <w:r w:rsidR="00007FDB">
        <w:t>1</w:t>
      </w:r>
      <w:r>
        <w:t>] use</w:t>
      </w:r>
      <w:r w:rsidR="00872947">
        <w:t>s</w:t>
      </w:r>
      <w:r>
        <w:t xml:space="preserve"> Permissions, Services, Receivers, Intents, </w:t>
      </w:r>
      <w:r w:rsidR="00CC4A60">
        <w:t>potentially</w:t>
      </w:r>
      <w:r>
        <w:t xml:space="preserve"> dangerous functions</w:t>
      </w:r>
      <w:r w:rsidR="00CC4A60">
        <w:t xml:space="preserve"> </w:t>
      </w:r>
      <w:r>
        <w:t>as static features and investigat</w:t>
      </w:r>
      <w:r w:rsidR="00872947">
        <w:t>es</w:t>
      </w:r>
      <w:r>
        <w:t xml:space="preserve"> Native Code (Native API Calls) and Network Traffic as dynamic features to classify malware. </w:t>
      </w:r>
      <w:r w:rsidR="00CC4A60">
        <w:t>However, its evaluation is insufficient as no detection metric is given.</w:t>
      </w:r>
      <w:r w:rsidR="0029515B">
        <w:t xml:space="preserve"> </w:t>
      </w:r>
      <w:proofErr w:type="spellStart"/>
      <w:r>
        <w:t>Kapratwar</w:t>
      </w:r>
      <w:proofErr w:type="spellEnd"/>
      <w:r>
        <w:t xml:space="preserve"> et al. [</w:t>
      </w:r>
      <w:r w:rsidR="00732976">
        <w:t>3</w:t>
      </w:r>
      <w:r w:rsidR="00007FDB">
        <w:t>2</w:t>
      </w:r>
      <w:r>
        <w:t>] use</w:t>
      </w:r>
      <w:r w:rsidR="00872947">
        <w:t>s</w:t>
      </w:r>
      <w:r>
        <w:t xml:space="preserve"> Permissions and System Calls for hybrid analysis. Its performance (AUC) is significantly better for static features in comparison with dynamic features. But it use</w:t>
      </w:r>
      <w:r w:rsidR="00872947">
        <w:t>s</w:t>
      </w:r>
      <w:r>
        <w:t xml:space="preserve"> a small (200 apps) and old dataset and overlook</w:t>
      </w:r>
      <w:r w:rsidR="00872947">
        <w:t>s</w:t>
      </w:r>
      <w:r>
        <w:t xml:space="preserve"> other static and dynamic features.</w:t>
      </w:r>
      <w:r w:rsidR="005E0590">
        <w:t xml:space="preserve"> </w:t>
      </w:r>
      <w:proofErr w:type="spellStart"/>
      <w:r>
        <w:t>Dhanya</w:t>
      </w:r>
      <w:proofErr w:type="spellEnd"/>
      <w:r>
        <w:t xml:space="preserve"> et al. [</w:t>
      </w:r>
      <w:r w:rsidR="00732976">
        <w:t>3</w:t>
      </w:r>
      <w:r w:rsidR="00007FDB">
        <w:t>3</w:t>
      </w:r>
      <w:r>
        <w:t>] use</w:t>
      </w:r>
      <w:r w:rsidR="005E0590">
        <w:t>s</w:t>
      </w:r>
      <w:r>
        <w:t xml:space="preserve"> Permissions </w:t>
      </w:r>
      <w:r w:rsidR="005E0590">
        <w:t>and API Calls for hybrid analysis</w:t>
      </w:r>
      <w:r>
        <w:t xml:space="preserve">. Separability assessment Criteria is used for feature selection. Their performance </w:t>
      </w:r>
      <w:r w:rsidR="005E0590">
        <w:t>is insufficient as no accuracy measure is given.</w:t>
      </w:r>
      <w:r>
        <w:t xml:space="preserve"> </w:t>
      </w:r>
      <w:r w:rsidR="005E0590">
        <w:t>Besides,</w:t>
      </w:r>
      <w:r>
        <w:t xml:space="preserve"> they </w:t>
      </w:r>
      <w:r w:rsidR="0029515B">
        <w:t>do</w:t>
      </w:r>
      <w:r>
        <w:t xml:space="preserve"> not consider any other features</w:t>
      </w:r>
      <w:r w:rsidR="005E0590">
        <w:t xml:space="preserve">. </w:t>
      </w:r>
      <w:r>
        <w:t>Liu et al. [</w:t>
      </w:r>
      <w:r w:rsidR="00DF114C">
        <w:t>3</w:t>
      </w:r>
      <w:r w:rsidR="00007FDB">
        <w:t>4</w:t>
      </w:r>
      <w:r>
        <w:t>] propose</w:t>
      </w:r>
      <w:r w:rsidR="0029515B">
        <w:t>s</w:t>
      </w:r>
      <w:r>
        <w:t xml:space="preserve"> a hybrid malware detecting scheme for Android where Permissions and API Calls are used as static features and System Calls used as dynamic features. Their scheme's detection accuracy is from 93.33% to 99.28% according to experimental results. </w:t>
      </w:r>
      <w:r w:rsidR="0029515B">
        <w:t>Nevertheless,</w:t>
      </w:r>
      <w:r>
        <w:t xml:space="preserve"> they </w:t>
      </w:r>
      <w:r w:rsidR="007D2E79">
        <w:t>consider</w:t>
      </w:r>
      <w:r>
        <w:t xml:space="preserve"> only a small feature-set and their dataset is also limited.</w:t>
      </w:r>
      <w:r w:rsidR="005E0590">
        <w:t xml:space="preserve"> </w:t>
      </w:r>
      <w:r w:rsidR="00431801">
        <w:t>Patel et al.</w:t>
      </w:r>
      <w:r w:rsidR="00EA20BB">
        <w:t xml:space="preserve"> [</w:t>
      </w:r>
      <w:r w:rsidR="00DF114C">
        <w:t>3</w:t>
      </w:r>
      <w:r w:rsidR="00007FDB">
        <w:t>5</w:t>
      </w:r>
      <w:r w:rsidR="00EA20BB">
        <w:t xml:space="preserve">] </w:t>
      </w:r>
      <w:r w:rsidR="00431801">
        <w:t>uses Genetic algorithm for rule</w:t>
      </w:r>
      <w:r w:rsidR="0027316A">
        <w:t>-</w:t>
      </w:r>
      <w:r w:rsidR="00431801">
        <w:t>base</w:t>
      </w:r>
      <w:r w:rsidR="0027316A">
        <w:t>d classification of malware using</w:t>
      </w:r>
      <w:r w:rsidR="00EA20BB">
        <w:t xml:space="preserve"> static and dynamic</w:t>
      </w:r>
      <w:r w:rsidR="0027316A">
        <w:t xml:space="preserve"> features.</w:t>
      </w:r>
      <w:r w:rsidR="00EA20BB">
        <w:t xml:space="preserve"> </w:t>
      </w:r>
      <w:r w:rsidR="0027316A">
        <w:t>Analyses</w:t>
      </w:r>
      <w:r w:rsidR="00EA20BB">
        <w:t xml:space="preserve"> </w:t>
      </w:r>
      <w:r w:rsidR="0027316A">
        <w:t xml:space="preserve">of </w:t>
      </w:r>
      <w:r w:rsidR="00EA20BB">
        <w:t>more than 2</w:t>
      </w:r>
      <w:r w:rsidR="0027316A">
        <w:t>31</w:t>
      </w:r>
      <w:r w:rsidR="00EA20BB">
        <w:t xml:space="preserve"> features</w:t>
      </w:r>
      <w:r w:rsidR="0027316A">
        <w:t xml:space="preserve"> </w:t>
      </w:r>
      <w:r w:rsidR="00EA20BB">
        <w:t>achieve</w:t>
      </w:r>
      <w:r w:rsidR="0029515B">
        <w:t>s</w:t>
      </w:r>
      <w:r w:rsidR="00EA20BB">
        <w:t xml:space="preserve"> 96.</w:t>
      </w:r>
      <w:r w:rsidR="0027316A">
        <w:t>4</w:t>
      </w:r>
      <w:r w:rsidR="00EA20BB">
        <w:t xml:space="preserve">% accuracy in detection. </w:t>
      </w:r>
      <w:r w:rsidR="00713C98">
        <w:t>But</w:t>
      </w:r>
      <w:r w:rsidR="00EA20BB">
        <w:t xml:space="preserve"> it uses</w:t>
      </w:r>
      <w:r w:rsidR="00EA316D">
        <w:t xml:space="preserve"> a</w:t>
      </w:r>
      <w:r w:rsidR="00EA20BB">
        <w:t xml:space="preserve"> limited dataset and </w:t>
      </w:r>
      <w:r w:rsidR="0084105D">
        <w:t>its</w:t>
      </w:r>
      <w:r w:rsidR="0027316A">
        <w:t xml:space="preserve"> execution time and resource consumption </w:t>
      </w:r>
      <w:r w:rsidR="00EA316D">
        <w:t>are</w:t>
      </w:r>
      <w:r w:rsidR="0027316A">
        <w:t xml:space="preserve"> high</w:t>
      </w:r>
      <w:r w:rsidR="00EA20BB">
        <w:t>.</w:t>
      </w:r>
      <w:r w:rsidR="005E0590">
        <w:t xml:space="preserve"> </w:t>
      </w:r>
      <w:r w:rsidR="007F6819">
        <w:t>Y</w:t>
      </w:r>
      <w:r w:rsidR="00AB7208">
        <w:t>usof et al.</w:t>
      </w:r>
      <w:r w:rsidR="007F6819">
        <w:t xml:space="preserve"> [</w:t>
      </w:r>
      <w:r w:rsidR="00DF114C">
        <w:t>3</w:t>
      </w:r>
      <w:r w:rsidR="00007FDB">
        <w:t>6</w:t>
      </w:r>
      <w:r w:rsidR="007F6819">
        <w:t xml:space="preserve">] </w:t>
      </w:r>
      <w:r w:rsidR="0084105D">
        <w:t xml:space="preserve">uses Permissions, API Calls, and System Calls for malware detection. It </w:t>
      </w:r>
      <w:r w:rsidR="0029515B">
        <w:t>makes</w:t>
      </w:r>
      <w:r w:rsidR="0084105D">
        <w:t xml:space="preserve"> sound performance in terms of accuracy, precision, and recall. Yet, the FPR is high enough. Also, its model is trained with the malware samples only which </w:t>
      </w:r>
      <w:r w:rsidR="0029515B">
        <w:t xml:space="preserve">would </w:t>
      </w:r>
      <w:r w:rsidR="0084105D">
        <w:t>lead to</w:t>
      </w:r>
      <w:r w:rsidR="0029515B">
        <w:t xml:space="preserve"> a</w:t>
      </w:r>
      <w:r w:rsidR="0084105D">
        <w:t xml:space="preserve"> biased model.  </w:t>
      </w:r>
    </w:p>
    <w:p w14:paraId="361667B5" w14:textId="32FA8AB5" w:rsidR="00502E02" w:rsidRPr="00502E02" w:rsidRDefault="00502E02" w:rsidP="00502E02">
      <w:pPr>
        <w:pStyle w:val="Paragraph"/>
        <w:spacing w:before="0"/>
        <w:jc w:val="both"/>
      </w:pPr>
      <w:r>
        <w:t xml:space="preserve">In short, Permissions and API Calls as static features and System Calls as dynamic features are the most frequently used features according to the existing research. The most common datasets are </w:t>
      </w:r>
      <w:proofErr w:type="spellStart"/>
      <w:r>
        <w:t>Drebin</w:t>
      </w:r>
      <w:proofErr w:type="spellEnd"/>
      <w:r>
        <w:t xml:space="preserve">, </w:t>
      </w:r>
      <w:proofErr w:type="spellStart"/>
      <w:r>
        <w:t>Contagio</w:t>
      </w:r>
      <w:proofErr w:type="spellEnd"/>
      <w:r>
        <w:t>, and Android Malware Genome Project. Besides, most research</w:t>
      </w:r>
      <w:r w:rsidR="00EA316D">
        <w:t>ers</w:t>
      </w:r>
      <w:r>
        <w:t xml:space="preserve"> use the Google Play Store and local app stores to collect benign applications. </w:t>
      </w:r>
      <w:proofErr w:type="spellStart"/>
      <w:r>
        <w:t>VirusTotal</w:t>
      </w:r>
      <w:proofErr w:type="spellEnd"/>
      <w:r>
        <w:t xml:space="preserve">, </w:t>
      </w:r>
      <w:proofErr w:type="spellStart"/>
      <w:r>
        <w:t>VirusShare</w:t>
      </w:r>
      <w:proofErr w:type="spellEnd"/>
      <w:r>
        <w:t xml:space="preserve">, etc. sources are also used </w:t>
      </w:r>
      <w:r>
        <w:lastRenderedPageBreak/>
        <w:t>for malware samples.</w:t>
      </w:r>
      <w:r w:rsidRPr="008919BC">
        <w:t xml:space="preserve"> </w:t>
      </w:r>
      <w:r>
        <w:t>Support Vector Machine (SVM) is the most frequently used machine learning technique. Besides, Naive Bayes, Random Forest, J48, Logistic Regression, etc. are also common in the existing research. Accuracy, True Positive Rate (TPR), False Positive Rate are the most common evaluation metrics.</w:t>
      </w:r>
    </w:p>
    <w:p w14:paraId="472AE800" w14:textId="2ABB0FEC" w:rsidR="002818E3" w:rsidRDefault="002818E3" w:rsidP="008D03EC">
      <w:pPr>
        <w:pStyle w:val="Caption"/>
        <w:keepNext/>
        <w:spacing w:after="0" w:line="480" w:lineRule="auto"/>
        <w:jc w:val="center"/>
      </w:pPr>
      <w:r>
        <w:t xml:space="preserve">Table </w:t>
      </w:r>
      <w:r w:rsidR="00B67AC9">
        <w:fldChar w:fldCharType="begin"/>
      </w:r>
      <w:r w:rsidR="00B67AC9">
        <w:instrText xml:space="preserve"> SEQ Table \* ARABIC </w:instrText>
      </w:r>
      <w:r w:rsidR="00B67AC9">
        <w:fldChar w:fldCharType="separate"/>
      </w:r>
      <w:r w:rsidR="007E4AA5">
        <w:rPr>
          <w:noProof/>
        </w:rPr>
        <w:t>1</w:t>
      </w:r>
      <w:r w:rsidR="00B67AC9">
        <w:rPr>
          <w:noProof/>
        </w:rPr>
        <w:fldChar w:fldCharType="end"/>
      </w:r>
      <w:r>
        <w:t xml:space="preserve">: </w:t>
      </w:r>
      <w:r w:rsidRPr="00B7315F">
        <w:t>SYSTEMATIC LITERATURE OVERVIEW OF HYBRID ANALYSIS USING MACHINE LEARNING</w:t>
      </w:r>
    </w:p>
    <w:tbl>
      <w:tblPr>
        <w:tblStyle w:val="TableGrid"/>
        <w:tblW w:w="0" w:type="auto"/>
        <w:tblLayout w:type="fixed"/>
        <w:tblLook w:val="04A0" w:firstRow="1" w:lastRow="0" w:firstColumn="1" w:lastColumn="0" w:noHBand="0" w:noVBand="1"/>
      </w:tblPr>
      <w:tblGrid>
        <w:gridCol w:w="805"/>
        <w:gridCol w:w="1260"/>
        <w:gridCol w:w="1170"/>
        <w:gridCol w:w="1080"/>
        <w:gridCol w:w="1080"/>
        <w:gridCol w:w="990"/>
        <w:gridCol w:w="1170"/>
        <w:gridCol w:w="1440"/>
      </w:tblGrid>
      <w:tr w:rsidR="002F005B" w14:paraId="3153DB4E" w14:textId="77777777" w:rsidTr="002F005B">
        <w:tc>
          <w:tcPr>
            <w:tcW w:w="805" w:type="dxa"/>
            <w:vAlign w:val="center"/>
          </w:tcPr>
          <w:p w14:paraId="5684D62E" w14:textId="483148AF" w:rsidR="00240033" w:rsidRPr="00240033" w:rsidRDefault="00240033" w:rsidP="00756CF7">
            <w:pPr>
              <w:pStyle w:val="Paragraph"/>
              <w:spacing w:before="0" w:line="240" w:lineRule="auto"/>
              <w:jc w:val="center"/>
            </w:pPr>
            <w:bookmarkStart w:id="3" w:name="_Hlk42134264"/>
            <w:r w:rsidRPr="00240033">
              <w:rPr>
                <w:rStyle w:val="fontstyle01"/>
                <w:rFonts w:ascii="Times New Roman" w:hAnsi="Times New Roman"/>
              </w:rPr>
              <w:t>Ref.</w:t>
            </w:r>
          </w:p>
        </w:tc>
        <w:tc>
          <w:tcPr>
            <w:tcW w:w="1260" w:type="dxa"/>
            <w:vAlign w:val="center"/>
          </w:tcPr>
          <w:p w14:paraId="4119914E" w14:textId="44F8F51A" w:rsidR="00240033" w:rsidRPr="00240033" w:rsidRDefault="00240033" w:rsidP="00756CF7">
            <w:pPr>
              <w:pStyle w:val="Paragraph"/>
              <w:spacing w:before="0" w:line="240" w:lineRule="auto"/>
              <w:jc w:val="center"/>
            </w:pPr>
            <w:r w:rsidRPr="00240033">
              <w:rPr>
                <w:rStyle w:val="fontstyle01"/>
                <w:rFonts w:ascii="Times New Roman" w:hAnsi="Times New Roman"/>
              </w:rPr>
              <w:t>Static</w:t>
            </w:r>
            <w:r w:rsidRPr="00240033">
              <w:rPr>
                <w:b/>
                <w:bCs/>
                <w:color w:val="000000"/>
                <w:sz w:val="16"/>
                <w:szCs w:val="16"/>
              </w:rPr>
              <w:br/>
            </w:r>
            <w:r w:rsidRPr="00240033">
              <w:rPr>
                <w:rStyle w:val="fontstyle01"/>
                <w:rFonts w:ascii="Times New Roman" w:hAnsi="Times New Roman"/>
              </w:rPr>
              <w:t>Features</w:t>
            </w:r>
          </w:p>
        </w:tc>
        <w:tc>
          <w:tcPr>
            <w:tcW w:w="1170" w:type="dxa"/>
            <w:vAlign w:val="center"/>
          </w:tcPr>
          <w:p w14:paraId="0CE8468A" w14:textId="2D928EAA" w:rsidR="00240033" w:rsidRPr="00240033" w:rsidRDefault="00240033" w:rsidP="00756CF7">
            <w:pPr>
              <w:pStyle w:val="Paragraph"/>
              <w:spacing w:before="0" w:line="240" w:lineRule="auto"/>
              <w:jc w:val="center"/>
            </w:pPr>
            <w:r w:rsidRPr="00240033">
              <w:rPr>
                <w:rStyle w:val="fontstyle01"/>
                <w:rFonts w:ascii="Times New Roman" w:hAnsi="Times New Roman"/>
              </w:rPr>
              <w:t>Dynamic</w:t>
            </w:r>
            <w:r w:rsidRPr="00240033">
              <w:rPr>
                <w:b/>
                <w:bCs/>
                <w:color w:val="000000"/>
                <w:sz w:val="16"/>
                <w:szCs w:val="16"/>
              </w:rPr>
              <w:br/>
            </w:r>
            <w:r w:rsidRPr="00240033">
              <w:rPr>
                <w:rStyle w:val="fontstyle01"/>
                <w:rFonts w:ascii="Times New Roman" w:hAnsi="Times New Roman"/>
              </w:rPr>
              <w:t>Features</w:t>
            </w:r>
          </w:p>
        </w:tc>
        <w:tc>
          <w:tcPr>
            <w:tcW w:w="1080" w:type="dxa"/>
            <w:vAlign w:val="center"/>
          </w:tcPr>
          <w:p w14:paraId="45E6D082" w14:textId="5FA0F28E" w:rsidR="00240033" w:rsidRPr="00240033" w:rsidRDefault="00240033" w:rsidP="00756CF7">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Source</w:t>
            </w:r>
          </w:p>
        </w:tc>
        <w:tc>
          <w:tcPr>
            <w:tcW w:w="1080" w:type="dxa"/>
            <w:vAlign w:val="center"/>
          </w:tcPr>
          <w:p w14:paraId="42D9E3CB" w14:textId="25BE2D7A" w:rsidR="00240033" w:rsidRPr="00240033" w:rsidRDefault="00240033" w:rsidP="00756CF7">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Size</w:t>
            </w:r>
          </w:p>
        </w:tc>
        <w:tc>
          <w:tcPr>
            <w:tcW w:w="990" w:type="dxa"/>
            <w:vAlign w:val="center"/>
          </w:tcPr>
          <w:p w14:paraId="3C04B10C" w14:textId="19CF66C8" w:rsidR="00240033" w:rsidRPr="00240033" w:rsidRDefault="00CC4A60" w:rsidP="00756CF7">
            <w:pPr>
              <w:pStyle w:val="Paragraph"/>
              <w:spacing w:before="0" w:line="240" w:lineRule="auto"/>
              <w:jc w:val="center"/>
            </w:pPr>
            <w:r>
              <w:rPr>
                <w:rStyle w:val="fontstyle01"/>
                <w:rFonts w:ascii="Times New Roman" w:hAnsi="Times New Roman"/>
              </w:rPr>
              <w:t xml:space="preserve">ML </w:t>
            </w:r>
            <w:r w:rsidR="00240033">
              <w:rPr>
                <w:rStyle w:val="fontstyle01"/>
                <w:rFonts w:ascii="Times New Roman" w:hAnsi="Times New Roman"/>
              </w:rPr>
              <w:t>Model</w:t>
            </w:r>
          </w:p>
        </w:tc>
        <w:tc>
          <w:tcPr>
            <w:tcW w:w="1170" w:type="dxa"/>
            <w:vAlign w:val="center"/>
          </w:tcPr>
          <w:p w14:paraId="1B08EC15" w14:textId="7BB09C2B" w:rsidR="00240033" w:rsidRPr="00240033" w:rsidRDefault="00240033" w:rsidP="00756CF7">
            <w:pPr>
              <w:pStyle w:val="Paragraph"/>
              <w:spacing w:before="0" w:line="240" w:lineRule="auto"/>
              <w:jc w:val="center"/>
            </w:pPr>
            <w:r>
              <w:rPr>
                <w:rStyle w:val="fontstyle01"/>
                <w:rFonts w:ascii="Times New Roman" w:hAnsi="Times New Roman"/>
              </w:rPr>
              <w:t>Results</w:t>
            </w:r>
          </w:p>
        </w:tc>
        <w:tc>
          <w:tcPr>
            <w:tcW w:w="1440" w:type="dxa"/>
            <w:vAlign w:val="center"/>
          </w:tcPr>
          <w:p w14:paraId="4055A97C" w14:textId="766D11A9" w:rsidR="00240033" w:rsidRPr="00240033" w:rsidRDefault="00240033" w:rsidP="00756CF7">
            <w:pPr>
              <w:pStyle w:val="Paragraph"/>
              <w:spacing w:before="0" w:line="240" w:lineRule="auto"/>
              <w:jc w:val="center"/>
            </w:pPr>
            <w:r w:rsidRPr="00240033">
              <w:rPr>
                <w:rStyle w:val="fontstyle01"/>
                <w:rFonts w:ascii="Times New Roman" w:hAnsi="Times New Roman"/>
              </w:rPr>
              <w:t>Limitations</w:t>
            </w:r>
          </w:p>
        </w:tc>
      </w:tr>
      <w:bookmarkEnd w:id="3"/>
      <w:tr w:rsidR="002F005B" w14:paraId="77DCA594" w14:textId="77777777" w:rsidTr="002F005B">
        <w:tc>
          <w:tcPr>
            <w:tcW w:w="805" w:type="dxa"/>
          </w:tcPr>
          <w:p w14:paraId="79111055" w14:textId="24EAFF37" w:rsidR="00240033" w:rsidRPr="002818E3" w:rsidRDefault="00240033" w:rsidP="00756CF7">
            <w:pPr>
              <w:pStyle w:val="Paragraph"/>
              <w:spacing w:before="0" w:line="240" w:lineRule="auto"/>
              <w:jc w:val="center"/>
              <w:rPr>
                <w:sz w:val="16"/>
                <w:szCs w:val="16"/>
              </w:rPr>
            </w:pPr>
            <w:r w:rsidRPr="002818E3">
              <w:rPr>
                <w:sz w:val="16"/>
                <w:szCs w:val="16"/>
              </w:rPr>
              <w:t>Mobile-</w:t>
            </w:r>
            <w:proofErr w:type="spellStart"/>
            <w:r w:rsidRPr="002818E3">
              <w:rPr>
                <w:sz w:val="16"/>
                <w:szCs w:val="16"/>
              </w:rPr>
              <w:t>SandBox</w:t>
            </w:r>
            <w:proofErr w:type="spellEnd"/>
            <w:r w:rsidRPr="002818E3">
              <w:rPr>
                <w:sz w:val="16"/>
                <w:szCs w:val="16"/>
              </w:rPr>
              <w:t xml:space="preserve"> (2013) [</w:t>
            </w:r>
            <w:r w:rsidR="00A52DC8">
              <w:rPr>
                <w:sz w:val="16"/>
                <w:szCs w:val="16"/>
              </w:rPr>
              <w:t>3</w:t>
            </w:r>
            <w:r w:rsidR="00007FDB">
              <w:rPr>
                <w:sz w:val="16"/>
                <w:szCs w:val="16"/>
              </w:rPr>
              <w:t>1</w:t>
            </w:r>
            <w:r w:rsidRPr="002818E3">
              <w:rPr>
                <w:sz w:val="16"/>
                <w:szCs w:val="16"/>
              </w:rPr>
              <w:t>]</w:t>
            </w:r>
          </w:p>
        </w:tc>
        <w:tc>
          <w:tcPr>
            <w:tcW w:w="1260" w:type="dxa"/>
          </w:tcPr>
          <w:p w14:paraId="1EAC7448" w14:textId="1D8B4E4B" w:rsidR="00240033" w:rsidRPr="002818E3" w:rsidRDefault="00240033" w:rsidP="00756CF7">
            <w:pPr>
              <w:pStyle w:val="Paragraph"/>
              <w:spacing w:before="0" w:line="240" w:lineRule="auto"/>
              <w:jc w:val="center"/>
              <w:rPr>
                <w:sz w:val="16"/>
                <w:szCs w:val="16"/>
              </w:rPr>
            </w:pPr>
            <w:r w:rsidRPr="002818E3">
              <w:rPr>
                <w:sz w:val="16"/>
                <w:szCs w:val="16"/>
              </w:rPr>
              <w:t>Permissions, Services, Receivers, Intents, Potentially Dangerous Functions</w:t>
            </w:r>
          </w:p>
        </w:tc>
        <w:tc>
          <w:tcPr>
            <w:tcW w:w="1170" w:type="dxa"/>
          </w:tcPr>
          <w:p w14:paraId="58F5BB1B" w14:textId="5A9CFF01" w:rsidR="00240033" w:rsidRPr="002818E3" w:rsidRDefault="00240033" w:rsidP="00756CF7">
            <w:pPr>
              <w:pStyle w:val="Paragraph"/>
              <w:spacing w:before="0" w:line="240" w:lineRule="auto"/>
              <w:jc w:val="center"/>
              <w:rPr>
                <w:sz w:val="16"/>
                <w:szCs w:val="16"/>
              </w:rPr>
            </w:pPr>
            <w:r w:rsidRPr="002818E3">
              <w:rPr>
                <w:sz w:val="16"/>
                <w:szCs w:val="16"/>
              </w:rPr>
              <w:t>Native Code (Native API Calls) and Network Traffic</w:t>
            </w:r>
          </w:p>
        </w:tc>
        <w:tc>
          <w:tcPr>
            <w:tcW w:w="1080" w:type="dxa"/>
          </w:tcPr>
          <w:p w14:paraId="6617E98D" w14:textId="23126742" w:rsidR="00240033" w:rsidRPr="002818E3" w:rsidRDefault="00240033" w:rsidP="00756CF7">
            <w:pPr>
              <w:pStyle w:val="Paragraph"/>
              <w:spacing w:before="0" w:line="240" w:lineRule="auto"/>
              <w:jc w:val="center"/>
              <w:rPr>
                <w:sz w:val="16"/>
                <w:szCs w:val="16"/>
              </w:rPr>
            </w:pPr>
            <w:r w:rsidRPr="002818E3">
              <w:rPr>
                <w:sz w:val="16"/>
                <w:szCs w:val="16"/>
              </w:rPr>
              <w:t>Asian markets and Google Play Store</w:t>
            </w:r>
          </w:p>
        </w:tc>
        <w:tc>
          <w:tcPr>
            <w:tcW w:w="1080" w:type="dxa"/>
          </w:tcPr>
          <w:p w14:paraId="3E67B1E5" w14:textId="34A4B757" w:rsidR="00240033" w:rsidRPr="002818E3" w:rsidRDefault="00240033" w:rsidP="00756CF7">
            <w:pPr>
              <w:pStyle w:val="Paragraph"/>
              <w:spacing w:before="0" w:line="240" w:lineRule="auto"/>
              <w:jc w:val="center"/>
              <w:rPr>
                <w:sz w:val="16"/>
                <w:szCs w:val="16"/>
              </w:rPr>
            </w:pPr>
            <w:r w:rsidRPr="002818E3">
              <w:rPr>
                <w:sz w:val="16"/>
                <w:szCs w:val="16"/>
              </w:rPr>
              <w:t>40,000 apps</w:t>
            </w:r>
          </w:p>
        </w:tc>
        <w:tc>
          <w:tcPr>
            <w:tcW w:w="990" w:type="dxa"/>
          </w:tcPr>
          <w:p w14:paraId="2B2078B5" w14:textId="77777777" w:rsidR="00240033" w:rsidRPr="002818E3" w:rsidRDefault="00240033" w:rsidP="00756CF7">
            <w:pPr>
              <w:pStyle w:val="Paragraph"/>
              <w:spacing w:before="0" w:line="240" w:lineRule="auto"/>
              <w:jc w:val="center"/>
              <w:rPr>
                <w:sz w:val="16"/>
                <w:szCs w:val="16"/>
              </w:rPr>
            </w:pPr>
          </w:p>
        </w:tc>
        <w:tc>
          <w:tcPr>
            <w:tcW w:w="1170" w:type="dxa"/>
          </w:tcPr>
          <w:p w14:paraId="17C37B6B" w14:textId="77777777" w:rsidR="00240033" w:rsidRPr="002818E3" w:rsidRDefault="00240033" w:rsidP="00756CF7">
            <w:pPr>
              <w:pStyle w:val="Paragraph"/>
              <w:spacing w:before="0" w:line="240" w:lineRule="auto"/>
              <w:jc w:val="center"/>
              <w:rPr>
                <w:sz w:val="16"/>
                <w:szCs w:val="16"/>
              </w:rPr>
            </w:pPr>
          </w:p>
        </w:tc>
        <w:tc>
          <w:tcPr>
            <w:tcW w:w="1440" w:type="dxa"/>
          </w:tcPr>
          <w:p w14:paraId="41626C2C" w14:textId="3EC7FA0C" w:rsidR="00240033" w:rsidRPr="002818E3" w:rsidRDefault="00E56BBD" w:rsidP="00756CF7">
            <w:pPr>
              <w:pStyle w:val="Paragraph"/>
              <w:spacing w:before="0" w:line="240" w:lineRule="auto"/>
              <w:jc w:val="center"/>
              <w:rPr>
                <w:sz w:val="16"/>
                <w:szCs w:val="16"/>
              </w:rPr>
            </w:pPr>
            <w:r>
              <w:rPr>
                <w:sz w:val="16"/>
                <w:szCs w:val="16"/>
              </w:rPr>
              <w:t>Insufficient</w:t>
            </w:r>
            <w:r w:rsidR="002E6734">
              <w:rPr>
                <w:sz w:val="16"/>
                <w:szCs w:val="16"/>
              </w:rPr>
              <w:t xml:space="preserve"> </w:t>
            </w:r>
            <w:r>
              <w:rPr>
                <w:sz w:val="16"/>
                <w:szCs w:val="16"/>
              </w:rPr>
              <w:t>evaluation</w:t>
            </w:r>
            <w:r w:rsidR="00872947">
              <w:rPr>
                <w:sz w:val="16"/>
                <w:szCs w:val="16"/>
              </w:rPr>
              <w:t>. No</w:t>
            </w:r>
            <w:r w:rsidR="002E6734">
              <w:rPr>
                <w:sz w:val="16"/>
                <w:szCs w:val="16"/>
              </w:rPr>
              <w:t xml:space="preserve"> </w:t>
            </w:r>
            <w:r w:rsidR="00872947">
              <w:rPr>
                <w:sz w:val="16"/>
                <w:szCs w:val="16"/>
              </w:rPr>
              <w:t>detection</w:t>
            </w:r>
            <w:r w:rsidR="002E6734">
              <w:rPr>
                <w:sz w:val="16"/>
                <w:szCs w:val="16"/>
              </w:rPr>
              <w:t xml:space="preserve"> </w:t>
            </w:r>
            <w:r w:rsidR="00872947">
              <w:rPr>
                <w:sz w:val="16"/>
                <w:szCs w:val="16"/>
              </w:rPr>
              <w:t>performance is given.</w:t>
            </w:r>
            <w:r w:rsidR="002E6734">
              <w:rPr>
                <w:sz w:val="16"/>
                <w:szCs w:val="16"/>
              </w:rPr>
              <w:t xml:space="preserve"> Old dataset. </w:t>
            </w:r>
            <w:r w:rsidR="00872947">
              <w:rPr>
                <w:sz w:val="16"/>
                <w:szCs w:val="16"/>
              </w:rPr>
              <w:t xml:space="preserve"> </w:t>
            </w:r>
          </w:p>
        </w:tc>
      </w:tr>
      <w:tr w:rsidR="002F005B" w14:paraId="6B07F554" w14:textId="77777777" w:rsidTr="002F005B">
        <w:tc>
          <w:tcPr>
            <w:tcW w:w="805" w:type="dxa"/>
          </w:tcPr>
          <w:p w14:paraId="31E4A3DB" w14:textId="4C501B21" w:rsidR="00431801" w:rsidRDefault="00431801" w:rsidP="00756CF7">
            <w:pPr>
              <w:pStyle w:val="Paragraph"/>
              <w:spacing w:before="0" w:line="240" w:lineRule="auto"/>
              <w:jc w:val="center"/>
              <w:rPr>
                <w:sz w:val="16"/>
                <w:szCs w:val="16"/>
              </w:rPr>
            </w:pPr>
            <w:r>
              <w:rPr>
                <w:sz w:val="16"/>
                <w:szCs w:val="16"/>
              </w:rPr>
              <w:t>Patel et al. (2015) [</w:t>
            </w:r>
            <w:r w:rsidR="00A52DC8">
              <w:rPr>
                <w:sz w:val="16"/>
                <w:szCs w:val="16"/>
              </w:rPr>
              <w:t>3</w:t>
            </w:r>
            <w:r w:rsidR="00007FDB">
              <w:rPr>
                <w:sz w:val="16"/>
                <w:szCs w:val="16"/>
              </w:rPr>
              <w:t>5</w:t>
            </w:r>
            <w:r>
              <w:rPr>
                <w:sz w:val="16"/>
                <w:szCs w:val="16"/>
              </w:rPr>
              <w:t>]</w:t>
            </w:r>
          </w:p>
        </w:tc>
        <w:tc>
          <w:tcPr>
            <w:tcW w:w="1260" w:type="dxa"/>
          </w:tcPr>
          <w:p w14:paraId="2B6ED031" w14:textId="210BF3F0" w:rsidR="00431801" w:rsidRDefault="00431801" w:rsidP="00756CF7">
            <w:pPr>
              <w:pStyle w:val="Paragraph"/>
              <w:spacing w:before="0" w:line="240" w:lineRule="auto"/>
              <w:jc w:val="center"/>
              <w:rPr>
                <w:sz w:val="16"/>
                <w:szCs w:val="16"/>
              </w:rPr>
            </w:pPr>
            <w:r>
              <w:rPr>
                <w:sz w:val="16"/>
                <w:szCs w:val="16"/>
              </w:rPr>
              <w:t>Permissions, Intents, Receivers</w:t>
            </w:r>
          </w:p>
        </w:tc>
        <w:tc>
          <w:tcPr>
            <w:tcW w:w="1170" w:type="dxa"/>
          </w:tcPr>
          <w:p w14:paraId="5535B427" w14:textId="7CC7A13C" w:rsidR="00431801" w:rsidRPr="00EA20BB" w:rsidRDefault="002F005B" w:rsidP="00756CF7">
            <w:pPr>
              <w:pStyle w:val="Paragraph"/>
              <w:spacing w:before="0" w:line="240" w:lineRule="auto"/>
              <w:jc w:val="center"/>
              <w:rPr>
                <w:sz w:val="16"/>
                <w:szCs w:val="16"/>
              </w:rPr>
            </w:pPr>
            <w:r>
              <w:rPr>
                <w:sz w:val="16"/>
                <w:szCs w:val="16"/>
              </w:rPr>
              <w:t xml:space="preserve">SMS, </w:t>
            </w:r>
            <w:r w:rsidR="00431801">
              <w:rPr>
                <w:sz w:val="16"/>
                <w:szCs w:val="16"/>
              </w:rPr>
              <w:t xml:space="preserve">File </w:t>
            </w:r>
            <w:r>
              <w:rPr>
                <w:sz w:val="16"/>
                <w:szCs w:val="16"/>
              </w:rPr>
              <w:t>Operations, Native</w:t>
            </w:r>
            <w:r w:rsidR="00431801">
              <w:rPr>
                <w:sz w:val="16"/>
                <w:szCs w:val="16"/>
              </w:rPr>
              <w:t xml:space="preserve"> Code, Network Data, </w:t>
            </w:r>
          </w:p>
        </w:tc>
        <w:tc>
          <w:tcPr>
            <w:tcW w:w="1080" w:type="dxa"/>
          </w:tcPr>
          <w:p w14:paraId="084D1988" w14:textId="2B061D93" w:rsidR="00431801" w:rsidRDefault="00431801" w:rsidP="00756CF7">
            <w:pPr>
              <w:pStyle w:val="Paragraph"/>
              <w:spacing w:before="0" w:line="240" w:lineRule="auto"/>
              <w:jc w:val="center"/>
              <w:rPr>
                <w:sz w:val="16"/>
                <w:szCs w:val="16"/>
              </w:rPr>
            </w:pPr>
            <w:r w:rsidRPr="00431801">
              <w:rPr>
                <w:sz w:val="16"/>
                <w:szCs w:val="16"/>
              </w:rPr>
              <w:t>Droid</w:t>
            </w:r>
            <w:r>
              <w:rPr>
                <w:sz w:val="16"/>
                <w:szCs w:val="16"/>
              </w:rPr>
              <w:t>-</w:t>
            </w:r>
            <w:r w:rsidRPr="00431801">
              <w:rPr>
                <w:sz w:val="16"/>
                <w:szCs w:val="16"/>
              </w:rPr>
              <w:t>Kin</w:t>
            </w:r>
            <w:r>
              <w:rPr>
                <w:sz w:val="16"/>
                <w:szCs w:val="16"/>
              </w:rPr>
              <w:t xml:space="preserve">, </w:t>
            </w:r>
            <w:proofErr w:type="spellStart"/>
            <w:r>
              <w:rPr>
                <w:sz w:val="16"/>
                <w:szCs w:val="16"/>
              </w:rPr>
              <w:t>Contagio</w:t>
            </w:r>
            <w:proofErr w:type="spellEnd"/>
          </w:p>
        </w:tc>
        <w:tc>
          <w:tcPr>
            <w:tcW w:w="1080" w:type="dxa"/>
          </w:tcPr>
          <w:p w14:paraId="10D93653" w14:textId="0B84C4A6" w:rsidR="00431801" w:rsidRDefault="00431801" w:rsidP="00756CF7">
            <w:pPr>
              <w:pStyle w:val="Paragraph"/>
              <w:spacing w:before="0" w:line="240" w:lineRule="auto"/>
              <w:jc w:val="center"/>
              <w:rPr>
                <w:sz w:val="16"/>
                <w:szCs w:val="16"/>
              </w:rPr>
            </w:pPr>
            <w:r>
              <w:rPr>
                <w:sz w:val="16"/>
                <w:szCs w:val="16"/>
              </w:rPr>
              <w:t>755 apps</w:t>
            </w:r>
          </w:p>
        </w:tc>
        <w:tc>
          <w:tcPr>
            <w:tcW w:w="990" w:type="dxa"/>
          </w:tcPr>
          <w:p w14:paraId="7805BF4D" w14:textId="13553FB8" w:rsidR="00431801" w:rsidRDefault="00431801" w:rsidP="00756CF7">
            <w:pPr>
              <w:pStyle w:val="Paragraph"/>
              <w:spacing w:before="0" w:line="240" w:lineRule="auto"/>
              <w:jc w:val="center"/>
              <w:rPr>
                <w:sz w:val="16"/>
                <w:szCs w:val="16"/>
              </w:rPr>
            </w:pPr>
            <w:r>
              <w:rPr>
                <w:sz w:val="16"/>
                <w:szCs w:val="16"/>
              </w:rPr>
              <w:t>Genetic Algorithm</w:t>
            </w:r>
            <w:r w:rsidR="002F005B">
              <w:rPr>
                <w:sz w:val="16"/>
                <w:szCs w:val="16"/>
              </w:rPr>
              <w:t xml:space="preserve">, </w:t>
            </w:r>
            <w:r>
              <w:rPr>
                <w:sz w:val="16"/>
                <w:szCs w:val="16"/>
              </w:rPr>
              <w:t>Information Gain</w:t>
            </w:r>
          </w:p>
        </w:tc>
        <w:tc>
          <w:tcPr>
            <w:tcW w:w="1170" w:type="dxa"/>
          </w:tcPr>
          <w:p w14:paraId="0F88F32C" w14:textId="75F9D1AC" w:rsidR="00431801" w:rsidRDefault="00431801" w:rsidP="00756CF7">
            <w:pPr>
              <w:pStyle w:val="Paragraph"/>
              <w:spacing w:before="0" w:line="240" w:lineRule="auto"/>
              <w:jc w:val="center"/>
              <w:rPr>
                <w:sz w:val="16"/>
                <w:szCs w:val="16"/>
              </w:rPr>
            </w:pPr>
            <w:r>
              <w:rPr>
                <w:sz w:val="16"/>
                <w:szCs w:val="16"/>
              </w:rPr>
              <w:t>Accuracy 96.4%</w:t>
            </w:r>
          </w:p>
        </w:tc>
        <w:tc>
          <w:tcPr>
            <w:tcW w:w="1440" w:type="dxa"/>
          </w:tcPr>
          <w:p w14:paraId="13E59EC0" w14:textId="3979228D" w:rsidR="00431801" w:rsidRPr="002818E3" w:rsidRDefault="00431801" w:rsidP="00756CF7">
            <w:pPr>
              <w:pStyle w:val="Paragraph"/>
              <w:spacing w:before="0" w:line="240" w:lineRule="auto"/>
              <w:jc w:val="center"/>
              <w:rPr>
                <w:sz w:val="16"/>
                <w:szCs w:val="16"/>
              </w:rPr>
            </w:pPr>
            <w:r>
              <w:rPr>
                <w:sz w:val="16"/>
                <w:szCs w:val="16"/>
              </w:rPr>
              <w:t>High execution time and resource consumption. Limited</w:t>
            </w:r>
            <w:r w:rsidR="002E6734">
              <w:rPr>
                <w:sz w:val="16"/>
                <w:szCs w:val="16"/>
              </w:rPr>
              <w:t xml:space="preserve"> </w:t>
            </w:r>
            <w:r>
              <w:rPr>
                <w:sz w:val="16"/>
                <w:szCs w:val="16"/>
              </w:rPr>
              <w:t>dataset.</w:t>
            </w:r>
          </w:p>
        </w:tc>
      </w:tr>
      <w:tr w:rsidR="002F005B" w14:paraId="26AB6C9F" w14:textId="77777777" w:rsidTr="002F005B">
        <w:tc>
          <w:tcPr>
            <w:tcW w:w="805" w:type="dxa"/>
          </w:tcPr>
          <w:p w14:paraId="66C9178C" w14:textId="47E470D6" w:rsidR="00240033" w:rsidRPr="002818E3" w:rsidRDefault="00CF4A70" w:rsidP="00756CF7">
            <w:pPr>
              <w:pStyle w:val="Paragraph"/>
              <w:spacing w:before="0" w:line="240" w:lineRule="auto"/>
              <w:jc w:val="center"/>
              <w:rPr>
                <w:sz w:val="16"/>
                <w:szCs w:val="16"/>
              </w:rPr>
            </w:pPr>
            <w:r w:rsidRPr="002818E3">
              <w:rPr>
                <w:sz w:val="16"/>
                <w:szCs w:val="16"/>
              </w:rPr>
              <w:t>Marvin (2015) [2</w:t>
            </w:r>
            <w:r w:rsidR="00007FDB">
              <w:rPr>
                <w:sz w:val="16"/>
                <w:szCs w:val="16"/>
              </w:rPr>
              <w:t>4</w:t>
            </w:r>
            <w:r w:rsidRPr="002818E3">
              <w:rPr>
                <w:sz w:val="16"/>
                <w:szCs w:val="16"/>
              </w:rPr>
              <w:t>]</w:t>
            </w:r>
          </w:p>
        </w:tc>
        <w:tc>
          <w:tcPr>
            <w:tcW w:w="1260" w:type="dxa"/>
          </w:tcPr>
          <w:p w14:paraId="4B994E92" w14:textId="096EFF82" w:rsidR="00240033" w:rsidRPr="002818E3" w:rsidRDefault="00CF4A70" w:rsidP="00756CF7">
            <w:pPr>
              <w:pStyle w:val="Paragraph"/>
              <w:spacing w:before="0" w:line="240" w:lineRule="auto"/>
              <w:jc w:val="center"/>
              <w:rPr>
                <w:sz w:val="16"/>
                <w:szCs w:val="16"/>
              </w:rPr>
            </w:pPr>
            <w:r w:rsidRPr="002818E3">
              <w:rPr>
                <w:sz w:val="16"/>
                <w:szCs w:val="16"/>
              </w:rPr>
              <w:t>Permissions, Intents, Suspicious Files, API Calls, Developer's Certificate</w:t>
            </w:r>
          </w:p>
        </w:tc>
        <w:tc>
          <w:tcPr>
            <w:tcW w:w="1170" w:type="dxa"/>
          </w:tcPr>
          <w:p w14:paraId="5368026B" w14:textId="024CD920" w:rsidR="00240033" w:rsidRPr="002818E3" w:rsidRDefault="00CF4A70" w:rsidP="00756CF7">
            <w:pPr>
              <w:pStyle w:val="Paragraph"/>
              <w:spacing w:before="0" w:line="240" w:lineRule="auto"/>
              <w:jc w:val="center"/>
              <w:rPr>
                <w:sz w:val="16"/>
                <w:szCs w:val="16"/>
              </w:rPr>
            </w:pPr>
            <w:r w:rsidRPr="002818E3">
              <w:rPr>
                <w:sz w:val="16"/>
                <w:szCs w:val="16"/>
              </w:rPr>
              <w:t>File Operations, Network Operations, Phone Events, Dynamically Loaded Code</w:t>
            </w:r>
          </w:p>
        </w:tc>
        <w:tc>
          <w:tcPr>
            <w:tcW w:w="1080" w:type="dxa"/>
          </w:tcPr>
          <w:p w14:paraId="5831925E" w14:textId="57A98E99" w:rsidR="00240033" w:rsidRPr="002818E3" w:rsidRDefault="00CF4A70" w:rsidP="00756CF7">
            <w:pPr>
              <w:pStyle w:val="Paragraph"/>
              <w:spacing w:before="0" w:line="240" w:lineRule="auto"/>
              <w:jc w:val="center"/>
              <w:rPr>
                <w:sz w:val="16"/>
                <w:szCs w:val="16"/>
              </w:rPr>
            </w:pPr>
            <w:r w:rsidRPr="002818E3">
              <w:rPr>
                <w:sz w:val="16"/>
                <w:szCs w:val="16"/>
              </w:rPr>
              <w:t>Google Play Store, Virus</w:t>
            </w:r>
            <w:r w:rsidR="004D5219" w:rsidRPr="002818E3">
              <w:rPr>
                <w:sz w:val="16"/>
                <w:szCs w:val="16"/>
              </w:rPr>
              <w:t>-</w:t>
            </w:r>
            <w:r w:rsidRPr="002818E3">
              <w:rPr>
                <w:sz w:val="16"/>
                <w:szCs w:val="16"/>
              </w:rPr>
              <w:t xml:space="preserve">Total, </w:t>
            </w:r>
            <w:proofErr w:type="spellStart"/>
            <w:r w:rsidRPr="002818E3">
              <w:rPr>
                <w:sz w:val="16"/>
                <w:szCs w:val="16"/>
              </w:rPr>
              <w:t>GenomeProject</w:t>
            </w:r>
            <w:proofErr w:type="spellEnd"/>
            <w:r w:rsidRPr="002818E3">
              <w:rPr>
                <w:sz w:val="16"/>
                <w:szCs w:val="16"/>
              </w:rPr>
              <w:t xml:space="preserve">, </w:t>
            </w:r>
            <w:proofErr w:type="spellStart"/>
            <w:r w:rsidRPr="002818E3">
              <w:rPr>
                <w:sz w:val="16"/>
                <w:szCs w:val="16"/>
              </w:rPr>
              <w:t>Contagio</w:t>
            </w:r>
            <w:proofErr w:type="spellEnd"/>
          </w:p>
        </w:tc>
        <w:tc>
          <w:tcPr>
            <w:tcW w:w="1080" w:type="dxa"/>
          </w:tcPr>
          <w:p w14:paraId="00C915A4" w14:textId="3DA863B2" w:rsidR="00240033" w:rsidRPr="002818E3" w:rsidRDefault="00CF4A70" w:rsidP="00756CF7">
            <w:pPr>
              <w:pStyle w:val="Paragraph"/>
              <w:spacing w:before="0" w:line="240" w:lineRule="auto"/>
              <w:jc w:val="center"/>
              <w:rPr>
                <w:sz w:val="16"/>
                <w:szCs w:val="16"/>
              </w:rPr>
            </w:pPr>
            <w:r w:rsidRPr="002818E3">
              <w:rPr>
                <w:sz w:val="16"/>
                <w:szCs w:val="16"/>
              </w:rPr>
              <w:t>150,000 apps: 135,000 benign, 15,000 malware</w:t>
            </w:r>
          </w:p>
        </w:tc>
        <w:tc>
          <w:tcPr>
            <w:tcW w:w="990" w:type="dxa"/>
          </w:tcPr>
          <w:p w14:paraId="3D4FE0DC" w14:textId="05CAE93B" w:rsidR="00240033" w:rsidRPr="002818E3" w:rsidRDefault="00CF4A70" w:rsidP="00756CF7">
            <w:pPr>
              <w:pStyle w:val="Paragraph"/>
              <w:spacing w:before="0" w:line="240" w:lineRule="auto"/>
              <w:jc w:val="center"/>
              <w:rPr>
                <w:sz w:val="16"/>
                <w:szCs w:val="16"/>
              </w:rPr>
            </w:pPr>
            <w:r w:rsidRPr="002818E3">
              <w:rPr>
                <w:sz w:val="16"/>
                <w:szCs w:val="16"/>
              </w:rPr>
              <w:t xml:space="preserve">SVM and Linear Classifier </w:t>
            </w:r>
          </w:p>
        </w:tc>
        <w:tc>
          <w:tcPr>
            <w:tcW w:w="1170" w:type="dxa"/>
          </w:tcPr>
          <w:p w14:paraId="3C723F2D" w14:textId="45AE7F0C" w:rsidR="00240033" w:rsidRPr="002818E3" w:rsidRDefault="00CF4A70" w:rsidP="00756CF7">
            <w:pPr>
              <w:pStyle w:val="Paragraph"/>
              <w:spacing w:before="0" w:line="240" w:lineRule="auto"/>
              <w:jc w:val="center"/>
              <w:rPr>
                <w:sz w:val="16"/>
                <w:szCs w:val="16"/>
              </w:rPr>
            </w:pPr>
            <w:r w:rsidRPr="002818E3">
              <w:rPr>
                <w:sz w:val="16"/>
                <w:szCs w:val="16"/>
              </w:rPr>
              <w:t>Accuracy: 98.24%, FPR: &lt;0.04%</w:t>
            </w:r>
          </w:p>
        </w:tc>
        <w:tc>
          <w:tcPr>
            <w:tcW w:w="1440" w:type="dxa"/>
          </w:tcPr>
          <w:p w14:paraId="05EE6BD5" w14:textId="606EB972" w:rsidR="00240033" w:rsidRPr="002818E3" w:rsidRDefault="00CF4A70" w:rsidP="00CC4A60">
            <w:pPr>
              <w:pStyle w:val="Paragraph"/>
              <w:spacing w:before="0" w:line="240" w:lineRule="auto"/>
              <w:jc w:val="center"/>
              <w:rPr>
                <w:sz w:val="16"/>
                <w:szCs w:val="16"/>
              </w:rPr>
            </w:pPr>
            <w:r w:rsidRPr="002818E3">
              <w:rPr>
                <w:sz w:val="16"/>
                <w:szCs w:val="16"/>
              </w:rPr>
              <w:t>Overlooking system-level</w:t>
            </w:r>
            <w:r w:rsidR="00CC4A60">
              <w:rPr>
                <w:sz w:val="16"/>
                <w:szCs w:val="16"/>
              </w:rPr>
              <w:t xml:space="preserve"> </w:t>
            </w:r>
            <w:r w:rsidRPr="002818E3">
              <w:rPr>
                <w:sz w:val="16"/>
                <w:szCs w:val="16"/>
              </w:rPr>
              <w:t>events such as</w:t>
            </w:r>
            <w:r w:rsidR="00CC4A60">
              <w:rPr>
                <w:sz w:val="16"/>
                <w:szCs w:val="16"/>
              </w:rPr>
              <w:t xml:space="preserve"> </w:t>
            </w:r>
            <w:r w:rsidRPr="002818E3">
              <w:rPr>
                <w:sz w:val="16"/>
                <w:szCs w:val="16"/>
              </w:rPr>
              <w:t>System Calls</w:t>
            </w:r>
            <w:r w:rsidR="00872947">
              <w:rPr>
                <w:sz w:val="16"/>
                <w:szCs w:val="16"/>
              </w:rPr>
              <w:t>. Too many features. Higher complexity</w:t>
            </w:r>
            <w:r w:rsidR="002E6734">
              <w:rPr>
                <w:sz w:val="16"/>
                <w:szCs w:val="16"/>
              </w:rPr>
              <w:t>.</w:t>
            </w:r>
          </w:p>
        </w:tc>
      </w:tr>
      <w:tr w:rsidR="002F005B" w14:paraId="19520A61" w14:textId="77777777" w:rsidTr="002F005B">
        <w:tc>
          <w:tcPr>
            <w:tcW w:w="805" w:type="dxa"/>
          </w:tcPr>
          <w:p w14:paraId="05C7F7C4" w14:textId="1C35842B" w:rsidR="0027316A" w:rsidRPr="002818E3" w:rsidRDefault="0027316A" w:rsidP="00756CF7">
            <w:pPr>
              <w:pStyle w:val="Paragraph"/>
              <w:spacing w:before="0" w:line="240" w:lineRule="auto"/>
              <w:jc w:val="center"/>
              <w:rPr>
                <w:sz w:val="16"/>
                <w:szCs w:val="16"/>
              </w:rPr>
            </w:pPr>
            <w:r>
              <w:rPr>
                <w:sz w:val="16"/>
                <w:szCs w:val="16"/>
              </w:rPr>
              <w:t>Droid-detector (2016) [</w:t>
            </w:r>
            <w:r w:rsidR="00007FDB">
              <w:rPr>
                <w:sz w:val="16"/>
                <w:szCs w:val="16"/>
              </w:rPr>
              <w:t>30</w:t>
            </w:r>
            <w:r>
              <w:rPr>
                <w:sz w:val="16"/>
                <w:szCs w:val="16"/>
              </w:rPr>
              <w:t>]</w:t>
            </w:r>
          </w:p>
        </w:tc>
        <w:tc>
          <w:tcPr>
            <w:tcW w:w="1260" w:type="dxa"/>
          </w:tcPr>
          <w:p w14:paraId="6378D8B1" w14:textId="4BA32465" w:rsidR="0027316A" w:rsidRPr="002818E3" w:rsidRDefault="0027316A" w:rsidP="00756CF7">
            <w:pPr>
              <w:pStyle w:val="Paragraph"/>
              <w:spacing w:before="0" w:line="240" w:lineRule="auto"/>
              <w:jc w:val="center"/>
              <w:rPr>
                <w:sz w:val="16"/>
                <w:szCs w:val="16"/>
              </w:rPr>
            </w:pPr>
            <w:r>
              <w:rPr>
                <w:sz w:val="16"/>
                <w:szCs w:val="16"/>
              </w:rPr>
              <w:t>Permissions, API Calls</w:t>
            </w:r>
          </w:p>
        </w:tc>
        <w:tc>
          <w:tcPr>
            <w:tcW w:w="1170" w:type="dxa"/>
          </w:tcPr>
          <w:p w14:paraId="2E1DEAE0" w14:textId="4CB80A29" w:rsidR="0027316A" w:rsidRPr="002818E3" w:rsidRDefault="0027316A" w:rsidP="00756CF7">
            <w:pPr>
              <w:pStyle w:val="Paragraph"/>
              <w:spacing w:before="0" w:line="240" w:lineRule="auto"/>
              <w:jc w:val="center"/>
              <w:rPr>
                <w:sz w:val="16"/>
                <w:szCs w:val="16"/>
              </w:rPr>
            </w:pPr>
            <w:r w:rsidRPr="00EA20BB">
              <w:rPr>
                <w:sz w:val="16"/>
                <w:szCs w:val="16"/>
              </w:rPr>
              <w:t xml:space="preserve">File Operations, Network </w:t>
            </w:r>
            <w:r>
              <w:rPr>
                <w:sz w:val="16"/>
                <w:szCs w:val="16"/>
              </w:rPr>
              <w:t>Traffic</w:t>
            </w:r>
            <w:r w:rsidRPr="00EA20BB">
              <w:rPr>
                <w:sz w:val="16"/>
                <w:szCs w:val="16"/>
              </w:rPr>
              <w:t xml:space="preserve">, Phone Events, </w:t>
            </w:r>
            <w:r>
              <w:rPr>
                <w:sz w:val="16"/>
                <w:szCs w:val="16"/>
              </w:rPr>
              <w:t>SMS</w:t>
            </w:r>
          </w:p>
        </w:tc>
        <w:tc>
          <w:tcPr>
            <w:tcW w:w="1080" w:type="dxa"/>
          </w:tcPr>
          <w:p w14:paraId="4CC84E6B" w14:textId="6A450E6F" w:rsidR="0027316A" w:rsidRPr="002818E3" w:rsidRDefault="0027316A" w:rsidP="00756CF7">
            <w:pPr>
              <w:pStyle w:val="Paragraph"/>
              <w:spacing w:before="0" w:line="240" w:lineRule="auto"/>
              <w:jc w:val="center"/>
              <w:rPr>
                <w:sz w:val="16"/>
                <w:szCs w:val="16"/>
              </w:rPr>
            </w:pPr>
            <w:r>
              <w:rPr>
                <w:sz w:val="16"/>
                <w:szCs w:val="16"/>
              </w:rPr>
              <w:t>Google Play Store,</w:t>
            </w:r>
            <w:r w:rsidR="00F14454">
              <w:rPr>
                <w:sz w:val="16"/>
                <w:szCs w:val="16"/>
              </w:rPr>
              <w:t xml:space="preserve"> Genome Project</w:t>
            </w:r>
            <w:r>
              <w:rPr>
                <w:sz w:val="16"/>
                <w:szCs w:val="16"/>
              </w:rPr>
              <w:t xml:space="preserve"> </w:t>
            </w:r>
            <w:proofErr w:type="spellStart"/>
            <w:r>
              <w:rPr>
                <w:sz w:val="16"/>
                <w:szCs w:val="16"/>
              </w:rPr>
              <w:t>Contagio</w:t>
            </w:r>
            <w:proofErr w:type="spellEnd"/>
          </w:p>
        </w:tc>
        <w:tc>
          <w:tcPr>
            <w:tcW w:w="1080" w:type="dxa"/>
          </w:tcPr>
          <w:p w14:paraId="3B753DCE" w14:textId="440AB88D" w:rsidR="0027316A" w:rsidRPr="002818E3" w:rsidRDefault="00F14454" w:rsidP="00756CF7">
            <w:pPr>
              <w:pStyle w:val="Paragraph"/>
              <w:spacing w:before="0" w:line="240" w:lineRule="auto"/>
              <w:jc w:val="center"/>
              <w:rPr>
                <w:sz w:val="16"/>
                <w:szCs w:val="16"/>
              </w:rPr>
            </w:pPr>
            <w:r>
              <w:rPr>
                <w:sz w:val="16"/>
                <w:szCs w:val="16"/>
              </w:rPr>
              <w:t>21,760</w:t>
            </w:r>
            <w:r w:rsidR="0027316A">
              <w:rPr>
                <w:sz w:val="16"/>
                <w:szCs w:val="16"/>
              </w:rPr>
              <w:t xml:space="preserve"> apps: </w:t>
            </w:r>
            <w:r>
              <w:rPr>
                <w:sz w:val="16"/>
                <w:szCs w:val="16"/>
              </w:rPr>
              <w:t xml:space="preserve">20,000 </w:t>
            </w:r>
            <w:r w:rsidR="0027316A">
              <w:rPr>
                <w:sz w:val="16"/>
                <w:szCs w:val="16"/>
              </w:rPr>
              <w:t xml:space="preserve">benign, </w:t>
            </w:r>
            <w:r>
              <w:rPr>
                <w:sz w:val="16"/>
                <w:szCs w:val="16"/>
              </w:rPr>
              <w:t>1761</w:t>
            </w:r>
            <w:r w:rsidR="0027316A">
              <w:rPr>
                <w:sz w:val="16"/>
                <w:szCs w:val="16"/>
              </w:rPr>
              <w:t xml:space="preserve"> malware</w:t>
            </w:r>
          </w:p>
        </w:tc>
        <w:tc>
          <w:tcPr>
            <w:tcW w:w="990" w:type="dxa"/>
          </w:tcPr>
          <w:p w14:paraId="1BD0E6FF" w14:textId="0A712D06" w:rsidR="0027316A" w:rsidRPr="002818E3" w:rsidRDefault="0027316A" w:rsidP="00756CF7">
            <w:pPr>
              <w:pStyle w:val="Paragraph"/>
              <w:spacing w:before="0" w:line="240" w:lineRule="auto"/>
              <w:jc w:val="center"/>
              <w:rPr>
                <w:sz w:val="16"/>
                <w:szCs w:val="16"/>
              </w:rPr>
            </w:pPr>
            <w:r>
              <w:rPr>
                <w:sz w:val="16"/>
                <w:szCs w:val="16"/>
              </w:rPr>
              <w:t>D</w:t>
            </w:r>
            <w:r w:rsidRPr="00A55F46">
              <w:rPr>
                <w:sz w:val="16"/>
                <w:szCs w:val="16"/>
              </w:rPr>
              <w:t xml:space="preserve">eep </w:t>
            </w:r>
            <w:r>
              <w:rPr>
                <w:sz w:val="16"/>
                <w:szCs w:val="16"/>
              </w:rPr>
              <w:t>B</w:t>
            </w:r>
            <w:r w:rsidRPr="00A55F46">
              <w:rPr>
                <w:sz w:val="16"/>
                <w:szCs w:val="16"/>
              </w:rPr>
              <w:t xml:space="preserve">elief </w:t>
            </w:r>
            <w:r>
              <w:rPr>
                <w:sz w:val="16"/>
                <w:szCs w:val="16"/>
              </w:rPr>
              <w:t>N</w:t>
            </w:r>
            <w:r w:rsidRPr="00A55F46">
              <w:rPr>
                <w:sz w:val="16"/>
                <w:szCs w:val="16"/>
              </w:rPr>
              <w:t>etwork</w:t>
            </w:r>
          </w:p>
        </w:tc>
        <w:tc>
          <w:tcPr>
            <w:tcW w:w="1170" w:type="dxa"/>
          </w:tcPr>
          <w:p w14:paraId="383A9257" w14:textId="1FE05F01" w:rsidR="0027316A" w:rsidRPr="002818E3" w:rsidRDefault="0027316A" w:rsidP="00756CF7">
            <w:pPr>
              <w:pStyle w:val="Paragraph"/>
              <w:spacing w:before="0" w:line="240" w:lineRule="auto"/>
              <w:jc w:val="center"/>
              <w:rPr>
                <w:sz w:val="16"/>
                <w:szCs w:val="16"/>
              </w:rPr>
            </w:pPr>
            <w:r>
              <w:rPr>
                <w:sz w:val="16"/>
                <w:szCs w:val="16"/>
              </w:rPr>
              <w:t>Accuracy: 96.</w:t>
            </w:r>
            <w:r w:rsidR="00F14454">
              <w:rPr>
                <w:sz w:val="16"/>
                <w:szCs w:val="16"/>
              </w:rPr>
              <w:t>7</w:t>
            </w:r>
            <w:r>
              <w:rPr>
                <w:sz w:val="16"/>
                <w:szCs w:val="16"/>
              </w:rPr>
              <w:t xml:space="preserve">% </w:t>
            </w:r>
          </w:p>
        </w:tc>
        <w:tc>
          <w:tcPr>
            <w:tcW w:w="1440" w:type="dxa"/>
          </w:tcPr>
          <w:p w14:paraId="3A0CD4F2" w14:textId="190B454F" w:rsidR="0027316A" w:rsidRPr="002818E3" w:rsidRDefault="00F14454" w:rsidP="002E6734">
            <w:pPr>
              <w:pStyle w:val="Paragraph"/>
              <w:spacing w:before="0" w:line="240" w:lineRule="auto"/>
              <w:jc w:val="center"/>
              <w:rPr>
                <w:sz w:val="16"/>
                <w:szCs w:val="16"/>
              </w:rPr>
            </w:pPr>
            <w:r w:rsidRPr="00F14454">
              <w:rPr>
                <w:sz w:val="16"/>
                <w:szCs w:val="16"/>
              </w:rPr>
              <w:t xml:space="preserve">Overlooking </w:t>
            </w:r>
            <w:r w:rsidR="002E6734">
              <w:rPr>
                <w:sz w:val="16"/>
                <w:szCs w:val="16"/>
              </w:rPr>
              <w:t xml:space="preserve">many static features and </w:t>
            </w:r>
            <w:r w:rsidRPr="00F14454">
              <w:rPr>
                <w:sz w:val="16"/>
                <w:szCs w:val="16"/>
              </w:rPr>
              <w:t>system-level events such as</w:t>
            </w:r>
            <w:r w:rsidR="002E6734">
              <w:rPr>
                <w:sz w:val="16"/>
                <w:szCs w:val="16"/>
              </w:rPr>
              <w:t xml:space="preserve"> </w:t>
            </w:r>
            <w:r w:rsidRPr="00F14454">
              <w:rPr>
                <w:sz w:val="16"/>
                <w:szCs w:val="16"/>
              </w:rPr>
              <w:t>System Calls</w:t>
            </w:r>
            <w:r w:rsidR="002E6734">
              <w:rPr>
                <w:sz w:val="16"/>
                <w:szCs w:val="16"/>
              </w:rPr>
              <w:t xml:space="preserve">. </w:t>
            </w:r>
          </w:p>
        </w:tc>
      </w:tr>
      <w:tr w:rsidR="002F005B" w14:paraId="17ED45F4" w14:textId="77777777" w:rsidTr="002F005B">
        <w:tc>
          <w:tcPr>
            <w:tcW w:w="805" w:type="dxa"/>
          </w:tcPr>
          <w:p w14:paraId="7E7348EB" w14:textId="6D99BEA3" w:rsidR="00F14454" w:rsidRDefault="00F14454" w:rsidP="00756CF7">
            <w:pPr>
              <w:pStyle w:val="Paragraph"/>
              <w:spacing w:before="0" w:line="240" w:lineRule="auto"/>
              <w:jc w:val="center"/>
              <w:rPr>
                <w:sz w:val="16"/>
                <w:szCs w:val="16"/>
              </w:rPr>
            </w:pPr>
            <w:r>
              <w:rPr>
                <w:sz w:val="16"/>
                <w:szCs w:val="16"/>
              </w:rPr>
              <w:t>MADAM (2016) [</w:t>
            </w:r>
            <w:r w:rsidR="00A52DC8">
              <w:rPr>
                <w:sz w:val="16"/>
                <w:szCs w:val="16"/>
              </w:rPr>
              <w:t>2</w:t>
            </w:r>
            <w:r w:rsidR="00007FDB">
              <w:rPr>
                <w:sz w:val="16"/>
                <w:szCs w:val="16"/>
              </w:rPr>
              <w:t>8</w:t>
            </w:r>
            <w:r>
              <w:rPr>
                <w:sz w:val="16"/>
                <w:szCs w:val="16"/>
              </w:rPr>
              <w:t>]</w:t>
            </w:r>
          </w:p>
        </w:tc>
        <w:tc>
          <w:tcPr>
            <w:tcW w:w="1260" w:type="dxa"/>
          </w:tcPr>
          <w:p w14:paraId="27C15E4D" w14:textId="4139EFEF" w:rsidR="00F14454" w:rsidRDefault="00F14454" w:rsidP="00756CF7">
            <w:pPr>
              <w:pStyle w:val="Paragraph"/>
              <w:spacing w:before="0" w:line="240" w:lineRule="auto"/>
              <w:jc w:val="center"/>
              <w:rPr>
                <w:sz w:val="16"/>
                <w:szCs w:val="16"/>
              </w:rPr>
            </w:pPr>
            <w:r>
              <w:rPr>
                <w:sz w:val="16"/>
                <w:szCs w:val="16"/>
              </w:rPr>
              <w:t>Permissions, API Cal</w:t>
            </w:r>
            <w:r w:rsidR="00713C98">
              <w:rPr>
                <w:sz w:val="16"/>
                <w:szCs w:val="16"/>
              </w:rPr>
              <w:t>ls</w:t>
            </w:r>
          </w:p>
        </w:tc>
        <w:tc>
          <w:tcPr>
            <w:tcW w:w="1170" w:type="dxa"/>
          </w:tcPr>
          <w:p w14:paraId="404B7E6C" w14:textId="7BD8A71D" w:rsidR="00F14454" w:rsidRPr="00EA20BB" w:rsidRDefault="00713C98" w:rsidP="00756CF7">
            <w:pPr>
              <w:pStyle w:val="Paragraph"/>
              <w:spacing w:before="0" w:line="240" w:lineRule="auto"/>
              <w:jc w:val="center"/>
              <w:rPr>
                <w:sz w:val="16"/>
                <w:szCs w:val="16"/>
              </w:rPr>
            </w:pPr>
            <w:r>
              <w:rPr>
                <w:sz w:val="16"/>
                <w:szCs w:val="16"/>
              </w:rPr>
              <w:t>System Calls, SMS, Phone Event</w:t>
            </w:r>
          </w:p>
        </w:tc>
        <w:tc>
          <w:tcPr>
            <w:tcW w:w="1080" w:type="dxa"/>
          </w:tcPr>
          <w:p w14:paraId="2B3DD5E5" w14:textId="7617AE5E" w:rsidR="00F14454" w:rsidRDefault="00713C98" w:rsidP="00756CF7">
            <w:pPr>
              <w:pStyle w:val="Paragraph"/>
              <w:spacing w:before="0" w:line="240" w:lineRule="auto"/>
              <w:jc w:val="center"/>
              <w:rPr>
                <w:sz w:val="16"/>
                <w:szCs w:val="16"/>
              </w:rPr>
            </w:pPr>
            <w:r>
              <w:rPr>
                <w:sz w:val="16"/>
                <w:szCs w:val="16"/>
              </w:rPr>
              <w:t xml:space="preserve">Genome Project, Virus-Share, </w:t>
            </w:r>
            <w:proofErr w:type="spellStart"/>
            <w:r>
              <w:rPr>
                <w:sz w:val="16"/>
                <w:szCs w:val="16"/>
              </w:rPr>
              <w:t>Contagio</w:t>
            </w:r>
            <w:proofErr w:type="spellEnd"/>
          </w:p>
        </w:tc>
        <w:tc>
          <w:tcPr>
            <w:tcW w:w="1080" w:type="dxa"/>
          </w:tcPr>
          <w:p w14:paraId="7E4371CD" w14:textId="27C2F825" w:rsidR="00F14454" w:rsidRDefault="00713C98" w:rsidP="00756CF7">
            <w:pPr>
              <w:pStyle w:val="Paragraph"/>
              <w:spacing w:before="0" w:line="240" w:lineRule="auto"/>
              <w:jc w:val="center"/>
              <w:rPr>
                <w:sz w:val="16"/>
                <w:szCs w:val="16"/>
              </w:rPr>
            </w:pPr>
            <w:r>
              <w:rPr>
                <w:sz w:val="16"/>
                <w:szCs w:val="16"/>
              </w:rPr>
              <w:t>2800 apps: 125 malware families</w:t>
            </w:r>
          </w:p>
        </w:tc>
        <w:tc>
          <w:tcPr>
            <w:tcW w:w="990" w:type="dxa"/>
          </w:tcPr>
          <w:p w14:paraId="7C71CDD7" w14:textId="1B6E89A1" w:rsidR="00F14454" w:rsidRDefault="00713C98" w:rsidP="00756CF7">
            <w:pPr>
              <w:pStyle w:val="Paragraph"/>
              <w:spacing w:before="0" w:line="240" w:lineRule="auto"/>
              <w:jc w:val="center"/>
              <w:rPr>
                <w:sz w:val="16"/>
                <w:szCs w:val="16"/>
              </w:rPr>
            </w:pPr>
            <w:r>
              <w:rPr>
                <w:sz w:val="16"/>
                <w:szCs w:val="16"/>
              </w:rPr>
              <w:t>KNN</w:t>
            </w:r>
          </w:p>
        </w:tc>
        <w:tc>
          <w:tcPr>
            <w:tcW w:w="1170" w:type="dxa"/>
          </w:tcPr>
          <w:p w14:paraId="34F2A16D" w14:textId="190EBB7C" w:rsidR="00F14454" w:rsidRDefault="00713C98" w:rsidP="00756CF7">
            <w:pPr>
              <w:pStyle w:val="Paragraph"/>
              <w:spacing w:before="0" w:line="240" w:lineRule="auto"/>
              <w:jc w:val="center"/>
              <w:rPr>
                <w:sz w:val="16"/>
                <w:szCs w:val="16"/>
              </w:rPr>
            </w:pPr>
            <w:r>
              <w:rPr>
                <w:sz w:val="16"/>
                <w:szCs w:val="16"/>
              </w:rPr>
              <w:t>Accuracy: 96.9%</w:t>
            </w:r>
          </w:p>
        </w:tc>
        <w:tc>
          <w:tcPr>
            <w:tcW w:w="1440" w:type="dxa"/>
          </w:tcPr>
          <w:p w14:paraId="5B2790DD" w14:textId="18D081B8" w:rsidR="00F14454" w:rsidRPr="00F14454" w:rsidRDefault="00713C98" w:rsidP="00756CF7">
            <w:pPr>
              <w:pStyle w:val="Paragraph"/>
              <w:spacing w:before="0" w:line="240" w:lineRule="auto"/>
              <w:jc w:val="center"/>
              <w:rPr>
                <w:sz w:val="16"/>
                <w:szCs w:val="16"/>
              </w:rPr>
            </w:pPr>
            <w:r>
              <w:rPr>
                <w:sz w:val="16"/>
                <w:szCs w:val="16"/>
              </w:rPr>
              <w:t>High memory overhead. Limited scope (only run in rooted device, post-installed apps)</w:t>
            </w:r>
            <w:r w:rsidR="002E6734">
              <w:rPr>
                <w:sz w:val="16"/>
                <w:szCs w:val="16"/>
              </w:rPr>
              <w:t>.</w:t>
            </w:r>
          </w:p>
        </w:tc>
      </w:tr>
      <w:tr w:rsidR="002F005B" w14:paraId="3AC41B45" w14:textId="77777777" w:rsidTr="002F005B">
        <w:tc>
          <w:tcPr>
            <w:tcW w:w="805" w:type="dxa"/>
          </w:tcPr>
          <w:p w14:paraId="416D13D5" w14:textId="61B12600" w:rsidR="00CF4A70" w:rsidRPr="002818E3" w:rsidRDefault="00CF4A70" w:rsidP="00756CF7">
            <w:pPr>
              <w:pStyle w:val="Paragraph"/>
              <w:spacing w:before="0" w:line="240" w:lineRule="auto"/>
              <w:jc w:val="center"/>
              <w:rPr>
                <w:sz w:val="16"/>
                <w:szCs w:val="16"/>
              </w:rPr>
            </w:pPr>
            <w:r w:rsidRPr="002818E3">
              <w:rPr>
                <w:sz w:val="16"/>
                <w:szCs w:val="16"/>
              </w:rPr>
              <w:t>Liu et al. (2016)</w:t>
            </w:r>
          </w:p>
          <w:p w14:paraId="1972E9FA" w14:textId="57557C3D" w:rsidR="00240033" w:rsidRPr="002818E3" w:rsidRDefault="00CF4A70" w:rsidP="00756CF7">
            <w:pPr>
              <w:pStyle w:val="Paragraph"/>
              <w:spacing w:before="0" w:line="240" w:lineRule="auto"/>
              <w:jc w:val="center"/>
              <w:rPr>
                <w:sz w:val="16"/>
                <w:szCs w:val="16"/>
              </w:rPr>
            </w:pPr>
            <w:r w:rsidRPr="002818E3">
              <w:rPr>
                <w:sz w:val="16"/>
                <w:szCs w:val="16"/>
              </w:rPr>
              <w:t>[</w:t>
            </w:r>
            <w:r w:rsidR="00A52DC8">
              <w:rPr>
                <w:sz w:val="16"/>
                <w:szCs w:val="16"/>
              </w:rPr>
              <w:t>3</w:t>
            </w:r>
            <w:r w:rsidR="00007FDB">
              <w:rPr>
                <w:sz w:val="16"/>
                <w:szCs w:val="16"/>
              </w:rPr>
              <w:t>4</w:t>
            </w:r>
            <w:r w:rsidRPr="002818E3">
              <w:rPr>
                <w:sz w:val="16"/>
                <w:szCs w:val="16"/>
              </w:rPr>
              <w:t>]</w:t>
            </w:r>
          </w:p>
        </w:tc>
        <w:tc>
          <w:tcPr>
            <w:tcW w:w="1260" w:type="dxa"/>
          </w:tcPr>
          <w:p w14:paraId="6886E9F8" w14:textId="3D908F88" w:rsidR="00240033" w:rsidRPr="002818E3" w:rsidRDefault="00CF4A70" w:rsidP="00756CF7">
            <w:pPr>
              <w:pStyle w:val="Paragraph"/>
              <w:spacing w:before="0" w:line="240" w:lineRule="auto"/>
              <w:jc w:val="center"/>
              <w:rPr>
                <w:sz w:val="16"/>
                <w:szCs w:val="16"/>
              </w:rPr>
            </w:pPr>
            <w:r w:rsidRPr="002818E3">
              <w:rPr>
                <w:sz w:val="16"/>
                <w:szCs w:val="16"/>
              </w:rPr>
              <w:t>Permissions</w:t>
            </w:r>
          </w:p>
        </w:tc>
        <w:tc>
          <w:tcPr>
            <w:tcW w:w="1170" w:type="dxa"/>
          </w:tcPr>
          <w:p w14:paraId="1ACABA3E" w14:textId="3BC1AABA" w:rsidR="00240033" w:rsidRPr="002818E3" w:rsidRDefault="00CF4A70" w:rsidP="00756CF7">
            <w:pPr>
              <w:pStyle w:val="Paragraph"/>
              <w:spacing w:before="0" w:line="240" w:lineRule="auto"/>
              <w:jc w:val="center"/>
              <w:rPr>
                <w:sz w:val="16"/>
                <w:szCs w:val="16"/>
              </w:rPr>
            </w:pPr>
            <w:r w:rsidRPr="002818E3">
              <w:rPr>
                <w:sz w:val="16"/>
                <w:szCs w:val="16"/>
              </w:rPr>
              <w:t>System Calls</w:t>
            </w:r>
          </w:p>
        </w:tc>
        <w:tc>
          <w:tcPr>
            <w:tcW w:w="1080" w:type="dxa"/>
          </w:tcPr>
          <w:p w14:paraId="6E57AC9F" w14:textId="28E01873" w:rsidR="00240033" w:rsidRPr="002818E3" w:rsidRDefault="004D5219" w:rsidP="00756CF7">
            <w:pPr>
              <w:pStyle w:val="Paragraph"/>
              <w:spacing w:before="0" w:line="240" w:lineRule="auto"/>
              <w:jc w:val="center"/>
              <w:rPr>
                <w:sz w:val="16"/>
                <w:szCs w:val="16"/>
              </w:rPr>
            </w:pPr>
            <w:r w:rsidRPr="002818E3">
              <w:rPr>
                <w:sz w:val="16"/>
                <w:szCs w:val="16"/>
              </w:rPr>
              <w:t xml:space="preserve">Gnome Project, </w:t>
            </w:r>
            <w:proofErr w:type="spellStart"/>
            <w:r w:rsidRPr="002818E3">
              <w:rPr>
                <w:sz w:val="16"/>
                <w:szCs w:val="16"/>
              </w:rPr>
              <w:t>Wandoujia</w:t>
            </w:r>
            <w:proofErr w:type="spellEnd"/>
            <w:r w:rsidRPr="002818E3">
              <w:rPr>
                <w:sz w:val="16"/>
                <w:szCs w:val="16"/>
              </w:rPr>
              <w:t xml:space="preserve"> App Market</w:t>
            </w:r>
          </w:p>
        </w:tc>
        <w:tc>
          <w:tcPr>
            <w:tcW w:w="1080" w:type="dxa"/>
          </w:tcPr>
          <w:p w14:paraId="34863045" w14:textId="5248AD51" w:rsidR="00240033" w:rsidRPr="002818E3" w:rsidRDefault="004D5219" w:rsidP="00756CF7">
            <w:pPr>
              <w:pStyle w:val="Paragraph"/>
              <w:spacing w:before="0" w:line="240" w:lineRule="auto"/>
              <w:jc w:val="center"/>
              <w:rPr>
                <w:sz w:val="16"/>
                <w:szCs w:val="16"/>
              </w:rPr>
            </w:pPr>
            <w:r w:rsidRPr="002818E3">
              <w:rPr>
                <w:sz w:val="16"/>
                <w:szCs w:val="16"/>
              </w:rPr>
              <w:t>1000 apps: 1000 benign, 1000 malware</w:t>
            </w:r>
          </w:p>
        </w:tc>
        <w:tc>
          <w:tcPr>
            <w:tcW w:w="990" w:type="dxa"/>
          </w:tcPr>
          <w:p w14:paraId="1AF69F1C" w14:textId="0B90053E" w:rsidR="00240033" w:rsidRPr="002818E3" w:rsidRDefault="004D5219" w:rsidP="00756CF7">
            <w:pPr>
              <w:pStyle w:val="Paragraph"/>
              <w:spacing w:before="0" w:line="240" w:lineRule="auto"/>
              <w:jc w:val="center"/>
              <w:rPr>
                <w:sz w:val="16"/>
                <w:szCs w:val="16"/>
              </w:rPr>
            </w:pPr>
            <w:r w:rsidRPr="002818E3">
              <w:rPr>
                <w:sz w:val="16"/>
                <w:szCs w:val="16"/>
              </w:rPr>
              <w:t>SVM, KNN</w:t>
            </w:r>
          </w:p>
        </w:tc>
        <w:tc>
          <w:tcPr>
            <w:tcW w:w="1170" w:type="dxa"/>
          </w:tcPr>
          <w:p w14:paraId="0242B910" w14:textId="40DE4DEE" w:rsidR="00240033" w:rsidRPr="002818E3" w:rsidRDefault="004D5219" w:rsidP="00756CF7">
            <w:pPr>
              <w:pStyle w:val="Paragraph"/>
              <w:spacing w:before="0" w:line="240" w:lineRule="auto"/>
              <w:jc w:val="center"/>
              <w:rPr>
                <w:sz w:val="16"/>
                <w:szCs w:val="16"/>
              </w:rPr>
            </w:pPr>
            <w:r w:rsidRPr="002818E3">
              <w:rPr>
                <w:sz w:val="16"/>
                <w:szCs w:val="16"/>
              </w:rPr>
              <w:t>Accuracy: 93.33%</w:t>
            </w:r>
            <w:r w:rsidRPr="002818E3">
              <w:rPr>
                <w:rFonts w:ascii="Cambria Math" w:hAnsi="Cambria Math" w:cs="Cambria Math"/>
                <w:sz w:val="16"/>
                <w:szCs w:val="16"/>
              </w:rPr>
              <w:t>∼</w:t>
            </w:r>
            <w:r w:rsidRPr="002818E3">
              <w:rPr>
                <w:sz w:val="16"/>
                <w:szCs w:val="16"/>
              </w:rPr>
              <w:t>99.28%, TPR: 94.59%</w:t>
            </w:r>
            <w:r w:rsidRPr="002818E3">
              <w:rPr>
                <w:rFonts w:ascii="Cambria Math" w:hAnsi="Cambria Math" w:cs="Cambria Math"/>
                <w:sz w:val="16"/>
                <w:szCs w:val="16"/>
              </w:rPr>
              <w:t>∼</w:t>
            </w:r>
            <w:r w:rsidRPr="002818E3">
              <w:rPr>
                <w:sz w:val="16"/>
                <w:szCs w:val="16"/>
              </w:rPr>
              <w:t>99.47%, FPR: 0.20%</w:t>
            </w:r>
            <w:r w:rsidRPr="002818E3">
              <w:rPr>
                <w:rFonts w:ascii="Cambria Math" w:hAnsi="Cambria Math" w:cs="Cambria Math"/>
                <w:sz w:val="16"/>
                <w:szCs w:val="16"/>
              </w:rPr>
              <w:t>∼</w:t>
            </w:r>
            <w:r w:rsidRPr="002818E3">
              <w:rPr>
                <w:sz w:val="16"/>
                <w:szCs w:val="16"/>
              </w:rPr>
              <w:t xml:space="preserve"> 11.01%</w:t>
            </w:r>
          </w:p>
        </w:tc>
        <w:tc>
          <w:tcPr>
            <w:tcW w:w="1440" w:type="dxa"/>
          </w:tcPr>
          <w:p w14:paraId="54C23DA7" w14:textId="5E21376E" w:rsidR="00240033" w:rsidRPr="002818E3" w:rsidRDefault="004D5219" w:rsidP="00756CF7">
            <w:pPr>
              <w:pStyle w:val="Paragraph"/>
              <w:spacing w:before="0" w:line="240" w:lineRule="auto"/>
              <w:jc w:val="center"/>
              <w:rPr>
                <w:sz w:val="16"/>
                <w:szCs w:val="16"/>
              </w:rPr>
            </w:pPr>
            <w:r w:rsidRPr="002818E3">
              <w:rPr>
                <w:sz w:val="16"/>
                <w:szCs w:val="16"/>
              </w:rPr>
              <w:t>Using limited dataset, considering few features</w:t>
            </w:r>
          </w:p>
        </w:tc>
      </w:tr>
      <w:tr w:rsidR="002F005B" w14:paraId="2B7609C2" w14:textId="77777777" w:rsidTr="002F005B">
        <w:tc>
          <w:tcPr>
            <w:tcW w:w="805" w:type="dxa"/>
          </w:tcPr>
          <w:p w14:paraId="1056EA41" w14:textId="6BC3ED00" w:rsidR="00240033" w:rsidRPr="002818E3" w:rsidRDefault="004D5219" w:rsidP="00756CF7">
            <w:pPr>
              <w:pStyle w:val="Paragraph"/>
              <w:spacing w:before="0" w:line="240" w:lineRule="auto"/>
              <w:jc w:val="center"/>
              <w:rPr>
                <w:sz w:val="16"/>
                <w:szCs w:val="16"/>
              </w:rPr>
            </w:pPr>
            <w:proofErr w:type="spellStart"/>
            <w:r w:rsidRPr="002818E3">
              <w:rPr>
                <w:sz w:val="16"/>
                <w:szCs w:val="16"/>
              </w:rPr>
              <w:t>Hadm</w:t>
            </w:r>
            <w:proofErr w:type="spellEnd"/>
            <w:r w:rsidRPr="002818E3">
              <w:rPr>
                <w:sz w:val="16"/>
                <w:szCs w:val="16"/>
              </w:rPr>
              <w:t xml:space="preserve"> (2016) [</w:t>
            </w:r>
            <w:r w:rsidR="00A52DC8">
              <w:rPr>
                <w:sz w:val="16"/>
                <w:szCs w:val="16"/>
              </w:rPr>
              <w:t>2</w:t>
            </w:r>
            <w:r w:rsidR="00007FDB">
              <w:rPr>
                <w:sz w:val="16"/>
                <w:szCs w:val="16"/>
              </w:rPr>
              <w:t>9</w:t>
            </w:r>
            <w:r w:rsidRPr="002818E3">
              <w:rPr>
                <w:sz w:val="16"/>
                <w:szCs w:val="16"/>
              </w:rPr>
              <w:t>]</w:t>
            </w:r>
          </w:p>
        </w:tc>
        <w:tc>
          <w:tcPr>
            <w:tcW w:w="1260" w:type="dxa"/>
          </w:tcPr>
          <w:p w14:paraId="71657E53" w14:textId="344DA16B" w:rsidR="00240033" w:rsidRPr="002818E3" w:rsidRDefault="004D5219" w:rsidP="00756CF7">
            <w:pPr>
              <w:pStyle w:val="Paragraph"/>
              <w:spacing w:before="0" w:line="240" w:lineRule="auto"/>
              <w:jc w:val="center"/>
              <w:rPr>
                <w:sz w:val="16"/>
                <w:szCs w:val="16"/>
              </w:rPr>
            </w:pPr>
            <w:r w:rsidRPr="002818E3">
              <w:rPr>
                <w:sz w:val="16"/>
                <w:szCs w:val="16"/>
              </w:rPr>
              <w:t>Permissions, API Calls, Intent</w:t>
            </w:r>
          </w:p>
        </w:tc>
        <w:tc>
          <w:tcPr>
            <w:tcW w:w="1170" w:type="dxa"/>
          </w:tcPr>
          <w:p w14:paraId="5DAC37A0" w14:textId="745CA659" w:rsidR="00240033" w:rsidRPr="002818E3" w:rsidRDefault="004D5219" w:rsidP="00756CF7">
            <w:pPr>
              <w:pStyle w:val="Paragraph"/>
              <w:spacing w:before="0" w:line="240" w:lineRule="auto"/>
              <w:jc w:val="center"/>
              <w:rPr>
                <w:sz w:val="16"/>
                <w:szCs w:val="16"/>
              </w:rPr>
            </w:pPr>
            <w:r w:rsidRPr="002818E3">
              <w:rPr>
                <w:sz w:val="16"/>
                <w:szCs w:val="16"/>
              </w:rPr>
              <w:t>System Call Sequences</w:t>
            </w:r>
          </w:p>
        </w:tc>
        <w:tc>
          <w:tcPr>
            <w:tcW w:w="1080" w:type="dxa"/>
          </w:tcPr>
          <w:p w14:paraId="32DEF088" w14:textId="33FF0056" w:rsidR="00240033" w:rsidRPr="002818E3" w:rsidRDefault="004D5219" w:rsidP="00756CF7">
            <w:pPr>
              <w:pStyle w:val="Paragraph"/>
              <w:spacing w:before="0" w:line="240" w:lineRule="auto"/>
              <w:jc w:val="center"/>
              <w:rPr>
                <w:sz w:val="16"/>
                <w:szCs w:val="16"/>
              </w:rPr>
            </w:pPr>
            <w:r w:rsidRPr="002818E3">
              <w:rPr>
                <w:sz w:val="16"/>
                <w:szCs w:val="16"/>
              </w:rPr>
              <w:t>Google Play and Virus-Share</w:t>
            </w:r>
          </w:p>
        </w:tc>
        <w:tc>
          <w:tcPr>
            <w:tcW w:w="1080" w:type="dxa"/>
          </w:tcPr>
          <w:p w14:paraId="2DBE7177" w14:textId="397ABEBE" w:rsidR="00240033" w:rsidRPr="002818E3" w:rsidRDefault="004D5219" w:rsidP="00756CF7">
            <w:pPr>
              <w:pStyle w:val="Paragraph"/>
              <w:spacing w:before="0" w:line="240" w:lineRule="auto"/>
              <w:jc w:val="center"/>
              <w:rPr>
                <w:sz w:val="16"/>
                <w:szCs w:val="16"/>
              </w:rPr>
            </w:pPr>
            <w:r w:rsidRPr="002818E3">
              <w:rPr>
                <w:sz w:val="16"/>
                <w:szCs w:val="16"/>
              </w:rPr>
              <w:t>5888 apps: 4002 benign, 1886 malware</w:t>
            </w:r>
          </w:p>
        </w:tc>
        <w:tc>
          <w:tcPr>
            <w:tcW w:w="990" w:type="dxa"/>
          </w:tcPr>
          <w:p w14:paraId="7E13B6D2" w14:textId="52092471" w:rsidR="00240033" w:rsidRPr="002818E3" w:rsidRDefault="004D5219" w:rsidP="00756CF7">
            <w:pPr>
              <w:pStyle w:val="Paragraph"/>
              <w:spacing w:before="0" w:line="240" w:lineRule="auto"/>
              <w:jc w:val="center"/>
              <w:rPr>
                <w:sz w:val="16"/>
                <w:szCs w:val="16"/>
              </w:rPr>
            </w:pPr>
            <w:r w:rsidRPr="002818E3">
              <w:rPr>
                <w:sz w:val="16"/>
                <w:szCs w:val="16"/>
              </w:rPr>
              <w:t xml:space="preserve">Deep Neural Network, SVM, </w:t>
            </w:r>
            <w:proofErr w:type="spellStart"/>
            <w:r w:rsidRPr="002818E3">
              <w:rPr>
                <w:sz w:val="16"/>
                <w:szCs w:val="16"/>
              </w:rPr>
              <w:t>Hierarchi</w:t>
            </w:r>
            <w:r w:rsidR="002F005B">
              <w:rPr>
                <w:sz w:val="16"/>
                <w:szCs w:val="16"/>
              </w:rPr>
              <w:t>-</w:t>
            </w:r>
            <w:r w:rsidRPr="002818E3">
              <w:rPr>
                <w:sz w:val="16"/>
                <w:szCs w:val="16"/>
              </w:rPr>
              <w:t>cal</w:t>
            </w:r>
            <w:proofErr w:type="spellEnd"/>
            <w:r w:rsidRPr="002818E3">
              <w:rPr>
                <w:sz w:val="16"/>
                <w:szCs w:val="16"/>
              </w:rPr>
              <w:t xml:space="preserve"> </w:t>
            </w:r>
            <w:r w:rsidR="002F005B">
              <w:rPr>
                <w:sz w:val="16"/>
                <w:szCs w:val="16"/>
              </w:rPr>
              <w:t>MKL</w:t>
            </w:r>
          </w:p>
        </w:tc>
        <w:tc>
          <w:tcPr>
            <w:tcW w:w="1170" w:type="dxa"/>
          </w:tcPr>
          <w:p w14:paraId="55599943" w14:textId="168F21B5" w:rsidR="00240033" w:rsidRPr="002818E3" w:rsidRDefault="004D5219" w:rsidP="00756CF7">
            <w:pPr>
              <w:pStyle w:val="Paragraph"/>
              <w:spacing w:before="0" w:line="240" w:lineRule="auto"/>
              <w:jc w:val="center"/>
              <w:rPr>
                <w:sz w:val="16"/>
                <w:szCs w:val="16"/>
              </w:rPr>
            </w:pPr>
            <w:r w:rsidRPr="002818E3">
              <w:rPr>
                <w:sz w:val="16"/>
                <w:szCs w:val="16"/>
              </w:rPr>
              <w:t>Accuracy: 94.7%, FPR: 1.8%</w:t>
            </w:r>
          </w:p>
        </w:tc>
        <w:tc>
          <w:tcPr>
            <w:tcW w:w="1440" w:type="dxa"/>
          </w:tcPr>
          <w:p w14:paraId="3A6F1556" w14:textId="0887B551" w:rsidR="004D5219" w:rsidRPr="002818E3" w:rsidRDefault="004D5219" w:rsidP="00756CF7">
            <w:pPr>
              <w:pStyle w:val="Paragraph"/>
              <w:spacing w:before="0" w:line="240" w:lineRule="auto"/>
              <w:jc w:val="center"/>
              <w:rPr>
                <w:sz w:val="16"/>
                <w:szCs w:val="16"/>
              </w:rPr>
            </w:pPr>
            <w:r w:rsidRPr="002818E3">
              <w:rPr>
                <w:sz w:val="16"/>
                <w:szCs w:val="16"/>
              </w:rPr>
              <w:t>Higher complexity with respect to</w:t>
            </w:r>
          </w:p>
          <w:p w14:paraId="69598CA8" w14:textId="26224D77" w:rsidR="00240033" w:rsidRPr="002818E3" w:rsidRDefault="004D5219" w:rsidP="00756CF7">
            <w:pPr>
              <w:pStyle w:val="Paragraph"/>
              <w:spacing w:before="0" w:line="240" w:lineRule="auto"/>
              <w:jc w:val="center"/>
              <w:rPr>
                <w:sz w:val="16"/>
                <w:szCs w:val="16"/>
              </w:rPr>
            </w:pPr>
            <w:r w:rsidRPr="002818E3">
              <w:rPr>
                <w:sz w:val="16"/>
                <w:szCs w:val="16"/>
              </w:rPr>
              <w:t>accuracy gains</w:t>
            </w:r>
            <w:r w:rsidR="005E0590">
              <w:rPr>
                <w:sz w:val="16"/>
                <w:szCs w:val="16"/>
              </w:rPr>
              <w:t>.</w:t>
            </w:r>
            <w:r w:rsidR="002E6734">
              <w:rPr>
                <w:sz w:val="16"/>
                <w:szCs w:val="16"/>
              </w:rPr>
              <w:t xml:space="preserve"> No benchmark dataset. Limited features set. </w:t>
            </w:r>
          </w:p>
        </w:tc>
      </w:tr>
      <w:tr w:rsidR="002F005B" w14:paraId="75D59AFA" w14:textId="77777777" w:rsidTr="002F005B">
        <w:tc>
          <w:tcPr>
            <w:tcW w:w="805" w:type="dxa"/>
          </w:tcPr>
          <w:p w14:paraId="6AC05BB2" w14:textId="71DB1A39" w:rsidR="0084105D" w:rsidRPr="002818E3" w:rsidRDefault="00B917A8" w:rsidP="00756CF7">
            <w:pPr>
              <w:pStyle w:val="Paragraph"/>
              <w:spacing w:before="0" w:line="240" w:lineRule="auto"/>
              <w:jc w:val="center"/>
              <w:rPr>
                <w:sz w:val="16"/>
                <w:szCs w:val="16"/>
              </w:rPr>
            </w:pPr>
            <w:r>
              <w:rPr>
                <w:sz w:val="16"/>
                <w:szCs w:val="16"/>
              </w:rPr>
              <w:t>BRIDE-MAID</w:t>
            </w:r>
            <w:r w:rsidR="0084105D">
              <w:rPr>
                <w:sz w:val="16"/>
                <w:szCs w:val="16"/>
              </w:rPr>
              <w:t xml:space="preserve"> (2016) [</w:t>
            </w:r>
            <w:r w:rsidR="00A52DC8">
              <w:rPr>
                <w:sz w:val="16"/>
                <w:szCs w:val="16"/>
              </w:rPr>
              <w:t>2</w:t>
            </w:r>
            <w:r w:rsidR="00007FDB">
              <w:rPr>
                <w:sz w:val="16"/>
                <w:szCs w:val="16"/>
              </w:rPr>
              <w:t>6</w:t>
            </w:r>
            <w:r w:rsidR="0084105D">
              <w:rPr>
                <w:sz w:val="16"/>
                <w:szCs w:val="16"/>
              </w:rPr>
              <w:t>]</w:t>
            </w:r>
          </w:p>
        </w:tc>
        <w:tc>
          <w:tcPr>
            <w:tcW w:w="1260" w:type="dxa"/>
          </w:tcPr>
          <w:p w14:paraId="708AAFCD" w14:textId="04F929E0" w:rsidR="0084105D" w:rsidRPr="002818E3" w:rsidRDefault="00B917A8" w:rsidP="00756CF7">
            <w:pPr>
              <w:pStyle w:val="Paragraph"/>
              <w:spacing w:before="0" w:line="240" w:lineRule="auto"/>
              <w:jc w:val="center"/>
              <w:rPr>
                <w:sz w:val="16"/>
                <w:szCs w:val="16"/>
              </w:rPr>
            </w:pPr>
            <w:r>
              <w:rPr>
                <w:sz w:val="16"/>
                <w:szCs w:val="16"/>
              </w:rPr>
              <w:t>Permissions, Meta Info., Opcodes</w:t>
            </w:r>
          </w:p>
        </w:tc>
        <w:tc>
          <w:tcPr>
            <w:tcW w:w="1170" w:type="dxa"/>
          </w:tcPr>
          <w:p w14:paraId="13873A25" w14:textId="0A51F364" w:rsidR="0084105D" w:rsidRPr="002818E3" w:rsidRDefault="00B917A8" w:rsidP="00756CF7">
            <w:pPr>
              <w:pStyle w:val="Paragraph"/>
              <w:spacing w:before="0" w:line="240" w:lineRule="auto"/>
              <w:jc w:val="center"/>
              <w:rPr>
                <w:sz w:val="16"/>
                <w:szCs w:val="16"/>
              </w:rPr>
            </w:pPr>
            <w:r>
              <w:rPr>
                <w:sz w:val="16"/>
                <w:szCs w:val="16"/>
              </w:rPr>
              <w:t>System Calls, SMS</w:t>
            </w:r>
          </w:p>
        </w:tc>
        <w:tc>
          <w:tcPr>
            <w:tcW w:w="1080" w:type="dxa"/>
          </w:tcPr>
          <w:p w14:paraId="45CE5BDB" w14:textId="1547DEA9" w:rsidR="0084105D" w:rsidRPr="002818E3" w:rsidRDefault="00B917A8" w:rsidP="00756CF7">
            <w:pPr>
              <w:pStyle w:val="Paragraph"/>
              <w:spacing w:before="0" w:line="240" w:lineRule="auto"/>
              <w:jc w:val="center"/>
              <w:rPr>
                <w:sz w:val="16"/>
                <w:szCs w:val="16"/>
              </w:rPr>
            </w:pPr>
            <w:r>
              <w:rPr>
                <w:sz w:val="16"/>
                <w:szCs w:val="16"/>
              </w:rPr>
              <w:t>Google Play Store, Virus-Total</w:t>
            </w:r>
          </w:p>
        </w:tc>
        <w:tc>
          <w:tcPr>
            <w:tcW w:w="1080" w:type="dxa"/>
          </w:tcPr>
          <w:p w14:paraId="18A6C62A" w14:textId="0F6A2A51" w:rsidR="0084105D" w:rsidRPr="002818E3" w:rsidRDefault="00B917A8" w:rsidP="00756CF7">
            <w:pPr>
              <w:pStyle w:val="Paragraph"/>
              <w:spacing w:before="0" w:line="240" w:lineRule="auto"/>
              <w:jc w:val="center"/>
              <w:rPr>
                <w:sz w:val="16"/>
                <w:szCs w:val="16"/>
              </w:rPr>
            </w:pPr>
            <w:r>
              <w:rPr>
                <w:sz w:val="16"/>
                <w:szCs w:val="16"/>
              </w:rPr>
              <w:t>12,598 apps: 9804 benign, 2794 malware</w:t>
            </w:r>
          </w:p>
        </w:tc>
        <w:tc>
          <w:tcPr>
            <w:tcW w:w="990" w:type="dxa"/>
          </w:tcPr>
          <w:p w14:paraId="510CF86C" w14:textId="02C077EF" w:rsidR="0084105D" w:rsidRPr="002818E3" w:rsidRDefault="00B917A8" w:rsidP="00756CF7">
            <w:pPr>
              <w:pStyle w:val="Paragraph"/>
              <w:spacing w:before="0" w:line="240" w:lineRule="auto"/>
              <w:jc w:val="center"/>
              <w:rPr>
                <w:sz w:val="16"/>
                <w:szCs w:val="16"/>
              </w:rPr>
            </w:pPr>
            <w:r>
              <w:rPr>
                <w:sz w:val="16"/>
                <w:szCs w:val="16"/>
              </w:rPr>
              <w:t>SVM</w:t>
            </w:r>
          </w:p>
        </w:tc>
        <w:tc>
          <w:tcPr>
            <w:tcW w:w="1170" w:type="dxa"/>
          </w:tcPr>
          <w:p w14:paraId="79A325CA" w14:textId="62C23FE1" w:rsidR="0084105D" w:rsidRPr="002818E3" w:rsidRDefault="00B917A8" w:rsidP="00756CF7">
            <w:pPr>
              <w:pStyle w:val="Paragraph"/>
              <w:spacing w:before="0" w:line="240" w:lineRule="auto"/>
              <w:jc w:val="center"/>
              <w:rPr>
                <w:sz w:val="16"/>
                <w:szCs w:val="16"/>
              </w:rPr>
            </w:pPr>
            <w:r>
              <w:rPr>
                <w:sz w:val="16"/>
                <w:szCs w:val="16"/>
              </w:rPr>
              <w:t>Accuracy: 99.7%, FPR: 0.2%</w:t>
            </w:r>
          </w:p>
        </w:tc>
        <w:tc>
          <w:tcPr>
            <w:tcW w:w="1440" w:type="dxa"/>
          </w:tcPr>
          <w:p w14:paraId="02EDBF6E" w14:textId="5B1927D1" w:rsidR="0084105D" w:rsidRPr="002818E3" w:rsidRDefault="00B917A8" w:rsidP="00756CF7">
            <w:pPr>
              <w:pStyle w:val="Paragraph"/>
              <w:spacing w:before="0" w:line="240" w:lineRule="auto"/>
              <w:jc w:val="center"/>
              <w:rPr>
                <w:sz w:val="16"/>
                <w:szCs w:val="16"/>
              </w:rPr>
            </w:pPr>
            <w:r>
              <w:rPr>
                <w:sz w:val="16"/>
                <w:szCs w:val="16"/>
              </w:rPr>
              <w:t xml:space="preserve">No benchmark dataset. </w:t>
            </w:r>
            <w:r w:rsidR="0029515B">
              <w:rPr>
                <w:sz w:val="16"/>
                <w:szCs w:val="16"/>
              </w:rPr>
              <w:t>I</w:t>
            </w:r>
            <w:r>
              <w:rPr>
                <w:sz w:val="16"/>
                <w:szCs w:val="16"/>
              </w:rPr>
              <w:t>nsufficient</w:t>
            </w:r>
            <w:r w:rsidR="0029515B">
              <w:rPr>
                <w:sz w:val="16"/>
                <w:szCs w:val="16"/>
              </w:rPr>
              <w:t xml:space="preserve"> evaluation</w:t>
            </w:r>
            <w:r>
              <w:rPr>
                <w:sz w:val="16"/>
                <w:szCs w:val="16"/>
              </w:rPr>
              <w:t xml:space="preserve"> </w:t>
            </w:r>
          </w:p>
        </w:tc>
      </w:tr>
      <w:tr w:rsidR="002F005B" w14:paraId="25D30E4D" w14:textId="77777777" w:rsidTr="002F005B">
        <w:tc>
          <w:tcPr>
            <w:tcW w:w="805" w:type="dxa"/>
          </w:tcPr>
          <w:p w14:paraId="498BCE56" w14:textId="648EB794" w:rsidR="004D5219" w:rsidRPr="002818E3" w:rsidRDefault="004D5219" w:rsidP="00756CF7">
            <w:pPr>
              <w:pStyle w:val="Paragraph"/>
              <w:spacing w:before="0" w:line="240" w:lineRule="auto"/>
              <w:jc w:val="center"/>
              <w:rPr>
                <w:sz w:val="16"/>
                <w:szCs w:val="16"/>
              </w:rPr>
            </w:pPr>
            <w:proofErr w:type="spellStart"/>
            <w:r w:rsidRPr="002818E3">
              <w:rPr>
                <w:sz w:val="16"/>
                <w:szCs w:val="16"/>
              </w:rPr>
              <w:t>Kapra</w:t>
            </w:r>
            <w:r w:rsidR="002F005B">
              <w:rPr>
                <w:sz w:val="16"/>
                <w:szCs w:val="16"/>
              </w:rPr>
              <w:t>-</w:t>
            </w:r>
            <w:r w:rsidRPr="002818E3">
              <w:rPr>
                <w:sz w:val="16"/>
                <w:szCs w:val="16"/>
              </w:rPr>
              <w:t>twar</w:t>
            </w:r>
            <w:proofErr w:type="spellEnd"/>
          </w:p>
          <w:p w14:paraId="6A613390" w14:textId="32C95C2E" w:rsidR="004D5219" w:rsidRPr="002818E3" w:rsidRDefault="004D5219" w:rsidP="00756CF7">
            <w:pPr>
              <w:pStyle w:val="Paragraph"/>
              <w:spacing w:before="0" w:line="240" w:lineRule="auto"/>
              <w:jc w:val="center"/>
              <w:rPr>
                <w:sz w:val="16"/>
                <w:szCs w:val="16"/>
              </w:rPr>
            </w:pPr>
            <w:r w:rsidRPr="002818E3">
              <w:rPr>
                <w:sz w:val="16"/>
                <w:szCs w:val="16"/>
              </w:rPr>
              <w:t>et al. (2017) [</w:t>
            </w:r>
            <w:r w:rsidR="00A52DC8">
              <w:rPr>
                <w:sz w:val="16"/>
                <w:szCs w:val="16"/>
              </w:rPr>
              <w:t>3</w:t>
            </w:r>
            <w:r w:rsidR="00007FDB">
              <w:rPr>
                <w:sz w:val="16"/>
                <w:szCs w:val="16"/>
              </w:rPr>
              <w:t>2</w:t>
            </w:r>
            <w:r w:rsidRPr="002818E3">
              <w:rPr>
                <w:sz w:val="16"/>
                <w:szCs w:val="16"/>
              </w:rPr>
              <w:t>]</w:t>
            </w:r>
          </w:p>
        </w:tc>
        <w:tc>
          <w:tcPr>
            <w:tcW w:w="1260" w:type="dxa"/>
          </w:tcPr>
          <w:p w14:paraId="2E03FE38" w14:textId="43EF22DE" w:rsidR="004D5219" w:rsidRPr="002818E3" w:rsidRDefault="004D5219" w:rsidP="00756CF7">
            <w:pPr>
              <w:pStyle w:val="Paragraph"/>
              <w:spacing w:before="0" w:line="240" w:lineRule="auto"/>
              <w:jc w:val="center"/>
              <w:rPr>
                <w:sz w:val="16"/>
                <w:szCs w:val="16"/>
              </w:rPr>
            </w:pPr>
            <w:r w:rsidRPr="002818E3">
              <w:rPr>
                <w:sz w:val="16"/>
                <w:szCs w:val="16"/>
              </w:rPr>
              <w:t>Permissions</w:t>
            </w:r>
          </w:p>
        </w:tc>
        <w:tc>
          <w:tcPr>
            <w:tcW w:w="1170" w:type="dxa"/>
          </w:tcPr>
          <w:p w14:paraId="6A3C7B30" w14:textId="48197112" w:rsidR="004D5219" w:rsidRPr="002818E3" w:rsidRDefault="004D5219" w:rsidP="00756CF7">
            <w:pPr>
              <w:pStyle w:val="Paragraph"/>
              <w:spacing w:before="0" w:line="240" w:lineRule="auto"/>
              <w:jc w:val="center"/>
              <w:rPr>
                <w:sz w:val="16"/>
                <w:szCs w:val="16"/>
              </w:rPr>
            </w:pPr>
            <w:r w:rsidRPr="002818E3">
              <w:rPr>
                <w:sz w:val="16"/>
                <w:szCs w:val="16"/>
              </w:rPr>
              <w:t>System Calls</w:t>
            </w:r>
          </w:p>
        </w:tc>
        <w:tc>
          <w:tcPr>
            <w:tcW w:w="1080" w:type="dxa"/>
          </w:tcPr>
          <w:p w14:paraId="2D4EE044" w14:textId="44DDCD62" w:rsidR="004D5219" w:rsidRPr="002818E3" w:rsidRDefault="004D5219" w:rsidP="00756CF7">
            <w:pPr>
              <w:pStyle w:val="Paragraph"/>
              <w:spacing w:before="0" w:line="240" w:lineRule="auto"/>
              <w:jc w:val="center"/>
              <w:rPr>
                <w:sz w:val="16"/>
                <w:szCs w:val="16"/>
              </w:rPr>
            </w:pPr>
            <w:r w:rsidRPr="002818E3">
              <w:rPr>
                <w:sz w:val="16"/>
                <w:szCs w:val="16"/>
              </w:rPr>
              <w:t xml:space="preserve">Google Play Store, Virus-Total, </w:t>
            </w:r>
            <w:proofErr w:type="spellStart"/>
            <w:r w:rsidRPr="002818E3">
              <w:rPr>
                <w:sz w:val="16"/>
                <w:szCs w:val="16"/>
              </w:rPr>
              <w:t>Drebin</w:t>
            </w:r>
            <w:proofErr w:type="spellEnd"/>
          </w:p>
        </w:tc>
        <w:tc>
          <w:tcPr>
            <w:tcW w:w="1080" w:type="dxa"/>
          </w:tcPr>
          <w:p w14:paraId="45FE65E6" w14:textId="7537A982" w:rsidR="004D5219" w:rsidRPr="002818E3" w:rsidRDefault="004D5219" w:rsidP="00756CF7">
            <w:pPr>
              <w:pStyle w:val="Paragraph"/>
              <w:spacing w:before="0" w:line="240" w:lineRule="auto"/>
              <w:jc w:val="center"/>
              <w:rPr>
                <w:sz w:val="16"/>
                <w:szCs w:val="16"/>
              </w:rPr>
            </w:pPr>
            <w:r w:rsidRPr="002818E3">
              <w:rPr>
                <w:sz w:val="16"/>
                <w:szCs w:val="16"/>
              </w:rPr>
              <w:t>200 apps: 103 benign, 97 malware</w:t>
            </w:r>
          </w:p>
        </w:tc>
        <w:tc>
          <w:tcPr>
            <w:tcW w:w="990" w:type="dxa"/>
          </w:tcPr>
          <w:p w14:paraId="4B97F030" w14:textId="38FF8D44" w:rsidR="004D5219" w:rsidRPr="002818E3" w:rsidRDefault="00007FDB" w:rsidP="00756CF7">
            <w:pPr>
              <w:pStyle w:val="Paragraph"/>
              <w:spacing w:before="0" w:line="240" w:lineRule="auto"/>
              <w:jc w:val="center"/>
              <w:rPr>
                <w:sz w:val="16"/>
                <w:szCs w:val="16"/>
              </w:rPr>
            </w:pPr>
            <w:proofErr w:type="spellStart"/>
            <w:r>
              <w:rPr>
                <w:sz w:val="16"/>
                <w:szCs w:val="16"/>
              </w:rPr>
              <w:t>IBk</w:t>
            </w:r>
            <w:proofErr w:type="spellEnd"/>
            <w:r>
              <w:rPr>
                <w:sz w:val="16"/>
                <w:szCs w:val="16"/>
              </w:rPr>
              <w:t xml:space="preserve">, </w:t>
            </w:r>
            <w:r w:rsidR="004D5219" w:rsidRPr="002818E3">
              <w:rPr>
                <w:sz w:val="16"/>
                <w:szCs w:val="16"/>
              </w:rPr>
              <w:t>Nave Bayes, J48, Random</w:t>
            </w:r>
            <w:r>
              <w:rPr>
                <w:sz w:val="16"/>
                <w:szCs w:val="16"/>
              </w:rPr>
              <w:t xml:space="preserve"> </w:t>
            </w:r>
            <w:r w:rsidR="004D5219" w:rsidRPr="002818E3">
              <w:rPr>
                <w:sz w:val="16"/>
                <w:szCs w:val="16"/>
              </w:rPr>
              <w:t>Forest,</w:t>
            </w:r>
            <w:r>
              <w:rPr>
                <w:sz w:val="16"/>
                <w:szCs w:val="16"/>
              </w:rPr>
              <w:t xml:space="preserve"> </w:t>
            </w:r>
            <w:r w:rsidR="004D5219" w:rsidRPr="002818E3">
              <w:rPr>
                <w:sz w:val="16"/>
                <w:szCs w:val="16"/>
              </w:rPr>
              <w:t>Logistic</w:t>
            </w:r>
          </w:p>
        </w:tc>
        <w:tc>
          <w:tcPr>
            <w:tcW w:w="1170" w:type="dxa"/>
          </w:tcPr>
          <w:p w14:paraId="1EE62DCB" w14:textId="2A134937" w:rsidR="004D5219" w:rsidRPr="002818E3" w:rsidRDefault="00576C68" w:rsidP="00756CF7">
            <w:pPr>
              <w:pStyle w:val="Paragraph"/>
              <w:spacing w:before="0" w:line="240" w:lineRule="auto"/>
              <w:jc w:val="center"/>
              <w:rPr>
                <w:sz w:val="16"/>
                <w:szCs w:val="16"/>
              </w:rPr>
            </w:pPr>
            <w:r w:rsidRPr="002818E3">
              <w:rPr>
                <w:sz w:val="16"/>
                <w:szCs w:val="16"/>
              </w:rPr>
              <w:t>AUC: 0.5844~0.9660</w:t>
            </w:r>
          </w:p>
        </w:tc>
        <w:tc>
          <w:tcPr>
            <w:tcW w:w="1440" w:type="dxa"/>
          </w:tcPr>
          <w:p w14:paraId="7F777BBD" w14:textId="56C740BA" w:rsidR="004D5219" w:rsidRPr="002818E3" w:rsidRDefault="00576C68" w:rsidP="00756CF7">
            <w:pPr>
              <w:pStyle w:val="Paragraph"/>
              <w:spacing w:before="0" w:line="240" w:lineRule="auto"/>
              <w:jc w:val="center"/>
              <w:rPr>
                <w:sz w:val="16"/>
                <w:szCs w:val="16"/>
              </w:rPr>
            </w:pPr>
            <w:r w:rsidRPr="002818E3">
              <w:rPr>
                <w:sz w:val="16"/>
                <w:szCs w:val="16"/>
              </w:rPr>
              <w:t>Overlooking many static and dynamic features</w:t>
            </w:r>
            <w:r w:rsidR="0029515B">
              <w:rPr>
                <w:sz w:val="16"/>
                <w:szCs w:val="16"/>
              </w:rPr>
              <w:t>.</w:t>
            </w:r>
            <w:r w:rsidRPr="002818E3">
              <w:rPr>
                <w:sz w:val="16"/>
                <w:szCs w:val="16"/>
              </w:rPr>
              <w:t xml:space="preserve"> </w:t>
            </w:r>
            <w:r w:rsidR="002F005B">
              <w:rPr>
                <w:sz w:val="16"/>
                <w:szCs w:val="16"/>
              </w:rPr>
              <w:t xml:space="preserve">Limited </w:t>
            </w:r>
            <w:r w:rsidRPr="002818E3">
              <w:rPr>
                <w:sz w:val="16"/>
                <w:szCs w:val="16"/>
              </w:rPr>
              <w:t>and old dataset</w:t>
            </w:r>
            <w:r w:rsidR="0029515B">
              <w:rPr>
                <w:sz w:val="16"/>
                <w:szCs w:val="16"/>
              </w:rPr>
              <w:t>. Insufficient evaluation</w:t>
            </w:r>
          </w:p>
        </w:tc>
      </w:tr>
      <w:tr w:rsidR="002F005B" w14:paraId="7766D22B" w14:textId="77777777" w:rsidTr="002F005B">
        <w:tc>
          <w:tcPr>
            <w:tcW w:w="805" w:type="dxa"/>
          </w:tcPr>
          <w:p w14:paraId="5B38CA3A" w14:textId="176AC71A" w:rsidR="00576C68" w:rsidRPr="002818E3" w:rsidRDefault="00576C68" w:rsidP="00756CF7">
            <w:pPr>
              <w:pStyle w:val="Paragraph"/>
              <w:spacing w:before="0" w:line="240" w:lineRule="auto"/>
              <w:jc w:val="center"/>
              <w:rPr>
                <w:sz w:val="16"/>
                <w:szCs w:val="16"/>
              </w:rPr>
            </w:pPr>
            <w:r w:rsidRPr="002818E3">
              <w:rPr>
                <w:sz w:val="16"/>
                <w:szCs w:val="16"/>
              </w:rPr>
              <w:t>Sama</w:t>
            </w:r>
            <w:r w:rsidR="00872947">
              <w:rPr>
                <w:sz w:val="16"/>
                <w:szCs w:val="16"/>
              </w:rPr>
              <w:t>-</w:t>
            </w:r>
            <w:r w:rsidRPr="002818E3">
              <w:rPr>
                <w:sz w:val="16"/>
                <w:szCs w:val="16"/>
              </w:rPr>
              <w:t>droid (2018)</w:t>
            </w:r>
          </w:p>
          <w:p w14:paraId="2CD87791" w14:textId="3F9F473C" w:rsidR="00240033" w:rsidRPr="002818E3" w:rsidRDefault="00576C68" w:rsidP="00756CF7">
            <w:pPr>
              <w:pStyle w:val="Paragraph"/>
              <w:spacing w:before="0" w:line="240" w:lineRule="auto"/>
              <w:jc w:val="center"/>
              <w:rPr>
                <w:sz w:val="16"/>
                <w:szCs w:val="16"/>
              </w:rPr>
            </w:pPr>
            <w:r w:rsidRPr="002818E3">
              <w:rPr>
                <w:sz w:val="16"/>
                <w:szCs w:val="16"/>
              </w:rPr>
              <w:t>[</w:t>
            </w:r>
            <w:r w:rsidR="00A52DC8">
              <w:rPr>
                <w:sz w:val="16"/>
                <w:szCs w:val="16"/>
              </w:rPr>
              <w:t>2</w:t>
            </w:r>
            <w:r w:rsidR="00987BCC">
              <w:rPr>
                <w:sz w:val="16"/>
                <w:szCs w:val="16"/>
              </w:rPr>
              <w:t>5</w:t>
            </w:r>
            <w:r w:rsidRPr="002818E3">
              <w:rPr>
                <w:sz w:val="16"/>
                <w:szCs w:val="16"/>
              </w:rPr>
              <w:t>]</w:t>
            </w:r>
          </w:p>
        </w:tc>
        <w:tc>
          <w:tcPr>
            <w:tcW w:w="1260" w:type="dxa"/>
          </w:tcPr>
          <w:p w14:paraId="076FB61E" w14:textId="3AAA7C6C" w:rsidR="00240033" w:rsidRPr="002818E3" w:rsidRDefault="00576C68" w:rsidP="00756CF7">
            <w:pPr>
              <w:pStyle w:val="Paragraph"/>
              <w:spacing w:before="0" w:line="240" w:lineRule="auto"/>
              <w:jc w:val="center"/>
              <w:rPr>
                <w:sz w:val="16"/>
                <w:szCs w:val="16"/>
              </w:rPr>
            </w:pPr>
            <w:r w:rsidRPr="002818E3">
              <w:rPr>
                <w:sz w:val="16"/>
                <w:szCs w:val="16"/>
              </w:rPr>
              <w:t>Permissions, API Calls, Intents, App Components</w:t>
            </w:r>
          </w:p>
        </w:tc>
        <w:tc>
          <w:tcPr>
            <w:tcW w:w="1170" w:type="dxa"/>
          </w:tcPr>
          <w:p w14:paraId="4EFC9BFE" w14:textId="77777777" w:rsidR="002818E3" w:rsidRPr="002818E3" w:rsidRDefault="002818E3" w:rsidP="00756CF7">
            <w:pPr>
              <w:pStyle w:val="Paragraph"/>
              <w:spacing w:before="0" w:line="240" w:lineRule="auto"/>
              <w:jc w:val="center"/>
              <w:rPr>
                <w:sz w:val="16"/>
                <w:szCs w:val="16"/>
              </w:rPr>
            </w:pPr>
            <w:r w:rsidRPr="002818E3">
              <w:rPr>
                <w:sz w:val="16"/>
                <w:szCs w:val="16"/>
              </w:rPr>
              <w:t>System</w:t>
            </w:r>
          </w:p>
          <w:p w14:paraId="63AA5877" w14:textId="4BF94D31" w:rsidR="00240033" w:rsidRPr="002818E3" w:rsidRDefault="002818E3" w:rsidP="00756CF7">
            <w:pPr>
              <w:pStyle w:val="Paragraph"/>
              <w:spacing w:before="0" w:line="240" w:lineRule="auto"/>
              <w:jc w:val="center"/>
              <w:rPr>
                <w:sz w:val="16"/>
                <w:szCs w:val="16"/>
              </w:rPr>
            </w:pPr>
            <w:r w:rsidRPr="002818E3">
              <w:rPr>
                <w:sz w:val="16"/>
                <w:szCs w:val="16"/>
              </w:rPr>
              <w:t>Calls (10)</w:t>
            </w:r>
          </w:p>
        </w:tc>
        <w:tc>
          <w:tcPr>
            <w:tcW w:w="1080" w:type="dxa"/>
          </w:tcPr>
          <w:p w14:paraId="1910B695" w14:textId="375B5579" w:rsidR="00240033" w:rsidRPr="002818E3" w:rsidRDefault="002818E3" w:rsidP="00756CF7">
            <w:pPr>
              <w:pStyle w:val="Paragraph"/>
              <w:spacing w:before="0" w:line="240" w:lineRule="auto"/>
              <w:jc w:val="center"/>
              <w:rPr>
                <w:sz w:val="16"/>
                <w:szCs w:val="16"/>
              </w:rPr>
            </w:pPr>
            <w:proofErr w:type="spellStart"/>
            <w:r w:rsidRPr="002818E3">
              <w:rPr>
                <w:sz w:val="16"/>
                <w:szCs w:val="16"/>
              </w:rPr>
              <w:t>Drebin</w:t>
            </w:r>
            <w:proofErr w:type="spellEnd"/>
          </w:p>
        </w:tc>
        <w:tc>
          <w:tcPr>
            <w:tcW w:w="1080" w:type="dxa"/>
          </w:tcPr>
          <w:p w14:paraId="31393471" w14:textId="536A1430" w:rsidR="00240033" w:rsidRPr="002818E3" w:rsidRDefault="002818E3" w:rsidP="00756CF7">
            <w:pPr>
              <w:pStyle w:val="Paragraph"/>
              <w:spacing w:before="0" w:line="240" w:lineRule="auto"/>
              <w:jc w:val="center"/>
              <w:rPr>
                <w:sz w:val="16"/>
                <w:szCs w:val="16"/>
              </w:rPr>
            </w:pPr>
            <w:r w:rsidRPr="002818E3">
              <w:rPr>
                <w:sz w:val="16"/>
                <w:szCs w:val="16"/>
              </w:rPr>
              <w:t xml:space="preserve">5,560 </w:t>
            </w:r>
            <w:r w:rsidR="00AB7208">
              <w:rPr>
                <w:sz w:val="16"/>
                <w:szCs w:val="16"/>
              </w:rPr>
              <w:t>malware</w:t>
            </w:r>
          </w:p>
        </w:tc>
        <w:tc>
          <w:tcPr>
            <w:tcW w:w="990" w:type="dxa"/>
          </w:tcPr>
          <w:p w14:paraId="7A9DA35F" w14:textId="62794DFE" w:rsidR="00240033" w:rsidRPr="002818E3" w:rsidRDefault="002818E3" w:rsidP="00756CF7">
            <w:pPr>
              <w:pStyle w:val="Paragraph"/>
              <w:spacing w:before="0" w:line="240" w:lineRule="auto"/>
              <w:jc w:val="center"/>
              <w:rPr>
                <w:sz w:val="16"/>
                <w:szCs w:val="16"/>
              </w:rPr>
            </w:pPr>
            <w:r w:rsidRPr="002818E3">
              <w:rPr>
                <w:sz w:val="16"/>
                <w:szCs w:val="16"/>
              </w:rPr>
              <w:t>SVM, Naïve Bayes, Decision Tree and Random Forest</w:t>
            </w:r>
          </w:p>
        </w:tc>
        <w:tc>
          <w:tcPr>
            <w:tcW w:w="1170" w:type="dxa"/>
          </w:tcPr>
          <w:p w14:paraId="0C9168EE" w14:textId="68C9D26F" w:rsidR="00240033" w:rsidRPr="002818E3" w:rsidRDefault="002818E3" w:rsidP="00756CF7">
            <w:pPr>
              <w:pStyle w:val="Paragraph"/>
              <w:spacing w:before="0" w:line="240" w:lineRule="auto"/>
              <w:jc w:val="center"/>
              <w:rPr>
                <w:sz w:val="16"/>
                <w:szCs w:val="16"/>
              </w:rPr>
            </w:pPr>
            <w:r w:rsidRPr="002818E3">
              <w:rPr>
                <w:sz w:val="16"/>
                <w:szCs w:val="16"/>
              </w:rPr>
              <w:t>Accuracy: 91.6%</w:t>
            </w:r>
            <w:r w:rsidRPr="002818E3">
              <w:rPr>
                <w:rFonts w:ascii="Cambria Math" w:hAnsi="Cambria Math" w:cs="Cambria Math"/>
                <w:sz w:val="16"/>
                <w:szCs w:val="16"/>
              </w:rPr>
              <w:t>∼</w:t>
            </w:r>
            <w:r w:rsidRPr="002818E3">
              <w:rPr>
                <w:sz w:val="16"/>
                <w:szCs w:val="16"/>
              </w:rPr>
              <w:t xml:space="preserve"> 98.97%, TPR: 81.1%</w:t>
            </w:r>
            <w:r w:rsidRPr="002818E3">
              <w:rPr>
                <w:rFonts w:ascii="Cambria Math" w:hAnsi="Cambria Math" w:cs="Cambria Math"/>
                <w:sz w:val="16"/>
                <w:szCs w:val="16"/>
              </w:rPr>
              <w:t>∼</w:t>
            </w:r>
            <w:r w:rsidRPr="002818E3">
              <w:rPr>
                <w:sz w:val="16"/>
                <w:szCs w:val="16"/>
              </w:rPr>
              <w:t xml:space="preserve"> 98.5%, FPR: 0.03%</w:t>
            </w:r>
            <w:r w:rsidRPr="002818E3">
              <w:rPr>
                <w:rFonts w:ascii="Cambria Math" w:hAnsi="Cambria Math" w:cs="Cambria Math"/>
                <w:sz w:val="16"/>
                <w:szCs w:val="16"/>
              </w:rPr>
              <w:t>∼</w:t>
            </w:r>
            <w:r w:rsidRPr="002818E3">
              <w:rPr>
                <w:sz w:val="16"/>
                <w:szCs w:val="16"/>
              </w:rPr>
              <w:t xml:space="preserve"> 7.8%</w:t>
            </w:r>
          </w:p>
        </w:tc>
        <w:tc>
          <w:tcPr>
            <w:tcW w:w="1440" w:type="dxa"/>
          </w:tcPr>
          <w:p w14:paraId="417317DA" w14:textId="4991DC84" w:rsidR="00240033" w:rsidRPr="002818E3" w:rsidRDefault="002818E3" w:rsidP="00756CF7">
            <w:pPr>
              <w:pStyle w:val="Paragraph"/>
              <w:spacing w:before="0" w:line="240" w:lineRule="auto"/>
              <w:jc w:val="center"/>
              <w:rPr>
                <w:sz w:val="16"/>
                <w:szCs w:val="16"/>
              </w:rPr>
            </w:pPr>
            <w:r w:rsidRPr="002818E3">
              <w:rPr>
                <w:sz w:val="16"/>
                <w:szCs w:val="16"/>
              </w:rPr>
              <w:t>Overlooking many dynamic features</w:t>
            </w:r>
            <w:r w:rsidR="002F005B">
              <w:rPr>
                <w:sz w:val="16"/>
                <w:szCs w:val="16"/>
              </w:rPr>
              <w:t>.</w:t>
            </w:r>
            <w:r w:rsidRPr="002818E3">
              <w:rPr>
                <w:sz w:val="16"/>
                <w:szCs w:val="16"/>
              </w:rPr>
              <w:t xml:space="preserve"> </w:t>
            </w:r>
            <w:r w:rsidR="002F005B">
              <w:rPr>
                <w:sz w:val="16"/>
                <w:szCs w:val="16"/>
              </w:rPr>
              <w:t>L</w:t>
            </w:r>
            <w:r w:rsidRPr="002818E3">
              <w:rPr>
                <w:sz w:val="16"/>
                <w:szCs w:val="16"/>
              </w:rPr>
              <w:t>imited and old dataset</w:t>
            </w:r>
            <w:r w:rsidR="002F005B">
              <w:rPr>
                <w:sz w:val="16"/>
                <w:szCs w:val="16"/>
              </w:rPr>
              <w:t>.</w:t>
            </w:r>
          </w:p>
        </w:tc>
      </w:tr>
      <w:tr w:rsidR="002F005B" w14:paraId="15AED1F3" w14:textId="77777777" w:rsidTr="002F005B">
        <w:tc>
          <w:tcPr>
            <w:tcW w:w="805" w:type="dxa"/>
          </w:tcPr>
          <w:p w14:paraId="777F3C92" w14:textId="3286E644" w:rsidR="00AB7208" w:rsidRPr="002818E3" w:rsidRDefault="00AB7208" w:rsidP="00756CF7">
            <w:pPr>
              <w:pStyle w:val="Paragraph"/>
              <w:spacing w:before="0" w:line="240" w:lineRule="auto"/>
              <w:jc w:val="center"/>
              <w:rPr>
                <w:sz w:val="16"/>
                <w:szCs w:val="16"/>
              </w:rPr>
            </w:pPr>
            <w:r w:rsidRPr="00AB7208">
              <w:rPr>
                <w:sz w:val="16"/>
                <w:szCs w:val="16"/>
              </w:rPr>
              <w:lastRenderedPageBreak/>
              <w:t>Yusof et al.</w:t>
            </w:r>
            <w:r>
              <w:rPr>
                <w:sz w:val="16"/>
                <w:szCs w:val="16"/>
              </w:rPr>
              <w:t xml:space="preserve"> (2018)</w:t>
            </w:r>
            <w:r w:rsidRPr="00AB7208">
              <w:rPr>
                <w:sz w:val="16"/>
                <w:szCs w:val="16"/>
              </w:rPr>
              <w:t xml:space="preserve"> [</w:t>
            </w:r>
            <w:r w:rsidR="00A52DC8">
              <w:rPr>
                <w:sz w:val="16"/>
                <w:szCs w:val="16"/>
              </w:rPr>
              <w:t>3</w:t>
            </w:r>
            <w:r w:rsidR="00987BCC">
              <w:rPr>
                <w:sz w:val="16"/>
                <w:szCs w:val="16"/>
              </w:rPr>
              <w:t>6</w:t>
            </w:r>
            <w:r w:rsidRPr="00AB7208">
              <w:rPr>
                <w:sz w:val="16"/>
                <w:szCs w:val="16"/>
              </w:rPr>
              <w:t>]</w:t>
            </w:r>
          </w:p>
        </w:tc>
        <w:tc>
          <w:tcPr>
            <w:tcW w:w="1260" w:type="dxa"/>
          </w:tcPr>
          <w:p w14:paraId="67439590" w14:textId="6F0E050D" w:rsidR="00AB7208" w:rsidRPr="002818E3" w:rsidRDefault="00AB7208" w:rsidP="00756CF7">
            <w:pPr>
              <w:pStyle w:val="Paragraph"/>
              <w:spacing w:before="0" w:line="240" w:lineRule="auto"/>
              <w:jc w:val="center"/>
              <w:rPr>
                <w:sz w:val="16"/>
                <w:szCs w:val="16"/>
              </w:rPr>
            </w:pPr>
            <w:r>
              <w:rPr>
                <w:sz w:val="16"/>
                <w:szCs w:val="16"/>
              </w:rPr>
              <w:t>Permissions, API Calls</w:t>
            </w:r>
          </w:p>
        </w:tc>
        <w:tc>
          <w:tcPr>
            <w:tcW w:w="1170" w:type="dxa"/>
          </w:tcPr>
          <w:p w14:paraId="26CD9E24" w14:textId="472EA4BF" w:rsidR="00AB7208" w:rsidRPr="002818E3" w:rsidRDefault="00AB7208" w:rsidP="00756CF7">
            <w:pPr>
              <w:pStyle w:val="Paragraph"/>
              <w:spacing w:before="0" w:line="240" w:lineRule="auto"/>
              <w:jc w:val="center"/>
              <w:rPr>
                <w:sz w:val="16"/>
                <w:szCs w:val="16"/>
              </w:rPr>
            </w:pPr>
            <w:r>
              <w:rPr>
                <w:sz w:val="16"/>
                <w:szCs w:val="16"/>
              </w:rPr>
              <w:t>System Calls</w:t>
            </w:r>
          </w:p>
        </w:tc>
        <w:tc>
          <w:tcPr>
            <w:tcW w:w="1080" w:type="dxa"/>
          </w:tcPr>
          <w:p w14:paraId="393882FA" w14:textId="505BFB9D" w:rsidR="00AB7208" w:rsidRPr="002818E3" w:rsidRDefault="00AB7208" w:rsidP="00756CF7">
            <w:pPr>
              <w:pStyle w:val="Paragraph"/>
              <w:spacing w:before="0" w:line="240" w:lineRule="auto"/>
              <w:jc w:val="center"/>
              <w:rPr>
                <w:sz w:val="16"/>
                <w:szCs w:val="16"/>
              </w:rPr>
            </w:pPr>
            <w:proofErr w:type="spellStart"/>
            <w:r>
              <w:rPr>
                <w:sz w:val="16"/>
                <w:szCs w:val="16"/>
              </w:rPr>
              <w:t>Drebin</w:t>
            </w:r>
            <w:proofErr w:type="spellEnd"/>
            <w:r>
              <w:rPr>
                <w:sz w:val="16"/>
                <w:szCs w:val="16"/>
              </w:rPr>
              <w:t>, Google Play Store</w:t>
            </w:r>
          </w:p>
        </w:tc>
        <w:tc>
          <w:tcPr>
            <w:tcW w:w="1080" w:type="dxa"/>
          </w:tcPr>
          <w:p w14:paraId="480577A1" w14:textId="27F3050D" w:rsidR="00AB7208" w:rsidRPr="00AB7208" w:rsidRDefault="00AB7208" w:rsidP="00756CF7">
            <w:pPr>
              <w:pStyle w:val="Paragraph"/>
              <w:spacing w:before="0" w:line="240" w:lineRule="auto"/>
              <w:jc w:val="center"/>
              <w:rPr>
                <w:sz w:val="16"/>
                <w:szCs w:val="18"/>
              </w:rPr>
            </w:pPr>
            <w:r w:rsidRPr="00AB7208">
              <w:rPr>
                <w:sz w:val="16"/>
                <w:szCs w:val="18"/>
              </w:rPr>
              <w:t>Train: 5,560 malware, Test: 800 benign</w:t>
            </w:r>
          </w:p>
        </w:tc>
        <w:tc>
          <w:tcPr>
            <w:tcW w:w="990" w:type="dxa"/>
          </w:tcPr>
          <w:p w14:paraId="14CB27EB" w14:textId="5A5A05B2" w:rsidR="00AB7208" w:rsidRPr="00AB7208" w:rsidRDefault="00AB7208" w:rsidP="00756CF7">
            <w:pPr>
              <w:pStyle w:val="Paragraph"/>
              <w:spacing w:before="0" w:line="240" w:lineRule="auto"/>
              <w:jc w:val="center"/>
              <w:rPr>
                <w:sz w:val="16"/>
                <w:szCs w:val="18"/>
              </w:rPr>
            </w:pPr>
            <w:r w:rsidRPr="00AB7208">
              <w:rPr>
                <w:sz w:val="16"/>
                <w:szCs w:val="18"/>
              </w:rPr>
              <w:t xml:space="preserve">SVM, Naïve Bayes, </w:t>
            </w:r>
            <w:r>
              <w:rPr>
                <w:sz w:val="16"/>
                <w:szCs w:val="18"/>
              </w:rPr>
              <w:t xml:space="preserve">KNN </w:t>
            </w:r>
            <w:r w:rsidRPr="00AB7208">
              <w:rPr>
                <w:sz w:val="16"/>
                <w:szCs w:val="18"/>
              </w:rPr>
              <w:t>and Random Forest</w:t>
            </w:r>
          </w:p>
        </w:tc>
        <w:tc>
          <w:tcPr>
            <w:tcW w:w="1170" w:type="dxa"/>
          </w:tcPr>
          <w:p w14:paraId="50C72056" w14:textId="5695E268" w:rsidR="00AB7208" w:rsidRPr="002818E3" w:rsidRDefault="00AB7208" w:rsidP="00756CF7">
            <w:pPr>
              <w:pStyle w:val="Paragraph"/>
              <w:spacing w:before="0" w:line="240" w:lineRule="auto"/>
              <w:jc w:val="center"/>
              <w:rPr>
                <w:sz w:val="16"/>
                <w:szCs w:val="16"/>
              </w:rPr>
            </w:pPr>
            <w:r>
              <w:rPr>
                <w:sz w:val="16"/>
                <w:szCs w:val="16"/>
              </w:rPr>
              <w:t>Accuracy 97.9%</w:t>
            </w:r>
            <w:r w:rsidR="0084105D">
              <w:rPr>
                <w:sz w:val="16"/>
                <w:szCs w:val="16"/>
              </w:rPr>
              <w:t>, Pre: 98.2%, Rec: 99.4, TPR: 99.4, FPR: 12.4</w:t>
            </w:r>
          </w:p>
        </w:tc>
        <w:tc>
          <w:tcPr>
            <w:tcW w:w="1440" w:type="dxa"/>
          </w:tcPr>
          <w:p w14:paraId="02306567" w14:textId="0DE3F829" w:rsidR="00AB7208" w:rsidRPr="002818E3" w:rsidRDefault="0084105D" w:rsidP="00756CF7">
            <w:pPr>
              <w:pStyle w:val="Paragraph"/>
              <w:spacing w:before="0" w:line="240" w:lineRule="auto"/>
              <w:jc w:val="center"/>
              <w:rPr>
                <w:sz w:val="16"/>
                <w:szCs w:val="16"/>
              </w:rPr>
            </w:pPr>
            <w:r>
              <w:rPr>
                <w:sz w:val="16"/>
                <w:szCs w:val="16"/>
              </w:rPr>
              <w:t xml:space="preserve">Model trained with only malware which </w:t>
            </w:r>
            <w:r w:rsidR="002F005B">
              <w:rPr>
                <w:sz w:val="16"/>
                <w:szCs w:val="16"/>
              </w:rPr>
              <w:t xml:space="preserve">may </w:t>
            </w:r>
            <w:r>
              <w:rPr>
                <w:sz w:val="16"/>
                <w:szCs w:val="16"/>
              </w:rPr>
              <w:t xml:space="preserve">lead to biasness. High false positive rate.  </w:t>
            </w:r>
          </w:p>
        </w:tc>
      </w:tr>
      <w:tr w:rsidR="002F005B" w14:paraId="38F3784C" w14:textId="77777777" w:rsidTr="002F005B">
        <w:tc>
          <w:tcPr>
            <w:tcW w:w="805" w:type="dxa"/>
          </w:tcPr>
          <w:p w14:paraId="0B595A90" w14:textId="77777777" w:rsidR="002818E3" w:rsidRPr="002818E3" w:rsidRDefault="002818E3" w:rsidP="00756CF7">
            <w:pPr>
              <w:pStyle w:val="Paragraph"/>
              <w:spacing w:before="0" w:line="240" w:lineRule="auto"/>
              <w:jc w:val="center"/>
              <w:rPr>
                <w:sz w:val="16"/>
                <w:szCs w:val="16"/>
              </w:rPr>
            </w:pPr>
            <w:proofErr w:type="spellStart"/>
            <w:r w:rsidRPr="002818E3">
              <w:rPr>
                <w:sz w:val="16"/>
                <w:szCs w:val="16"/>
              </w:rPr>
              <w:t>Dhanya</w:t>
            </w:r>
            <w:proofErr w:type="spellEnd"/>
          </w:p>
          <w:p w14:paraId="3E99C2DE" w14:textId="37E38A24" w:rsidR="00240033" w:rsidRPr="002818E3" w:rsidRDefault="002818E3" w:rsidP="00756CF7">
            <w:pPr>
              <w:pStyle w:val="Paragraph"/>
              <w:spacing w:before="0" w:line="240" w:lineRule="auto"/>
              <w:jc w:val="center"/>
              <w:rPr>
                <w:sz w:val="16"/>
                <w:szCs w:val="16"/>
              </w:rPr>
            </w:pPr>
            <w:r w:rsidRPr="002818E3">
              <w:rPr>
                <w:sz w:val="16"/>
                <w:szCs w:val="16"/>
              </w:rPr>
              <w:t>et al. (2019) [</w:t>
            </w:r>
            <w:r w:rsidR="00A52DC8">
              <w:rPr>
                <w:sz w:val="16"/>
                <w:szCs w:val="16"/>
              </w:rPr>
              <w:t>3</w:t>
            </w:r>
            <w:r w:rsidR="00987BCC">
              <w:rPr>
                <w:sz w:val="16"/>
                <w:szCs w:val="16"/>
              </w:rPr>
              <w:t>3</w:t>
            </w:r>
            <w:r w:rsidRPr="002818E3">
              <w:rPr>
                <w:sz w:val="16"/>
                <w:szCs w:val="16"/>
              </w:rPr>
              <w:t>]</w:t>
            </w:r>
          </w:p>
        </w:tc>
        <w:tc>
          <w:tcPr>
            <w:tcW w:w="1260" w:type="dxa"/>
          </w:tcPr>
          <w:p w14:paraId="2BD5933E" w14:textId="123DA80A" w:rsidR="00240033" w:rsidRPr="002818E3" w:rsidRDefault="002818E3" w:rsidP="00756CF7">
            <w:pPr>
              <w:pStyle w:val="Paragraph"/>
              <w:spacing w:before="0" w:line="240" w:lineRule="auto"/>
              <w:jc w:val="center"/>
              <w:rPr>
                <w:sz w:val="16"/>
                <w:szCs w:val="16"/>
              </w:rPr>
            </w:pPr>
            <w:r w:rsidRPr="002818E3">
              <w:rPr>
                <w:sz w:val="16"/>
                <w:szCs w:val="16"/>
              </w:rPr>
              <w:t>Permissions</w:t>
            </w:r>
          </w:p>
        </w:tc>
        <w:tc>
          <w:tcPr>
            <w:tcW w:w="1170" w:type="dxa"/>
          </w:tcPr>
          <w:p w14:paraId="3B7E8E23" w14:textId="15762AFE" w:rsidR="00240033" w:rsidRPr="002818E3" w:rsidRDefault="002818E3" w:rsidP="00756CF7">
            <w:pPr>
              <w:pStyle w:val="Paragraph"/>
              <w:spacing w:before="0" w:line="240" w:lineRule="auto"/>
              <w:jc w:val="center"/>
              <w:rPr>
                <w:sz w:val="16"/>
                <w:szCs w:val="16"/>
              </w:rPr>
            </w:pPr>
            <w:r w:rsidRPr="002818E3">
              <w:rPr>
                <w:sz w:val="16"/>
                <w:szCs w:val="16"/>
              </w:rPr>
              <w:t>API Calls</w:t>
            </w:r>
          </w:p>
        </w:tc>
        <w:tc>
          <w:tcPr>
            <w:tcW w:w="1080" w:type="dxa"/>
          </w:tcPr>
          <w:p w14:paraId="011F9BAD" w14:textId="59324B42" w:rsidR="00240033" w:rsidRPr="002818E3" w:rsidRDefault="002818E3" w:rsidP="00756CF7">
            <w:pPr>
              <w:pStyle w:val="Paragraph"/>
              <w:spacing w:before="0" w:line="240" w:lineRule="auto"/>
              <w:jc w:val="center"/>
              <w:rPr>
                <w:sz w:val="16"/>
                <w:szCs w:val="16"/>
              </w:rPr>
            </w:pPr>
            <w:proofErr w:type="spellStart"/>
            <w:r w:rsidRPr="002818E3">
              <w:rPr>
                <w:sz w:val="16"/>
                <w:szCs w:val="16"/>
              </w:rPr>
              <w:t>Drebin</w:t>
            </w:r>
            <w:proofErr w:type="spellEnd"/>
          </w:p>
        </w:tc>
        <w:tc>
          <w:tcPr>
            <w:tcW w:w="1080" w:type="dxa"/>
          </w:tcPr>
          <w:p w14:paraId="34A3EFD9" w14:textId="0ABC6F37" w:rsidR="00240033" w:rsidRPr="002818E3" w:rsidRDefault="002818E3" w:rsidP="00756CF7">
            <w:pPr>
              <w:pStyle w:val="Paragraph"/>
              <w:spacing w:before="0" w:line="240" w:lineRule="auto"/>
              <w:jc w:val="center"/>
              <w:rPr>
                <w:sz w:val="16"/>
                <w:szCs w:val="16"/>
              </w:rPr>
            </w:pPr>
            <w:r w:rsidRPr="002818E3">
              <w:rPr>
                <w:sz w:val="16"/>
                <w:szCs w:val="16"/>
              </w:rPr>
              <w:t>400 apps: 200 benign, 200 malware</w:t>
            </w:r>
          </w:p>
        </w:tc>
        <w:tc>
          <w:tcPr>
            <w:tcW w:w="990" w:type="dxa"/>
          </w:tcPr>
          <w:p w14:paraId="1032CB7E" w14:textId="6752BA53" w:rsidR="002818E3" w:rsidRPr="002818E3" w:rsidRDefault="002818E3" w:rsidP="00756CF7">
            <w:pPr>
              <w:pStyle w:val="Paragraph"/>
              <w:spacing w:before="0" w:line="240" w:lineRule="auto"/>
              <w:jc w:val="center"/>
              <w:rPr>
                <w:sz w:val="16"/>
                <w:szCs w:val="16"/>
              </w:rPr>
            </w:pPr>
            <w:r w:rsidRPr="002818E3">
              <w:rPr>
                <w:sz w:val="16"/>
                <w:szCs w:val="16"/>
              </w:rPr>
              <w:t>Nave</w:t>
            </w:r>
            <w:r w:rsidR="002F005B">
              <w:rPr>
                <w:sz w:val="16"/>
                <w:szCs w:val="16"/>
              </w:rPr>
              <w:t xml:space="preserve"> </w:t>
            </w:r>
            <w:r w:rsidRPr="002818E3">
              <w:rPr>
                <w:sz w:val="16"/>
                <w:szCs w:val="16"/>
              </w:rPr>
              <w:t xml:space="preserve">Bayes, SVM, J48 </w:t>
            </w:r>
            <w:r w:rsidR="002F005B">
              <w:rPr>
                <w:sz w:val="16"/>
                <w:szCs w:val="16"/>
              </w:rPr>
              <w:t xml:space="preserve">&amp; </w:t>
            </w:r>
            <w:r w:rsidRPr="002818E3">
              <w:rPr>
                <w:sz w:val="16"/>
                <w:szCs w:val="16"/>
              </w:rPr>
              <w:t>Random</w:t>
            </w:r>
          </w:p>
          <w:p w14:paraId="103533EC" w14:textId="07B56543" w:rsidR="00240033" w:rsidRPr="002818E3" w:rsidRDefault="002818E3" w:rsidP="00756CF7">
            <w:pPr>
              <w:pStyle w:val="Paragraph"/>
              <w:spacing w:before="0" w:line="240" w:lineRule="auto"/>
              <w:jc w:val="center"/>
              <w:rPr>
                <w:sz w:val="16"/>
                <w:szCs w:val="16"/>
              </w:rPr>
            </w:pPr>
            <w:r w:rsidRPr="002818E3">
              <w:rPr>
                <w:sz w:val="16"/>
                <w:szCs w:val="16"/>
              </w:rPr>
              <w:t>Forest</w:t>
            </w:r>
          </w:p>
        </w:tc>
        <w:tc>
          <w:tcPr>
            <w:tcW w:w="1170" w:type="dxa"/>
          </w:tcPr>
          <w:p w14:paraId="6415ACC7" w14:textId="2F221E11" w:rsidR="00240033" w:rsidRPr="002818E3" w:rsidRDefault="002818E3" w:rsidP="002F005B">
            <w:pPr>
              <w:pStyle w:val="Paragraph"/>
              <w:spacing w:before="0" w:line="240" w:lineRule="auto"/>
              <w:jc w:val="center"/>
              <w:rPr>
                <w:sz w:val="16"/>
                <w:szCs w:val="16"/>
              </w:rPr>
            </w:pPr>
            <w:r w:rsidRPr="002818E3">
              <w:rPr>
                <w:sz w:val="16"/>
                <w:szCs w:val="16"/>
              </w:rPr>
              <w:t>F-score: 0.71%</w:t>
            </w:r>
            <w:r w:rsidRPr="002818E3">
              <w:rPr>
                <w:rFonts w:ascii="Cambria Math" w:hAnsi="Cambria Math" w:cs="Cambria Math"/>
                <w:sz w:val="16"/>
                <w:szCs w:val="16"/>
              </w:rPr>
              <w:t>∼</w:t>
            </w:r>
            <w:r w:rsidRPr="002818E3">
              <w:rPr>
                <w:sz w:val="16"/>
                <w:szCs w:val="16"/>
              </w:rPr>
              <w:t xml:space="preserve"> 0.975, Precision:74.7%</w:t>
            </w:r>
            <w:r w:rsidRPr="002818E3">
              <w:rPr>
                <w:rFonts w:ascii="Cambria Math" w:hAnsi="Cambria Math" w:cs="Cambria Math"/>
                <w:sz w:val="16"/>
                <w:szCs w:val="16"/>
              </w:rPr>
              <w:t>∼</w:t>
            </w:r>
            <w:r w:rsidRPr="002818E3">
              <w:rPr>
                <w:sz w:val="16"/>
                <w:szCs w:val="16"/>
              </w:rPr>
              <w:t xml:space="preserve"> 97.6%, Recall: 72.5%</w:t>
            </w:r>
            <w:r w:rsidRPr="002818E3">
              <w:rPr>
                <w:rFonts w:ascii="Cambria Math" w:hAnsi="Cambria Math" w:cs="Cambria Math"/>
                <w:sz w:val="16"/>
                <w:szCs w:val="16"/>
              </w:rPr>
              <w:t>∼</w:t>
            </w:r>
            <w:r w:rsidR="002F005B">
              <w:rPr>
                <w:sz w:val="16"/>
                <w:szCs w:val="16"/>
              </w:rPr>
              <w:t xml:space="preserve"> </w:t>
            </w:r>
            <w:r w:rsidRPr="002818E3">
              <w:rPr>
                <w:sz w:val="16"/>
                <w:szCs w:val="16"/>
              </w:rPr>
              <w:t>97.5%</w:t>
            </w:r>
          </w:p>
        </w:tc>
        <w:tc>
          <w:tcPr>
            <w:tcW w:w="1440" w:type="dxa"/>
          </w:tcPr>
          <w:p w14:paraId="5A8615AA" w14:textId="7C808E04" w:rsidR="002818E3" w:rsidRPr="002818E3" w:rsidRDefault="002F005B" w:rsidP="00756CF7">
            <w:pPr>
              <w:pStyle w:val="Paragraph"/>
              <w:spacing w:before="0" w:line="240" w:lineRule="auto"/>
              <w:jc w:val="center"/>
              <w:rPr>
                <w:sz w:val="16"/>
                <w:szCs w:val="16"/>
              </w:rPr>
            </w:pPr>
            <w:r>
              <w:rPr>
                <w:sz w:val="16"/>
                <w:szCs w:val="16"/>
              </w:rPr>
              <w:t>L</w:t>
            </w:r>
            <w:r w:rsidR="002818E3" w:rsidRPr="002818E3">
              <w:rPr>
                <w:sz w:val="16"/>
                <w:szCs w:val="16"/>
              </w:rPr>
              <w:t>imited and old dataset</w:t>
            </w:r>
            <w:r w:rsidR="005E0590">
              <w:rPr>
                <w:sz w:val="16"/>
                <w:szCs w:val="16"/>
              </w:rPr>
              <w:t>.</w:t>
            </w:r>
            <w:r w:rsidR="002818E3" w:rsidRPr="002818E3">
              <w:rPr>
                <w:sz w:val="16"/>
                <w:szCs w:val="16"/>
              </w:rPr>
              <w:t xml:space="preserve"> </w:t>
            </w:r>
            <w:r w:rsidR="005E0590">
              <w:rPr>
                <w:sz w:val="16"/>
                <w:szCs w:val="16"/>
              </w:rPr>
              <w:t>C</w:t>
            </w:r>
            <w:r w:rsidR="002818E3" w:rsidRPr="002818E3">
              <w:rPr>
                <w:sz w:val="16"/>
                <w:szCs w:val="16"/>
              </w:rPr>
              <w:t>onsidering</w:t>
            </w:r>
          </w:p>
          <w:p w14:paraId="2E922DCA" w14:textId="4AE83157" w:rsidR="00240033" w:rsidRPr="002818E3" w:rsidRDefault="002818E3" w:rsidP="00756CF7">
            <w:pPr>
              <w:pStyle w:val="Paragraph"/>
              <w:spacing w:before="0" w:line="240" w:lineRule="auto"/>
              <w:jc w:val="center"/>
              <w:rPr>
                <w:sz w:val="16"/>
                <w:szCs w:val="16"/>
              </w:rPr>
            </w:pPr>
            <w:r w:rsidRPr="002818E3">
              <w:rPr>
                <w:sz w:val="16"/>
                <w:szCs w:val="16"/>
              </w:rPr>
              <w:t>few features</w:t>
            </w:r>
            <w:r w:rsidR="005E0590">
              <w:rPr>
                <w:sz w:val="16"/>
                <w:szCs w:val="16"/>
              </w:rPr>
              <w:t xml:space="preserve">. No accuracy given. </w:t>
            </w:r>
          </w:p>
        </w:tc>
      </w:tr>
      <w:tr w:rsidR="002F005B" w14:paraId="186402EA" w14:textId="77777777" w:rsidTr="002F005B">
        <w:tc>
          <w:tcPr>
            <w:tcW w:w="805" w:type="dxa"/>
          </w:tcPr>
          <w:p w14:paraId="67F31A20" w14:textId="77C5091D" w:rsidR="00F67BDA" w:rsidRPr="002818E3" w:rsidRDefault="00F67BDA" w:rsidP="00756CF7">
            <w:pPr>
              <w:pStyle w:val="Paragraph"/>
              <w:spacing w:before="0" w:line="240" w:lineRule="auto"/>
              <w:jc w:val="center"/>
              <w:rPr>
                <w:sz w:val="16"/>
                <w:szCs w:val="16"/>
              </w:rPr>
            </w:pPr>
            <w:r>
              <w:rPr>
                <w:sz w:val="16"/>
                <w:szCs w:val="16"/>
              </w:rPr>
              <w:t>Omni</w:t>
            </w:r>
            <w:r w:rsidR="00872947">
              <w:rPr>
                <w:sz w:val="16"/>
                <w:szCs w:val="16"/>
              </w:rPr>
              <w:t>-</w:t>
            </w:r>
            <w:r>
              <w:rPr>
                <w:sz w:val="16"/>
                <w:szCs w:val="16"/>
              </w:rPr>
              <w:t>Droid (2019) [</w:t>
            </w:r>
            <w:r w:rsidR="00A52DC8">
              <w:rPr>
                <w:sz w:val="16"/>
                <w:szCs w:val="16"/>
              </w:rPr>
              <w:t>2</w:t>
            </w:r>
            <w:r w:rsidR="00987BCC">
              <w:rPr>
                <w:sz w:val="16"/>
                <w:szCs w:val="16"/>
              </w:rPr>
              <w:t>7</w:t>
            </w:r>
            <w:r>
              <w:rPr>
                <w:sz w:val="16"/>
                <w:szCs w:val="16"/>
              </w:rPr>
              <w:t>]</w:t>
            </w:r>
          </w:p>
        </w:tc>
        <w:tc>
          <w:tcPr>
            <w:tcW w:w="1260" w:type="dxa"/>
          </w:tcPr>
          <w:p w14:paraId="743E30F0" w14:textId="6311F8AF" w:rsidR="00F67BDA" w:rsidRPr="002818E3" w:rsidRDefault="00F67BDA" w:rsidP="00756CF7">
            <w:pPr>
              <w:pStyle w:val="Paragraph"/>
              <w:spacing w:before="0" w:line="240" w:lineRule="auto"/>
              <w:jc w:val="center"/>
              <w:rPr>
                <w:sz w:val="16"/>
                <w:szCs w:val="16"/>
              </w:rPr>
            </w:pPr>
            <w:r>
              <w:rPr>
                <w:sz w:val="16"/>
                <w:szCs w:val="16"/>
              </w:rPr>
              <w:t xml:space="preserve">Permissions, API Calls, Intents, Meta Info., Opcodes </w:t>
            </w:r>
          </w:p>
        </w:tc>
        <w:tc>
          <w:tcPr>
            <w:tcW w:w="1170" w:type="dxa"/>
          </w:tcPr>
          <w:p w14:paraId="10E855EF" w14:textId="14599404" w:rsidR="00F67BDA" w:rsidRPr="002818E3" w:rsidRDefault="00F67BDA" w:rsidP="00756CF7">
            <w:pPr>
              <w:pStyle w:val="Paragraph"/>
              <w:spacing w:before="0" w:line="240" w:lineRule="auto"/>
              <w:jc w:val="center"/>
              <w:rPr>
                <w:sz w:val="16"/>
                <w:szCs w:val="16"/>
              </w:rPr>
            </w:pPr>
            <w:r>
              <w:rPr>
                <w:sz w:val="16"/>
                <w:szCs w:val="16"/>
              </w:rPr>
              <w:t>System Calls, Network Data</w:t>
            </w:r>
          </w:p>
        </w:tc>
        <w:tc>
          <w:tcPr>
            <w:tcW w:w="1080" w:type="dxa"/>
          </w:tcPr>
          <w:p w14:paraId="3C357749" w14:textId="19655348" w:rsidR="00F67BDA" w:rsidRPr="002818E3" w:rsidRDefault="00F67BDA" w:rsidP="00756CF7">
            <w:pPr>
              <w:pStyle w:val="Paragraph"/>
              <w:spacing w:before="0" w:line="240" w:lineRule="auto"/>
              <w:jc w:val="center"/>
              <w:rPr>
                <w:sz w:val="16"/>
                <w:szCs w:val="16"/>
              </w:rPr>
            </w:pPr>
            <w:r>
              <w:rPr>
                <w:sz w:val="16"/>
                <w:szCs w:val="16"/>
              </w:rPr>
              <w:t>Omni</w:t>
            </w:r>
            <w:r w:rsidR="002E6734">
              <w:rPr>
                <w:sz w:val="16"/>
                <w:szCs w:val="16"/>
              </w:rPr>
              <w:t>-D</w:t>
            </w:r>
            <w:r>
              <w:rPr>
                <w:sz w:val="16"/>
                <w:szCs w:val="16"/>
              </w:rPr>
              <w:t>roid</w:t>
            </w:r>
          </w:p>
        </w:tc>
        <w:tc>
          <w:tcPr>
            <w:tcW w:w="1080" w:type="dxa"/>
          </w:tcPr>
          <w:p w14:paraId="6A2DED9B" w14:textId="3C3A9358" w:rsidR="00F67BDA" w:rsidRPr="002818E3" w:rsidRDefault="00F67BDA" w:rsidP="00756CF7">
            <w:pPr>
              <w:pStyle w:val="Paragraph"/>
              <w:spacing w:before="0" w:line="240" w:lineRule="auto"/>
              <w:jc w:val="center"/>
              <w:rPr>
                <w:sz w:val="16"/>
                <w:szCs w:val="16"/>
              </w:rPr>
            </w:pPr>
            <w:r>
              <w:rPr>
                <w:sz w:val="16"/>
                <w:szCs w:val="16"/>
              </w:rPr>
              <w:t>22,000 apps: 11,000 benign, 11,000 malware</w:t>
            </w:r>
          </w:p>
        </w:tc>
        <w:tc>
          <w:tcPr>
            <w:tcW w:w="990" w:type="dxa"/>
          </w:tcPr>
          <w:p w14:paraId="7F013516" w14:textId="1883822F" w:rsidR="00F67BDA" w:rsidRPr="002818E3" w:rsidRDefault="00F67BDA" w:rsidP="00756CF7">
            <w:pPr>
              <w:pStyle w:val="Paragraph"/>
              <w:spacing w:before="0" w:line="240" w:lineRule="auto"/>
              <w:jc w:val="center"/>
              <w:rPr>
                <w:sz w:val="16"/>
                <w:szCs w:val="16"/>
              </w:rPr>
            </w:pPr>
            <w:r>
              <w:rPr>
                <w:sz w:val="16"/>
                <w:szCs w:val="16"/>
              </w:rPr>
              <w:t>Random Forest, Bagging, Voting</w:t>
            </w:r>
          </w:p>
        </w:tc>
        <w:tc>
          <w:tcPr>
            <w:tcW w:w="1170" w:type="dxa"/>
          </w:tcPr>
          <w:p w14:paraId="6C5E8EC4" w14:textId="715DFD78" w:rsidR="00F67BDA" w:rsidRPr="002818E3" w:rsidRDefault="00430DB2" w:rsidP="00756CF7">
            <w:pPr>
              <w:pStyle w:val="Paragraph"/>
              <w:spacing w:before="0" w:line="240" w:lineRule="auto"/>
              <w:jc w:val="center"/>
              <w:rPr>
                <w:sz w:val="16"/>
                <w:szCs w:val="16"/>
              </w:rPr>
            </w:pPr>
            <w:r>
              <w:rPr>
                <w:sz w:val="16"/>
                <w:szCs w:val="16"/>
              </w:rPr>
              <w:t>Accuracy: 89.7%, Precision: 89.7%,</w:t>
            </w:r>
          </w:p>
        </w:tc>
        <w:tc>
          <w:tcPr>
            <w:tcW w:w="1440" w:type="dxa"/>
          </w:tcPr>
          <w:p w14:paraId="0297E620" w14:textId="7E2FDAD8" w:rsidR="00F67BDA" w:rsidRPr="002818E3" w:rsidRDefault="00430DB2" w:rsidP="00756CF7">
            <w:pPr>
              <w:pStyle w:val="Paragraph"/>
              <w:spacing w:before="0" w:line="240" w:lineRule="auto"/>
              <w:jc w:val="center"/>
              <w:rPr>
                <w:sz w:val="16"/>
                <w:szCs w:val="16"/>
              </w:rPr>
            </w:pPr>
            <w:r>
              <w:rPr>
                <w:sz w:val="16"/>
                <w:szCs w:val="16"/>
              </w:rPr>
              <w:t>Too many features, Higher complexity regarding performance gain</w:t>
            </w:r>
          </w:p>
        </w:tc>
      </w:tr>
    </w:tbl>
    <w:p w14:paraId="32EF28F8" w14:textId="0238E188" w:rsidR="00EA20BB" w:rsidRDefault="00987BCC" w:rsidP="0029515B">
      <w:pPr>
        <w:pStyle w:val="Heading1"/>
        <w:spacing w:line="480" w:lineRule="auto"/>
      </w:pPr>
      <w:r>
        <w:t>VI</w:t>
      </w:r>
      <w:r w:rsidR="00EA20BB">
        <w:t xml:space="preserve"> DISCUSSION</w:t>
      </w:r>
    </w:p>
    <w:p w14:paraId="1C03838B" w14:textId="5DF785B0" w:rsidR="00EA20BB" w:rsidRDefault="00EA20BB" w:rsidP="00756CF7">
      <w:pPr>
        <w:pStyle w:val="Paragraph"/>
        <w:spacing w:before="0"/>
        <w:jc w:val="both"/>
      </w:pPr>
      <w:r>
        <w:t>In this section, we have pointed out the opportunities, challenges, limitations, and future directions of hybrid analysis</w:t>
      </w:r>
      <w:r w:rsidR="007D2E79">
        <w:t xml:space="preserve"> in Android malware detection</w:t>
      </w:r>
      <w:r>
        <w:t>.</w:t>
      </w:r>
    </w:p>
    <w:p w14:paraId="46F304EA" w14:textId="3E3795B3" w:rsidR="00426622" w:rsidRPr="00426622" w:rsidRDefault="00987BCC" w:rsidP="00756CF7">
      <w:pPr>
        <w:pStyle w:val="Paragraph"/>
        <w:spacing w:before="0"/>
        <w:jc w:val="both"/>
      </w:pPr>
      <w:r>
        <w:rPr>
          <w:b/>
          <w:bCs/>
        </w:rPr>
        <w:t>A</w:t>
      </w:r>
      <w:r w:rsidR="007D2E79" w:rsidRPr="007D2E79">
        <w:rPr>
          <w:b/>
          <w:bCs/>
        </w:rPr>
        <w:t>. Dataset Inadequacy:</w:t>
      </w:r>
      <w:r w:rsidR="007D2E79">
        <w:t xml:space="preserve"> A</w:t>
      </w:r>
      <w:r w:rsidR="00EA20BB" w:rsidRPr="00426622">
        <w:t>lmost</w:t>
      </w:r>
      <w:r w:rsidR="00EA20BB">
        <w:t xml:space="preserve"> </w:t>
      </w:r>
      <w:r w:rsidR="00EA20BB" w:rsidRPr="00426622">
        <w:t>10 million new malware are found each month [</w:t>
      </w:r>
      <w:r>
        <w:t>10</w:t>
      </w:r>
      <w:r w:rsidR="00EA20BB" w:rsidRPr="00426622">
        <w:t xml:space="preserve">]. But </w:t>
      </w:r>
      <w:r w:rsidR="004C2A6A" w:rsidRPr="00426622">
        <w:t>there does not exist any</w:t>
      </w:r>
      <w:r w:rsidR="004C2A6A">
        <w:rPr>
          <w:b/>
          <w:bCs/>
          <w:i/>
          <w:iCs/>
        </w:rPr>
        <w:t xml:space="preserve"> </w:t>
      </w:r>
      <w:r w:rsidR="004C2A6A" w:rsidRPr="00426622">
        <w:t>up-to-date dataset</w:t>
      </w:r>
      <w:r w:rsidR="004C2A6A">
        <w:t xml:space="preserve"> of malware</w:t>
      </w:r>
      <w:r w:rsidR="00EA20BB" w:rsidRPr="00426622">
        <w:t>.</w:t>
      </w:r>
      <w:r w:rsidR="00EA20BB">
        <w:t xml:space="preserve"> </w:t>
      </w:r>
      <w:r w:rsidR="004C2A6A" w:rsidRPr="00426622">
        <w:t>So</w:t>
      </w:r>
      <w:r w:rsidR="00EA20BB" w:rsidRPr="00426622">
        <w:t>, their performance</w:t>
      </w:r>
      <w:r w:rsidR="00EA20BB">
        <w:t xml:space="preserve"> </w:t>
      </w:r>
      <w:r w:rsidR="00426622" w:rsidRPr="00426622">
        <w:t>in malware detection is</w:t>
      </w:r>
      <w:r w:rsidR="00426622">
        <w:t xml:space="preserve"> </w:t>
      </w:r>
      <w:r w:rsidR="00426622" w:rsidRPr="00426622">
        <w:t>doubtful considering the vast population of the new malware.</w:t>
      </w:r>
      <w:r w:rsidR="00426622">
        <w:t xml:space="preserve"> </w:t>
      </w:r>
      <w:r w:rsidR="00426622" w:rsidRPr="00426622">
        <w:t>Dataset inadequacy is a vital factor as</w:t>
      </w:r>
      <w:r w:rsidR="00950DA0">
        <w:t xml:space="preserve"> an</w:t>
      </w:r>
      <w:r w:rsidR="00426622" w:rsidRPr="00426622">
        <w:t xml:space="preserve"> </w:t>
      </w:r>
      <w:r w:rsidR="004C2A6A">
        <w:t>appropriate</w:t>
      </w:r>
      <w:r w:rsidR="00426622" w:rsidRPr="00426622">
        <w:t xml:space="preserve"> dataset is </w:t>
      </w:r>
      <w:r w:rsidR="004C2A6A">
        <w:t>required</w:t>
      </w:r>
      <w:r w:rsidR="00426622">
        <w:t xml:space="preserve"> </w:t>
      </w:r>
      <w:r w:rsidR="00426622" w:rsidRPr="00426622">
        <w:t xml:space="preserve">for </w:t>
      </w:r>
      <w:r w:rsidR="004C2A6A">
        <w:t xml:space="preserve">research </w:t>
      </w:r>
      <w:r w:rsidR="00426622" w:rsidRPr="00426622">
        <w:t>evaluation. So, the malware</w:t>
      </w:r>
      <w:r w:rsidR="00426622">
        <w:t xml:space="preserve"> </w:t>
      </w:r>
      <w:r w:rsidR="00426622" w:rsidRPr="00426622">
        <w:t xml:space="preserve">dataset </w:t>
      </w:r>
      <w:r w:rsidR="004C2A6A">
        <w:t>should</w:t>
      </w:r>
      <w:r w:rsidR="00426622" w:rsidRPr="00426622">
        <w:t xml:space="preserve"> be updated on a regular basis to assure the</w:t>
      </w:r>
      <w:r w:rsidR="00426622">
        <w:t xml:space="preserve"> </w:t>
      </w:r>
      <w:r w:rsidR="00426622" w:rsidRPr="00426622">
        <w:t>effectiveness of the new research and to justify the feasibility</w:t>
      </w:r>
      <w:r w:rsidR="00426622">
        <w:t xml:space="preserve"> </w:t>
      </w:r>
      <w:r w:rsidR="00426622" w:rsidRPr="00426622">
        <w:t>of the existing research.</w:t>
      </w:r>
    </w:p>
    <w:p w14:paraId="634D2ED4" w14:textId="6B319EE5" w:rsidR="00CD1C2A" w:rsidRDefault="00987BCC" w:rsidP="00756CF7">
      <w:pPr>
        <w:pStyle w:val="Paragraph"/>
        <w:spacing w:before="0"/>
        <w:jc w:val="both"/>
      </w:pPr>
      <w:r>
        <w:rPr>
          <w:b/>
          <w:bCs/>
        </w:rPr>
        <w:t>B</w:t>
      </w:r>
      <w:r w:rsidR="007D2E79" w:rsidRPr="007D2E79">
        <w:rPr>
          <w:b/>
          <w:bCs/>
        </w:rPr>
        <w:t>. Exploring New Feature:</w:t>
      </w:r>
      <w:r w:rsidR="007D2E79">
        <w:t xml:space="preserve"> </w:t>
      </w:r>
      <w:r w:rsidR="00CD1C2A" w:rsidRPr="00CD1C2A">
        <w:t>Most of the existing research deal</w:t>
      </w:r>
      <w:r w:rsidR="004C2A6A">
        <w:t>s</w:t>
      </w:r>
      <w:r w:rsidR="00CD1C2A" w:rsidRPr="00CD1C2A">
        <w:t xml:space="preserve"> with some common</w:t>
      </w:r>
      <w:r w:rsidR="00CD1C2A">
        <w:t xml:space="preserve"> </w:t>
      </w:r>
      <w:r w:rsidR="00CD1C2A" w:rsidRPr="00CD1C2A">
        <w:t>features such as Permissions, API Calls, System Calls, File</w:t>
      </w:r>
      <w:r w:rsidR="00CD1C2A">
        <w:t xml:space="preserve"> </w:t>
      </w:r>
      <w:r w:rsidR="00CD1C2A" w:rsidRPr="00CD1C2A">
        <w:t>Operations, Network Operations</w:t>
      </w:r>
      <w:r w:rsidR="00950DA0">
        <w:t>,</w:t>
      </w:r>
      <w:r w:rsidR="00CD1C2A" w:rsidRPr="00CD1C2A">
        <w:t xml:space="preserve"> etc. But it would be possible</w:t>
      </w:r>
      <w:r w:rsidR="00CD1C2A">
        <w:t xml:space="preserve"> </w:t>
      </w:r>
      <w:r w:rsidR="00CD1C2A" w:rsidRPr="00CD1C2A">
        <w:t xml:space="preserve">that there </w:t>
      </w:r>
      <w:r w:rsidR="004C2A6A" w:rsidRPr="00CD1C2A">
        <w:t>exist</w:t>
      </w:r>
      <w:r w:rsidR="00CD1C2A" w:rsidRPr="00CD1C2A">
        <w:t xml:space="preserve"> more distinguishable features to detect malware. </w:t>
      </w:r>
      <w:r w:rsidR="004C2A6A">
        <w:t>For instance</w:t>
      </w:r>
      <w:r w:rsidR="00CD1C2A" w:rsidRPr="00CD1C2A">
        <w:t>, Talha et al. [</w:t>
      </w:r>
      <w:r w:rsidR="0084105D">
        <w:t>3</w:t>
      </w:r>
      <w:r>
        <w:t>7</w:t>
      </w:r>
      <w:r w:rsidR="00CD1C2A" w:rsidRPr="00CD1C2A">
        <w:t>] reveal</w:t>
      </w:r>
      <w:r w:rsidR="004C2A6A">
        <w:t>s</w:t>
      </w:r>
      <w:r w:rsidR="00CD1C2A" w:rsidRPr="00CD1C2A">
        <w:t xml:space="preserve"> many</w:t>
      </w:r>
      <w:r w:rsidR="00CD1C2A">
        <w:t xml:space="preserve"> </w:t>
      </w:r>
      <w:r w:rsidR="00CD1C2A" w:rsidRPr="00CD1C2A">
        <w:t>unknown characteristics of Android malware, however</w:t>
      </w:r>
      <w:r w:rsidR="00950DA0">
        <w:t>,</w:t>
      </w:r>
      <w:r w:rsidR="00CD1C2A" w:rsidRPr="00CD1C2A">
        <w:t xml:space="preserve"> it did</w:t>
      </w:r>
      <w:r w:rsidR="00CD1C2A">
        <w:t xml:space="preserve"> </w:t>
      </w:r>
      <w:r w:rsidR="00CD1C2A" w:rsidRPr="00CD1C2A">
        <w:t xml:space="preserve">not integrate any machine learning technique to detect malware. They </w:t>
      </w:r>
      <w:r w:rsidR="00D3151B" w:rsidRPr="00CD1C2A">
        <w:t>reveal</w:t>
      </w:r>
      <w:r w:rsidR="00CD1C2A" w:rsidRPr="00CD1C2A">
        <w:t xml:space="preserve"> that over-privileged permissions </w:t>
      </w:r>
      <w:r w:rsidRPr="00CD1C2A">
        <w:t>are</w:t>
      </w:r>
      <w:r w:rsidR="00CD1C2A" w:rsidRPr="00CD1C2A">
        <w:t xml:space="preserve"> one</w:t>
      </w:r>
      <w:r w:rsidR="00CD1C2A">
        <w:t xml:space="preserve"> </w:t>
      </w:r>
      <w:r w:rsidR="00CD1C2A" w:rsidRPr="00CD1C2A">
        <w:t xml:space="preserve">of the characteristics of malware. Besides, they </w:t>
      </w:r>
      <w:r w:rsidR="00D3151B" w:rsidRPr="00CD1C2A">
        <w:t>uncover</w:t>
      </w:r>
      <w:r w:rsidR="00CD1C2A" w:rsidRPr="00CD1C2A">
        <w:t xml:space="preserve"> that</w:t>
      </w:r>
      <w:r w:rsidR="00CD1C2A">
        <w:t xml:space="preserve"> </w:t>
      </w:r>
      <w:r w:rsidR="00CD1C2A" w:rsidRPr="00CD1C2A">
        <w:t>malware's average number of incoming and outgoing connections, the average size of download and upload, the average</w:t>
      </w:r>
      <w:r w:rsidR="00CD1C2A">
        <w:t xml:space="preserve"> </w:t>
      </w:r>
      <w:r w:rsidR="00CD1C2A" w:rsidRPr="00CD1C2A">
        <w:t>number of INTERNET CLOSE action are distinguishable</w:t>
      </w:r>
      <w:r w:rsidR="00CD1C2A">
        <w:t xml:space="preserve"> </w:t>
      </w:r>
      <w:r w:rsidR="00CD1C2A" w:rsidRPr="00CD1C2A">
        <w:t xml:space="preserve">features </w:t>
      </w:r>
      <w:r w:rsidR="00D3151B">
        <w:t>in malware</w:t>
      </w:r>
      <w:r w:rsidR="00CD1C2A" w:rsidRPr="00CD1C2A">
        <w:t>.</w:t>
      </w:r>
      <w:r w:rsidR="00D3151B">
        <w:t xml:space="preserve"> Likewise, l</w:t>
      </w:r>
      <w:r w:rsidR="00CD1C2A" w:rsidRPr="00CD1C2A">
        <w:t>ooking for more</w:t>
      </w:r>
      <w:r w:rsidR="00CD1C2A">
        <w:t xml:space="preserve"> </w:t>
      </w:r>
      <w:r w:rsidR="00CD1C2A" w:rsidRPr="00CD1C2A">
        <w:t xml:space="preserve">discernible features </w:t>
      </w:r>
      <w:r w:rsidR="00D3151B">
        <w:t>would</w:t>
      </w:r>
      <w:r w:rsidR="00CD1C2A" w:rsidRPr="00CD1C2A">
        <w:t xml:space="preserve"> create new opportunities in Android</w:t>
      </w:r>
      <w:r w:rsidR="00CD1C2A">
        <w:t xml:space="preserve"> </w:t>
      </w:r>
      <w:r w:rsidR="00CD1C2A" w:rsidRPr="00CD1C2A">
        <w:t>malware detection.</w:t>
      </w:r>
    </w:p>
    <w:p w14:paraId="3EF67EFF" w14:textId="02B97EBE" w:rsidR="00987BCC" w:rsidRPr="00CD1C2A" w:rsidRDefault="00987BCC" w:rsidP="00987BCC">
      <w:pPr>
        <w:pStyle w:val="Paragraph"/>
        <w:spacing w:before="0"/>
        <w:jc w:val="both"/>
      </w:pPr>
      <w:r>
        <w:rPr>
          <w:b/>
          <w:bCs/>
        </w:rPr>
        <w:t>C</w:t>
      </w:r>
      <w:r w:rsidRPr="007D2E79">
        <w:rPr>
          <w:b/>
          <w:bCs/>
        </w:rPr>
        <w:t>. New Malware Family:</w:t>
      </w:r>
      <w:r>
        <w:t xml:space="preserve"> </w:t>
      </w:r>
      <w:r w:rsidRPr="00CD1C2A">
        <w:t>As existing malware</w:t>
      </w:r>
      <w:r w:rsidR="00950DA0">
        <w:t>’s</w:t>
      </w:r>
      <w:r w:rsidRPr="00CD1C2A">
        <w:t xml:space="preserve"> behaviour is decoded by the existing tool</w:t>
      </w:r>
      <w:r>
        <w:t xml:space="preserve"> </w:t>
      </w:r>
      <w:r w:rsidRPr="00CD1C2A">
        <w:t>or research outcome; malware authors update existing malware</w:t>
      </w:r>
      <w:r>
        <w:t xml:space="preserve"> </w:t>
      </w:r>
      <w:r w:rsidRPr="00CD1C2A">
        <w:t xml:space="preserve">families and create new malware families </w:t>
      </w:r>
      <w:r w:rsidRPr="00CD1C2A">
        <w:lastRenderedPageBreak/>
        <w:t>frequently to evade</w:t>
      </w:r>
      <w:r>
        <w:t xml:space="preserve"> </w:t>
      </w:r>
      <w:r w:rsidRPr="00CD1C2A">
        <w:t>detection. They try to trick existing detection systems</w:t>
      </w:r>
      <w:r>
        <w:t xml:space="preserve"> </w:t>
      </w:r>
      <w:r w:rsidRPr="00CD1C2A">
        <w:t>by introducing new behaviour as well as exhibiting benign</w:t>
      </w:r>
      <w:r>
        <w:t xml:space="preserve"> </w:t>
      </w:r>
      <w:r w:rsidRPr="00CD1C2A">
        <w:t>behaviour. So, researchers should consider this issue carefully</w:t>
      </w:r>
      <w:r>
        <w:t xml:space="preserve"> </w:t>
      </w:r>
      <w:r w:rsidRPr="00CD1C2A">
        <w:t xml:space="preserve">to ensure security. </w:t>
      </w:r>
      <w:r w:rsidRPr="002E6734">
        <w:rPr>
          <w:i/>
          <w:iCs/>
        </w:rPr>
        <w:t>How do we detect new malware families effectively</w:t>
      </w:r>
      <w:r>
        <w:rPr>
          <w:i/>
          <w:iCs/>
        </w:rPr>
        <w:t>?</w:t>
      </w:r>
      <w:r w:rsidRPr="00CD1C2A">
        <w:t xml:space="preserve"> - would be a promising research question</w:t>
      </w:r>
      <w:r>
        <w:t>.</w:t>
      </w:r>
    </w:p>
    <w:p w14:paraId="25DD89A6" w14:textId="1038DAE5" w:rsidR="00987BCC" w:rsidRPr="00987BCC" w:rsidRDefault="00987BCC" w:rsidP="00987BCC">
      <w:pPr>
        <w:pStyle w:val="Paragraph"/>
        <w:spacing w:before="0"/>
        <w:jc w:val="both"/>
      </w:pPr>
      <w:r>
        <w:rPr>
          <w:b/>
          <w:bCs/>
        </w:rPr>
        <w:t>D</w:t>
      </w:r>
      <w:r w:rsidRPr="007D2E79">
        <w:rPr>
          <w:b/>
          <w:bCs/>
        </w:rPr>
        <w:t>. Reducing Complexity:</w:t>
      </w:r>
      <w:r>
        <w:t xml:space="preserve"> Since the hybrid approach combines static and dynamic approaches, its overall complexity is higher with respect to time, cost, and effort. </w:t>
      </w:r>
      <w:r w:rsidRPr="002E6734">
        <w:rPr>
          <w:i/>
          <w:iCs/>
        </w:rPr>
        <w:t>How do we reduce the complexity of hybrid analysis</w:t>
      </w:r>
      <w:r>
        <w:rPr>
          <w:i/>
          <w:iCs/>
        </w:rPr>
        <w:t>?</w:t>
      </w:r>
      <w:r>
        <w:t xml:space="preserve"> - would be a potential direction for future researchers.</w:t>
      </w:r>
    </w:p>
    <w:p w14:paraId="19AE6E42" w14:textId="5407FFD3" w:rsidR="00CD1C2A" w:rsidRPr="00CD1C2A" w:rsidRDefault="00987BCC" w:rsidP="00756CF7">
      <w:pPr>
        <w:pStyle w:val="Paragraph"/>
        <w:spacing w:before="0"/>
        <w:jc w:val="both"/>
      </w:pPr>
      <w:r>
        <w:rPr>
          <w:b/>
          <w:bCs/>
        </w:rPr>
        <w:t>E</w:t>
      </w:r>
      <w:r w:rsidR="007D2E79" w:rsidRPr="007D2E79">
        <w:rPr>
          <w:b/>
          <w:bCs/>
        </w:rPr>
        <w:t>. Better Performance:</w:t>
      </w:r>
      <w:r w:rsidR="007D2E79">
        <w:t xml:space="preserve"> </w:t>
      </w:r>
      <w:r w:rsidR="00CD1C2A" w:rsidRPr="00CD1C2A">
        <w:t>Hybrid analysis exhibits better performance on average than</w:t>
      </w:r>
      <w:r w:rsidR="00CD1C2A">
        <w:t xml:space="preserve"> </w:t>
      </w:r>
      <w:r w:rsidR="00CD1C2A" w:rsidRPr="00CD1C2A">
        <w:t xml:space="preserve">the static and dynamic approaches and </w:t>
      </w:r>
      <w:r w:rsidR="00D3151B" w:rsidRPr="00CD1C2A">
        <w:t>provokes</w:t>
      </w:r>
      <w:r w:rsidR="00CD1C2A" w:rsidRPr="00CD1C2A">
        <w:t xml:space="preserve"> a lot of</w:t>
      </w:r>
      <w:r w:rsidR="00CD1C2A">
        <w:t xml:space="preserve"> </w:t>
      </w:r>
      <w:r w:rsidR="00CD1C2A" w:rsidRPr="00CD1C2A">
        <w:t>opportunities. By taking those opportunities and overcoming</w:t>
      </w:r>
      <w:r w:rsidR="00CD1C2A">
        <w:t xml:space="preserve"> </w:t>
      </w:r>
      <w:r w:rsidR="00CD1C2A" w:rsidRPr="00CD1C2A">
        <w:t xml:space="preserve">the challenges ahead, </w:t>
      </w:r>
      <w:r w:rsidR="00950DA0">
        <w:t xml:space="preserve">the </w:t>
      </w:r>
      <w:r w:rsidR="00CD1C2A" w:rsidRPr="00CD1C2A">
        <w:t>hybrid analysis would be a vanguard for</w:t>
      </w:r>
      <w:r w:rsidR="00CD1C2A">
        <w:t xml:space="preserve"> </w:t>
      </w:r>
      <w:r w:rsidR="00CD1C2A" w:rsidRPr="00CD1C2A">
        <w:t>malware detection in the future.</w:t>
      </w:r>
    </w:p>
    <w:p w14:paraId="654A1A62" w14:textId="52930258" w:rsidR="00987BCC" w:rsidRPr="00987BCC" w:rsidRDefault="00987BCC" w:rsidP="00987BCC">
      <w:pPr>
        <w:pStyle w:val="Paragraph"/>
        <w:spacing w:before="0"/>
        <w:jc w:val="both"/>
      </w:pPr>
      <w:r>
        <w:rPr>
          <w:b/>
          <w:bCs/>
        </w:rPr>
        <w:t>F</w:t>
      </w:r>
      <w:r w:rsidRPr="007D2E79">
        <w:rPr>
          <w:b/>
          <w:bCs/>
        </w:rPr>
        <w:t>. Lack of Research:</w:t>
      </w:r>
      <w:r>
        <w:t xml:space="preserve"> Though hybrid analysis is a promising and effective approach in Android malware detection, there is not enough research in hybrid analysis. A lot of opportunities and research directions are available right now. Researchers' enthusiastic focus on this field would have been beneficial to fight against the rising malware authors community.</w:t>
      </w:r>
    </w:p>
    <w:p w14:paraId="080E6F49" w14:textId="25400B3F" w:rsidR="00CD1C2A" w:rsidRDefault="00CD1C2A" w:rsidP="00B002C7">
      <w:pPr>
        <w:pStyle w:val="Heading1"/>
        <w:spacing w:after="0" w:line="480" w:lineRule="auto"/>
      </w:pPr>
      <w:r>
        <w:t>VII CONCLUSION</w:t>
      </w:r>
    </w:p>
    <w:p w14:paraId="2BC7DDDF" w14:textId="0BF28C73" w:rsidR="00CD1C2A" w:rsidRDefault="00CD1C2A" w:rsidP="00756CF7">
      <w:pPr>
        <w:pStyle w:val="Paragraph"/>
        <w:spacing w:before="0"/>
        <w:jc w:val="both"/>
      </w:pPr>
      <w:r>
        <w:t xml:space="preserve">Detecting Android malware effectively and feasibly is one of the crucial challenges of this fast-growing digital world. The hybrid analysis technique has the capability and can offer a sound direction in this field. By exploring this field, researchers have already published several research. This work tends to highlight those research by providing a thorough and systematic review of them. It encompasses the static features, dynamic features, dataset, algorithms, metrics considered in those research. It also focuses on the individual strengths and limitations of them. </w:t>
      </w:r>
      <w:r w:rsidR="009B5AED">
        <w:t>Besides,</w:t>
      </w:r>
      <w:r>
        <w:t xml:space="preserve"> it points out the specific challenges, </w:t>
      </w:r>
      <w:r w:rsidR="007D2E79">
        <w:t>limitations,</w:t>
      </w:r>
      <w:r>
        <w:t xml:space="preserve"> and future directions in the hybrid analysis technique. By doing so, this research seeks to contribute to academia as well as raise concern for Android mobile application security </w:t>
      </w:r>
    </w:p>
    <w:p w14:paraId="365B4946" w14:textId="2AE5C171" w:rsidR="00CD1C2A" w:rsidRDefault="00CD1C2A" w:rsidP="009D5DFB">
      <w:pPr>
        <w:pStyle w:val="Heading1"/>
        <w:spacing w:line="480" w:lineRule="auto"/>
      </w:pPr>
      <w:r>
        <w:t>REFERENCES</w:t>
      </w:r>
    </w:p>
    <w:p w14:paraId="728D9A4A" w14:textId="1537B2E0" w:rsidR="00CD1C2A" w:rsidRPr="00756CF7" w:rsidRDefault="00CD1C2A" w:rsidP="00756CF7">
      <w:pPr>
        <w:pStyle w:val="Paragraph"/>
        <w:jc w:val="both"/>
        <w:rPr>
          <w:szCs w:val="22"/>
        </w:rPr>
      </w:pPr>
      <w:r w:rsidRPr="00756CF7">
        <w:rPr>
          <w:szCs w:val="22"/>
        </w:rPr>
        <w:t>[1] N. G.,</w:t>
      </w:r>
      <w:r w:rsidR="00D35AEF" w:rsidRPr="00756CF7">
        <w:rPr>
          <w:szCs w:val="22"/>
        </w:rPr>
        <w:t xml:space="preserve"> 2019,</w:t>
      </w:r>
      <w:r w:rsidRPr="00756CF7">
        <w:rPr>
          <w:szCs w:val="22"/>
        </w:rPr>
        <w:t xml:space="preserve"> “Android: Market share other stats [infographic]”.</w:t>
      </w:r>
    </w:p>
    <w:p w14:paraId="68E399AF" w14:textId="2E86EF4F" w:rsidR="00CD1C2A" w:rsidRPr="00756CF7" w:rsidRDefault="00CD1C2A" w:rsidP="00756CF7">
      <w:pPr>
        <w:pStyle w:val="Paragraph"/>
        <w:jc w:val="both"/>
        <w:rPr>
          <w:szCs w:val="22"/>
        </w:rPr>
      </w:pPr>
      <w:r w:rsidRPr="00756CF7">
        <w:rPr>
          <w:szCs w:val="22"/>
        </w:rPr>
        <w:t xml:space="preserve">[2] </w:t>
      </w:r>
      <w:r w:rsidR="00D35AEF" w:rsidRPr="00756CF7">
        <w:rPr>
          <w:szCs w:val="22"/>
        </w:rPr>
        <w:t>Popper, B., 2017, “Google announces over 2 billion monthly active devices on Android”, The Verge.</w:t>
      </w:r>
    </w:p>
    <w:p w14:paraId="4E1EC8CB" w14:textId="2E539BD8" w:rsidR="00D35AEF" w:rsidRPr="00756CF7" w:rsidRDefault="00CD1C2A" w:rsidP="00756CF7">
      <w:pPr>
        <w:pStyle w:val="Paragraph"/>
        <w:jc w:val="both"/>
        <w:rPr>
          <w:szCs w:val="22"/>
        </w:rPr>
      </w:pPr>
      <w:r w:rsidRPr="00756CF7">
        <w:rPr>
          <w:szCs w:val="22"/>
        </w:rPr>
        <w:lastRenderedPageBreak/>
        <w:t xml:space="preserve">[3] </w:t>
      </w:r>
      <w:proofErr w:type="spellStart"/>
      <w:r w:rsidR="00D35AEF" w:rsidRPr="00756CF7">
        <w:rPr>
          <w:szCs w:val="22"/>
        </w:rPr>
        <w:t>Lueg</w:t>
      </w:r>
      <w:proofErr w:type="spellEnd"/>
      <w:r w:rsidR="00D35AEF" w:rsidRPr="00756CF7">
        <w:rPr>
          <w:szCs w:val="22"/>
        </w:rPr>
        <w:t>, C., 2018, “</w:t>
      </w:r>
      <w:proofErr w:type="spellStart"/>
      <w:r w:rsidR="00D35AEF" w:rsidRPr="00756CF7">
        <w:rPr>
          <w:szCs w:val="22"/>
        </w:rPr>
        <w:t>Cyber attacks</w:t>
      </w:r>
      <w:proofErr w:type="spellEnd"/>
      <w:r w:rsidR="00D35AEF" w:rsidRPr="00756CF7">
        <w:rPr>
          <w:szCs w:val="22"/>
        </w:rPr>
        <w:t xml:space="preserve"> on android devices on the rise”, G DATA. </w:t>
      </w:r>
    </w:p>
    <w:p w14:paraId="618435C1" w14:textId="419830BC" w:rsidR="00D35AEF" w:rsidRPr="00756CF7" w:rsidRDefault="00CD1C2A" w:rsidP="00756CF7">
      <w:pPr>
        <w:pStyle w:val="Paragraph"/>
        <w:jc w:val="both"/>
        <w:rPr>
          <w:szCs w:val="22"/>
        </w:rPr>
      </w:pPr>
      <w:r w:rsidRPr="00756CF7">
        <w:rPr>
          <w:szCs w:val="22"/>
        </w:rPr>
        <w:t xml:space="preserve">[4] </w:t>
      </w:r>
      <w:r w:rsidR="00D35AEF" w:rsidRPr="00756CF7">
        <w:rPr>
          <w:szCs w:val="22"/>
        </w:rPr>
        <w:t xml:space="preserve">Tam, K., </w:t>
      </w:r>
      <w:proofErr w:type="spellStart"/>
      <w:r w:rsidR="00D35AEF" w:rsidRPr="00756CF7">
        <w:rPr>
          <w:szCs w:val="22"/>
        </w:rPr>
        <w:t>Feizollah</w:t>
      </w:r>
      <w:proofErr w:type="spellEnd"/>
      <w:r w:rsidR="00D35AEF" w:rsidRPr="00756CF7">
        <w:rPr>
          <w:szCs w:val="22"/>
        </w:rPr>
        <w:t xml:space="preserve">, A., </w:t>
      </w:r>
      <w:proofErr w:type="spellStart"/>
      <w:r w:rsidR="00D35AEF" w:rsidRPr="00756CF7">
        <w:rPr>
          <w:szCs w:val="22"/>
        </w:rPr>
        <w:t>Anuar</w:t>
      </w:r>
      <w:proofErr w:type="spellEnd"/>
      <w:r w:rsidR="00D35AEF" w:rsidRPr="00756CF7">
        <w:rPr>
          <w:szCs w:val="22"/>
        </w:rPr>
        <w:t xml:space="preserve">, N.B., Salleh, R. and Cavallaro, L., 2017, “The evolution of android malware and android analysis techniques”, ACM Computing Surveys (CSUR), 49(4), pp.1-41. </w:t>
      </w:r>
    </w:p>
    <w:p w14:paraId="748D190D" w14:textId="01FF411D" w:rsidR="00CD1C2A" w:rsidRPr="00756CF7" w:rsidRDefault="00CD1C2A" w:rsidP="00756CF7">
      <w:pPr>
        <w:pStyle w:val="Paragraph"/>
        <w:jc w:val="both"/>
        <w:rPr>
          <w:szCs w:val="22"/>
        </w:rPr>
      </w:pPr>
      <w:r w:rsidRPr="00756CF7">
        <w:rPr>
          <w:szCs w:val="22"/>
        </w:rPr>
        <w:t xml:space="preserve">[5] </w:t>
      </w:r>
      <w:r w:rsidR="00D35AEF" w:rsidRPr="00756CF7">
        <w:rPr>
          <w:szCs w:val="22"/>
        </w:rPr>
        <w:t>Qamar, A., Karim, A. and Chang, V., 2019, “Mobile malware attacks: Review, taxonomy &amp; future directions”, Future Generation Computer Systems, 97, pp.887-909.</w:t>
      </w:r>
    </w:p>
    <w:p w14:paraId="15E2D6D4" w14:textId="469530F9" w:rsidR="00D35AEF" w:rsidRPr="00756CF7" w:rsidRDefault="00CD1C2A" w:rsidP="00756CF7">
      <w:pPr>
        <w:pStyle w:val="Paragraph"/>
        <w:jc w:val="both"/>
        <w:rPr>
          <w:szCs w:val="22"/>
        </w:rPr>
      </w:pPr>
      <w:r w:rsidRPr="00756CF7">
        <w:rPr>
          <w:szCs w:val="22"/>
        </w:rPr>
        <w:t xml:space="preserve">[6] </w:t>
      </w:r>
      <w:r w:rsidR="00D35AEF" w:rsidRPr="00756CF7">
        <w:rPr>
          <w:szCs w:val="22"/>
        </w:rPr>
        <w:t xml:space="preserve">Baskaran, B. and </w:t>
      </w:r>
      <w:proofErr w:type="spellStart"/>
      <w:r w:rsidR="00D35AEF" w:rsidRPr="00756CF7">
        <w:rPr>
          <w:szCs w:val="22"/>
        </w:rPr>
        <w:t>Ralescu</w:t>
      </w:r>
      <w:proofErr w:type="spellEnd"/>
      <w:r w:rsidR="00D35AEF" w:rsidRPr="00756CF7">
        <w:rPr>
          <w:szCs w:val="22"/>
        </w:rPr>
        <w:t xml:space="preserve">, A., 2016, “A study of android malware detection techniques and machine learning”. </w:t>
      </w:r>
    </w:p>
    <w:p w14:paraId="03480636" w14:textId="7E806449" w:rsidR="00FF53FB" w:rsidRPr="00756CF7" w:rsidRDefault="00CD1C2A" w:rsidP="00756CF7">
      <w:pPr>
        <w:pStyle w:val="Paragraph"/>
        <w:jc w:val="both"/>
        <w:rPr>
          <w:szCs w:val="22"/>
        </w:rPr>
      </w:pPr>
      <w:r w:rsidRPr="00756CF7">
        <w:rPr>
          <w:szCs w:val="22"/>
        </w:rPr>
        <w:t xml:space="preserve">[7] </w:t>
      </w:r>
      <w:proofErr w:type="spellStart"/>
      <w:r w:rsidR="00FF53FB" w:rsidRPr="00756CF7">
        <w:rPr>
          <w:szCs w:val="22"/>
        </w:rPr>
        <w:t>Naway</w:t>
      </w:r>
      <w:proofErr w:type="spellEnd"/>
      <w:r w:rsidR="00FF53FB" w:rsidRPr="00756CF7">
        <w:rPr>
          <w:szCs w:val="22"/>
        </w:rPr>
        <w:t xml:space="preserve">, A. and Li, Y., 2018, “A review on the use of deep learning in android malware detection”, </w:t>
      </w:r>
      <w:proofErr w:type="spellStart"/>
      <w:r w:rsidR="00FF53FB" w:rsidRPr="00756CF7">
        <w:rPr>
          <w:szCs w:val="22"/>
        </w:rPr>
        <w:t>arXiv</w:t>
      </w:r>
      <w:proofErr w:type="spellEnd"/>
      <w:r w:rsidR="00FF53FB" w:rsidRPr="00756CF7">
        <w:rPr>
          <w:szCs w:val="22"/>
        </w:rPr>
        <w:t xml:space="preserve"> preprint arXiv:1812.10360. </w:t>
      </w:r>
    </w:p>
    <w:p w14:paraId="53714705" w14:textId="4DBF00F1" w:rsidR="00CD1C2A" w:rsidRDefault="00CD1C2A" w:rsidP="00756CF7">
      <w:pPr>
        <w:pStyle w:val="Paragraph"/>
        <w:jc w:val="both"/>
        <w:rPr>
          <w:szCs w:val="22"/>
        </w:rPr>
      </w:pPr>
      <w:r w:rsidRPr="00756CF7">
        <w:rPr>
          <w:szCs w:val="22"/>
        </w:rPr>
        <w:t xml:space="preserve">[8] </w:t>
      </w:r>
      <w:proofErr w:type="spellStart"/>
      <w:r w:rsidR="00FF53FB" w:rsidRPr="00756CF7">
        <w:rPr>
          <w:szCs w:val="22"/>
        </w:rPr>
        <w:t>Feizollah</w:t>
      </w:r>
      <w:proofErr w:type="spellEnd"/>
      <w:r w:rsidR="00FF53FB" w:rsidRPr="00756CF7">
        <w:rPr>
          <w:szCs w:val="22"/>
        </w:rPr>
        <w:t xml:space="preserve">, A., </w:t>
      </w:r>
      <w:proofErr w:type="spellStart"/>
      <w:r w:rsidR="00FF53FB" w:rsidRPr="00756CF7">
        <w:rPr>
          <w:szCs w:val="22"/>
        </w:rPr>
        <w:t>Anuar</w:t>
      </w:r>
      <w:proofErr w:type="spellEnd"/>
      <w:r w:rsidR="00FF53FB" w:rsidRPr="00756CF7">
        <w:rPr>
          <w:szCs w:val="22"/>
        </w:rPr>
        <w:t>, N.B., Salleh, R. and Wahab, A.W.A., 2015, “A review on feature selection in mobile malware detection”, Digital investigation, 13, pp.22-37.</w:t>
      </w:r>
    </w:p>
    <w:p w14:paraId="187A7BA9" w14:textId="5FD960CC" w:rsidR="00987BCC" w:rsidRDefault="00987BCC" w:rsidP="00987BCC">
      <w:pPr>
        <w:pStyle w:val="Paragraph"/>
        <w:jc w:val="both"/>
        <w:rPr>
          <w:szCs w:val="22"/>
        </w:rPr>
      </w:pPr>
      <w:r w:rsidRPr="00756CF7">
        <w:rPr>
          <w:szCs w:val="22"/>
        </w:rPr>
        <w:t>[</w:t>
      </w:r>
      <w:r>
        <w:rPr>
          <w:szCs w:val="22"/>
        </w:rPr>
        <w:t>9</w:t>
      </w:r>
      <w:r w:rsidRPr="00756CF7">
        <w:rPr>
          <w:szCs w:val="22"/>
        </w:rPr>
        <w:t xml:space="preserve">] </w:t>
      </w:r>
      <w:proofErr w:type="spellStart"/>
      <w:r w:rsidRPr="00987BCC">
        <w:rPr>
          <w:szCs w:val="22"/>
        </w:rPr>
        <w:t>Galib</w:t>
      </w:r>
      <w:proofErr w:type="spellEnd"/>
      <w:r w:rsidRPr="00987BCC">
        <w:rPr>
          <w:szCs w:val="22"/>
        </w:rPr>
        <w:t>, A.H., Hossain, B. M.</w:t>
      </w:r>
      <w:r>
        <w:rPr>
          <w:szCs w:val="22"/>
        </w:rPr>
        <w:t>,</w:t>
      </w:r>
      <w:r w:rsidRPr="00987BCC">
        <w:rPr>
          <w:szCs w:val="22"/>
        </w:rPr>
        <w:t xml:space="preserve"> 2019, December</w:t>
      </w:r>
      <w:r>
        <w:rPr>
          <w:szCs w:val="22"/>
        </w:rPr>
        <w:t>,</w:t>
      </w:r>
      <w:r w:rsidRPr="00987BCC">
        <w:rPr>
          <w:szCs w:val="22"/>
        </w:rPr>
        <w:t xml:space="preserve"> </w:t>
      </w:r>
      <w:r>
        <w:rPr>
          <w:szCs w:val="22"/>
        </w:rPr>
        <w:t>“</w:t>
      </w:r>
      <w:r w:rsidRPr="00987BCC">
        <w:rPr>
          <w:szCs w:val="22"/>
        </w:rPr>
        <w:t>A Systematic Review on Hybrid Analysis using Machine</w:t>
      </w:r>
      <w:r>
        <w:rPr>
          <w:szCs w:val="22"/>
        </w:rPr>
        <w:t xml:space="preserve"> </w:t>
      </w:r>
      <w:r w:rsidRPr="00987BCC">
        <w:rPr>
          <w:szCs w:val="22"/>
        </w:rPr>
        <w:t>Learning for Android Malware Detection</w:t>
      </w:r>
      <w:r>
        <w:rPr>
          <w:szCs w:val="22"/>
        </w:rPr>
        <w:t xml:space="preserve">”, In </w:t>
      </w:r>
      <w:r w:rsidRPr="00987BCC">
        <w:rPr>
          <w:szCs w:val="22"/>
        </w:rPr>
        <w:t>International Conference on Innovation in Engineering and</w:t>
      </w:r>
      <w:r>
        <w:rPr>
          <w:szCs w:val="22"/>
        </w:rPr>
        <w:t xml:space="preserve"> </w:t>
      </w:r>
      <w:r w:rsidRPr="00987BCC">
        <w:rPr>
          <w:szCs w:val="22"/>
        </w:rPr>
        <w:t xml:space="preserve">Technology (ICIET) 2019. </w:t>
      </w:r>
    </w:p>
    <w:p w14:paraId="18DD5565" w14:textId="5FBAB339" w:rsidR="00987BCC" w:rsidRPr="00987BCC" w:rsidRDefault="00987BCC" w:rsidP="00987BCC">
      <w:pPr>
        <w:pStyle w:val="Paragraph"/>
        <w:jc w:val="both"/>
      </w:pPr>
      <w:r w:rsidRPr="00756CF7">
        <w:rPr>
          <w:szCs w:val="22"/>
        </w:rPr>
        <w:t>[</w:t>
      </w:r>
      <w:r>
        <w:rPr>
          <w:szCs w:val="22"/>
        </w:rPr>
        <w:t>10</w:t>
      </w:r>
      <w:r w:rsidRPr="00756CF7">
        <w:rPr>
          <w:szCs w:val="22"/>
        </w:rPr>
        <w:t xml:space="preserve">] </w:t>
      </w:r>
      <w:r>
        <w:rPr>
          <w:szCs w:val="22"/>
        </w:rPr>
        <w:t>Av-test, 2019,</w:t>
      </w:r>
      <w:r w:rsidRPr="00987BCC">
        <w:rPr>
          <w:szCs w:val="22"/>
        </w:rPr>
        <w:t xml:space="preserve"> </w:t>
      </w:r>
      <w:r>
        <w:rPr>
          <w:szCs w:val="22"/>
        </w:rPr>
        <w:t xml:space="preserve">April, </w:t>
      </w:r>
      <w:r w:rsidRPr="00987BCC">
        <w:t>“Malware statistics trends report: Av-test”.</w:t>
      </w:r>
    </w:p>
    <w:p w14:paraId="3BBE72E4" w14:textId="4672AEFB" w:rsidR="00CD1C2A" w:rsidRPr="00756CF7" w:rsidRDefault="00CD1C2A" w:rsidP="00756CF7">
      <w:pPr>
        <w:pStyle w:val="Paragraph"/>
        <w:jc w:val="both"/>
        <w:rPr>
          <w:szCs w:val="22"/>
        </w:rPr>
      </w:pPr>
      <w:r w:rsidRPr="00756CF7">
        <w:rPr>
          <w:szCs w:val="22"/>
        </w:rPr>
        <w:t>[1</w:t>
      </w:r>
      <w:r w:rsidR="00987BCC">
        <w:rPr>
          <w:szCs w:val="22"/>
        </w:rPr>
        <w:t>1</w:t>
      </w:r>
      <w:r w:rsidRPr="00756CF7">
        <w:rPr>
          <w:szCs w:val="22"/>
        </w:rPr>
        <w:t xml:space="preserve">] </w:t>
      </w:r>
      <w:r w:rsidR="00FF53FB" w:rsidRPr="00756CF7">
        <w:rPr>
          <w:szCs w:val="22"/>
        </w:rPr>
        <w:t xml:space="preserve">New Jersey Cybersecurity and Communications Integration Cell (NJCCIC), 2018, </w:t>
      </w:r>
      <w:r w:rsidRPr="00756CF7">
        <w:rPr>
          <w:szCs w:val="22"/>
        </w:rPr>
        <w:t>“Android malware threat profile”</w:t>
      </w:r>
      <w:r w:rsidR="00FF53FB" w:rsidRPr="00756CF7">
        <w:rPr>
          <w:szCs w:val="22"/>
        </w:rPr>
        <w:t>, NJCCIC The Weekly Bulletin</w:t>
      </w:r>
      <w:r w:rsidRPr="00756CF7">
        <w:rPr>
          <w:szCs w:val="22"/>
        </w:rPr>
        <w:t>.</w:t>
      </w:r>
    </w:p>
    <w:p w14:paraId="08A3F969" w14:textId="43D31047" w:rsidR="00CD1C2A" w:rsidRPr="00756CF7" w:rsidRDefault="00CD1C2A" w:rsidP="00756CF7">
      <w:pPr>
        <w:pStyle w:val="Paragraph"/>
        <w:jc w:val="both"/>
        <w:rPr>
          <w:szCs w:val="22"/>
        </w:rPr>
      </w:pPr>
      <w:r w:rsidRPr="00756CF7">
        <w:rPr>
          <w:szCs w:val="22"/>
        </w:rPr>
        <w:t>[1</w:t>
      </w:r>
      <w:r w:rsidR="00987BCC">
        <w:rPr>
          <w:szCs w:val="22"/>
        </w:rPr>
        <w:t>2</w:t>
      </w:r>
      <w:r w:rsidRPr="00756CF7">
        <w:rPr>
          <w:szCs w:val="22"/>
        </w:rPr>
        <w:t xml:space="preserve">] </w:t>
      </w:r>
      <w:r w:rsidR="00FF53FB" w:rsidRPr="00756CF7">
        <w:rPr>
          <w:szCs w:val="22"/>
        </w:rPr>
        <w:t xml:space="preserve">Arp, D., </w:t>
      </w:r>
      <w:proofErr w:type="spellStart"/>
      <w:r w:rsidR="00FF53FB" w:rsidRPr="00756CF7">
        <w:rPr>
          <w:szCs w:val="22"/>
        </w:rPr>
        <w:t>Spreitzenbarth</w:t>
      </w:r>
      <w:proofErr w:type="spellEnd"/>
      <w:r w:rsidR="00FF53FB" w:rsidRPr="00756CF7">
        <w:rPr>
          <w:szCs w:val="22"/>
        </w:rPr>
        <w:t xml:space="preserve">, M., </w:t>
      </w:r>
      <w:proofErr w:type="spellStart"/>
      <w:r w:rsidR="00FF53FB" w:rsidRPr="00756CF7">
        <w:rPr>
          <w:szCs w:val="22"/>
        </w:rPr>
        <w:t>Hubner</w:t>
      </w:r>
      <w:proofErr w:type="spellEnd"/>
      <w:r w:rsidR="00FF53FB" w:rsidRPr="00756CF7">
        <w:rPr>
          <w:szCs w:val="22"/>
        </w:rPr>
        <w:t xml:space="preserve">, M., Gascon, H., </w:t>
      </w:r>
      <w:proofErr w:type="spellStart"/>
      <w:r w:rsidR="00FF53FB" w:rsidRPr="00756CF7">
        <w:rPr>
          <w:szCs w:val="22"/>
        </w:rPr>
        <w:t>Rieck</w:t>
      </w:r>
      <w:proofErr w:type="spellEnd"/>
      <w:r w:rsidR="00FF53FB" w:rsidRPr="00756CF7">
        <w:rPr>
          <w:szCs w:val="22"/>
        </w:rPr>
        <w:t>, K. and Siemens, C.E.R.T., 2014, February, “</w:t>
      </w:r>
      <w:proofErr w:type="spellStart"/>
      <w:r w:rsidR="00FF53FB" w:rsidRPr="00756CF7">
        <w:rPr>
          <w:szCs w:val="22"/>
        </w:rPr>
        <w:t>Drebin</w:t>
      </w:r>
      <w:proofErr w:type="spellEnd"/>
      <w:r w:rsidR="00FF53FB" w:rsidRPr="00756CF7">
        <w:rPr>
          <w:szCs w:val="22"/>
        </w:rPr>
        <w:t xml:space="preserve">: Effective and explainable detection of android malware in your pocket”, In </w:t>
      </w:r>
      <w:proofErr w:type="spellStart"/>
      <w:r w:rsidR="00FF53FB" w:rsidRPr="00756CF7">
        <w:rPr>
          <w:szCs w:val="22"/>
        </w:rPr>
        <w:t>Ndss</w:t>
      </w:r>
      <w:proofErr w:type="spellEnd"/>
      <w:r w:rsidR="00FF53FB" w:rsidRPr="00756CF7">
        <w:rPr>
          <w:szCs w:val="22"/>
        </w:rPr>
        <w:t xml:space="preserve"> (Vol. 14, pp. 23-26).</w:t>
      </w:r>
    </w:p>
    <w:p w14:paraId="26EFC0AF" w14:textId="734A2B71" w:rsidR="00FF53FB" w:rsidRPr="00756CF7" w:rsidRDefault="00CD1C2A" w:rsidP="00756CF7">
      <w:pPr>
        <w:pStyle w:val="Paragraph"/>
        <w:jc w:val="both"/>
        <w:rPr>
          <w:szCs w:val="22"/>
        </w:rPr>
      </w:pPr>
      <w:r w:rsidRPr="00756CF7">
        <w:rPr>
          <w:szCs w:val="22"/>
        </w:rPr>
        <w:t>[1</w:t>
      </w:r>
      <w:r w:rsidR="00987BCC">
        <w:rPr>
          <w:szCs w:val="22"/>
        </w:rPr>
        <w:t>3</w:t>
      </w:r>
      <w:r w:rsidRPr="00756CF7">
        <w:rPr>
          <w:szCs w:val="22"/>
        </w:rPr>
        <w:t xml:space="preserve">] </w:t>
      </w:r>
      <w:proofErr w:type="spellStart"/>
      <w:r w:rsidR="00FF53FB" w:rsidRPr="00756CF7">
        <w:rPr>
          <w:szCs w:val="22"/>
        </w:rPr>
        <w:t>Yerima</w:t>
      </w:r>
      <w:proofErr w:type="spellEnd"/>
      <w:r w:rsidR="00FF53FB" w:rsidRPr="00756CF7">
        <w:rPr>
          <w:szCs w:val="22"/>
        </w:rPr>
        <w:t xml:space="preserve">, S.Y., </w:t>
      </w:r>
      <w:proofErr w:type="spellStart"/>
      <w:r w:rsidR="00FF53FB" w:rsidRPr="00756CF7">
        <w:rPr>
          <w:szCs w:val="22"/>
        </w:rPr>
        <w:t>Sezer</w:t>
      </w:r>
      <w:proofErr w:type="spellEnd"/>
      <w:r w:rsidR="00FF53FB" w:rsidRPr="00756CF7">
        <w:rPr>
          <w:szCs w:val="22"/>
        </w:rPr>
        <w:t xml:space="preserve">, S., McWilliams, G. and </w:t>
      </w:r>
      <w:proofErr w:type="spellStart"/>
      <w:r w:rsidR="00FF53FB" w:rsidRPr="00756CF7">
        <w:rPr>
          <w:szCs w:val="22"/>
        </w:rPr>
        <w:t>Muttik</w:t>
      </w:r>
      <w:proofErr w:type="spellEnd"/>
      <w:r w:rsidR="00FF53FB" w:rsidRPr="00756CF7">
        <w:rPr>
          <w:szCs w:val="22"/>
        </w:rPr>
        <w:t xml:space="preserve">, I., 2013, March, “A new android malware detection approach using </w:t>
      </w:r>
      <w:proofErr w:type="spellStart"/>
      <w:r w:rsidR="00FF53FB" w:rsidRPr="00756CF7">
        <w:rPr>
          <w:szCs w:val="22"/>
        </w:rPr>
        <w:t>bayesian</w:t>
      </w:r>
      <w:proofErr w:type="spellEnd"/>
      <w:r w:rsidR="00FF53FB" w:rsidRPr="00756CF7">
        <w:rPr>
          <w:szCs w:val="22"/>
        </w:rPr>
        <w:t xml:space="preserve"> classification”, In 2013 IEEE 27th international conference on advanced information networking and applications (AINA) (pp. 121-128), IEEE. </w:t>
      </w:r>
    </w:p>
    <w:p w14:paraId="24B59BCE" w14:textId="4212094B" w:rsidR="00CD1C2A" w:rsidRPr="00756CF7" w:rsidRDefault="00CD1C2A" w:rsidP="00756CF7">
      <w:pPr>
        <w:pStyle w:val="Paragraph"/>
        <w:jc w:val="both"/>
        <w:rPr>
          <w:szCs w:val="22"/>
        </w:rPr>
      </w:pPr>
      <w:r w:rsidRPr="00756CF7">
        <w:rPr>
          <w:szCs w:val="22"/>
        </w:rPr>
        <w:lastRenderedPageBreak/>
        <w:t>[1</w:t>
      </w:r>
      <w:r w:rsidR="00987BCC">
        <w:rPr>
          <w:szCs w:val="22"/>
        </w:rPr>
        <w:t>4</w:t>
      </w:r>
      <w:r w:rsidRPr="00756CF7">
        <w:rPr>
          <w:szCs w:val="22"/>
        </w:rPr>
        <w:t xml:space="preserve">] </w:t>
      </w:r>
      <w:proofErr w:type="spellStart"/>
      <w:r w:rsidR="00FF53FB" w:rsidRPr="00756CF7">
        <w:rPr>
          <w:szCs w:val="22"/>
        </w:rPr>
        <w:t>Mariconti</w:t>
      </w:r>
      <w:proofErr w:type="spellEnd"/>
      <w:r w:rsidR="00FF53FB" w:rsidRPr="00756CF7">
        <w:rPr>
          <w:szCs w:val="22"/>
        </w:rPr>
        <w:t xml:space="preserve">, E., </w:t>
      </w:r>
      <w:proofErr w:type="spellStart"/>
      <w:r w:rsidR="00FF53FB" w:rsidRPr="00756CF7">
        <w:rPr>
          <w:szCs w:val="22"/>
        </w:rPr>
        <w:t>Onwuzurike</w:t>
      </w:r>
      <w:proofErr w:type="spellEnd"/>
      <w:r w:rsidR="00FF53FB" w:rsidRPr="00756CF7">
        <w:rPr>
          <w:szCs w:val="22"/>
        </w:rPr>
        <w:t xml:space="preserve">, L., </w:t>
      </w:r>
      <w:proofErr w:type="spellStart"/>
      <w:r w:rsidR="00FF53FB" w:rsidRPr="00756CF7">
        <w:rPr>
          <w:szCs w:val="22"/>
        </w:rPr>
        <w:t>Andriotis</w:t>
      </w:r>
      <w:proofErr w:type="spellEnd"/>
      <w:r w:rsidR="00FF53FB" w:rsidRPr="00756CF7">
        <w:rPr>
          <w:szCs w:val="22"/>
        </w:rPr>
        <w:t xml:space="preserve">, P., De </w:t>
      </w:r>
      <w:proofErr w:type="spellStart"/>
      <w:r w:rsidR="00FF53FB" w:rsidRPr="00756CF7">
        <w:rPr>
          <w:szCs w:val="22"/>
        </w:rPr>
        <w:t>Cristofaro</w:t>
      </w:r>
      <w:proofErr w:type="spellEnd"/>
      <w:r w:rsidR="00FF53FB" w:rsidRPr="00756CF7">
        <w:rPr>
          <w:szCs w:val="22"/>
        </w:rPr>
        <w:t xml:space="preserve">, E., Ross, G. and </w:t>
      </w:r>
      <w:proofErr w:type="spellStart"/>
      <w:r w:rsidR="00FF53FB" w:rsidRPr="00756CF7">
        <w:rPr>
          <w:szCs w:val="22"/>
        </w:rPr>
        <w:t>Stringhini</w:t>
      </w:r>
      <w:proofErr w:type="spellEnd"/>
      <w:r w:rsidR="00FF53FB" w:rsidRPr="00756CF7">
        <w:rPr>
          <w:szCs w:val="22"/>
        </w:rPr>
        <w:t>, G., 2016, “</w:t>
      </w:r>
      <w:proofErr w:type="spellStart"/>
      <w:r w:rsidR="00FF53FB" w:rsidRPr="00756CF7">
        <w:rPr>
          <w:szCs w:val="22"/>
        </w:rPr>
        <w:t>Mamadroid</w:t>
      </w:r>
      <w:proofErr w:type="spellEnd"/>
      <w:r w:rsidR="00FF53FB" w:rsidRPr="00756CF7">
        <w:rPr>
          <w:szCs w:val="22"/>
        </w:rPr>
        <w:t xml:space="preserve">: Detecting android malware by building </w:t>
      </w:r>
      <w:proofErr w:type="spellStart"/>
      <w:r w:rsidR="00FF53FB" w:rsidRPr="00756CF7">
        <w:rPr>
          <w:szCs w:val="22"/>
        </w:rPr>
        <w:t>markov</w:t>
      </w:r>
      <w:proofErr w:type="spellEnd"/>
      <w:r w:rsidR="00FF53FB" w:rsidRPr="00756CF7">
        <w:rPr>
          <w:szCs w:val="22"/>
        </w:rPr>
        <w:t xml:space="preserve"> chains of </w:t>
      </w:r>
      <w:proofErr w:type="spellStart"/>
      <w:r w:rsidR="00FF53FB" w:rsidRPr="00756CF7">
        <w:rPr>
          <w:szCs w:val="22"/>
        </w:rPr>
        <w:t>behavioral</w:t>
      </w:r>
      <w:proofErr w:type="spellEnd"/>
      <w:r w:rsidR="00FF53FB" w:rsidRPr="00756CF7">
        <w:rPr>
          <w:szCs w:val="22"/>
        </w:rPr>
        <w:t xml:space="preserve"> models”, </w:t>
      </w:r>
      <w:proofErr w:type="spellStart"/>
      <w:r w:rsidR="00FF53FB" w:rsidRPr="00756CF7">
        <w:rPr>
          <w:szCs w:val="22"/>
        </w:rPr>
        <w:t>arXiv</w:t>
      </w:r>
      <w:proofErr w:type="spellEnd"/>
      <w:r w:rsidR="00FF53FB" w:rsidRPr="00756CF7">
        <w:rPr>
          <w:szCs w:val="22"/>
        </w:rPr>
        <w:t xml:space="preserve"> preprint arXiv:1612.04433</w:t>
      </w:r>
      <w:r w:rsidRPr="00756CF7">
        <w:rPr>
          <w:szCs w:val="22"/>
        </w:rPr>
        <w:t>.</w:t>
      </w:r>
    </w:p>
    <w:p w14:paraId="3847D774" w14:textId="6FDFF474" w:rsidR="00FF53FB" w:rsidRPr="00756CF7" w:rsidRDefault="00CD1C2A" w:rsidP="00756CF7">
      <w:pPr>
        <w:pStyle w:val="Paragraph"/>
        <w:jc w:val="both"/>
        <w:rPr>
          <w:szCs w:val="22"/>
        </w:rPr>
      </w:pPr>
      <w:r w:rsidRPr="00756CF7">
        <w:rPr>
          <w:szCs w:val="22"/>
        </w:rPr>
        <w:t>[1</w:t>
      </w:r>
      <w:r w:rsidR="00987BCC">
        <w:rPr>
          <w:szCs w:val="22"/>
        </w:rPr>
        <w:t>5</w:t>
      </w:r>
      <w:r w:rsidRPr="00756CF7">
        <w:rPr>
          <w:szCs w:val="22"/>
        </w:rPr>
        <w:t xml:space="preserve">] </w:t>
      </w:r>
      <w:proofErr w:type="spellStart"/>
      <w:r w:rsidR="00FF53FB" w:rsidRPr="00756CF7">
        <w:rPr>
          <w:szCs w:val="22"/>
        </w:rPr>
        <w:t>Ghorbanzadeh</w:t>
      </w:r>
      <w:proofErr w:type="spellEnd"/>
      <w:r w:rsidR="00FF53FB" w:rsidRPr="00756CF7">
        <w:rPr>
          <w:szCs w:val="22"/>
        </w:rPr>
        <w:t xml:space="preserve">, M., Chen, Y., Ma, Z., Clancy, T.C. and </w:t>
      </w:r>
      <w:proofErr w:type="spellStart"/>
      <w:r w:rsidR="00FF53FB" w:rsidRPr="00756CF7">
        <w:rPr>
          <w:szCs w:val="22"/>
        </w:rPr>
        <w:t>McGwier</w:t>
      </w:r>
      <w:proofErr w:type="spellEnd"/>
      <w:r w:rsidR="00FF53FB" w:rsidRPr="00756CF7">
        <w:rPr>
          <w:szCs w:val="22"/>
        </w:rPr>
        <w:t xml:space="preserve">, R., 2013, January, “A neural network approach to category validation of android applications”, In 2013 International Conference on Computing, Networking and Communications (ICNC) (pp. 740-744), IEEE. </w:t>
      </w:r>
    </w:p>
    <w:p w14:paraId="3D845EC3" w14:textId="2E0C995C" w:rsidR="00CD1C2A" w:rsidRPr="00756CF7" w:rsidRDefault="00CD1C2A" w:rsidP="00756CF7">
      <w:pPr>
        <w:pStyle w:val="Paragraph"/>
        <w:jc w:val="both"/>
        <w:rPr>
          <w:szCs w:val="22"/>
        </w:rPr>
      </w:pPr>
      <w:r w:rsidRPr="00756CF7">
        <w:rPr>
          <w:szCs w:val="22"/>
        </w:rPr>
        <w:t>[1</w:t>
      </w:r>
      <w:r w:rsidR="00987BCC">
        <w:rPr>
          <w:szCs w:val="22"/>
        </w:rPr>
        <w:t>6</w:t>
      </w:r>
      <w:r w:rsidR="00FF53FB" w:rsidRPr="00756CF7">
        <w:rPr>
          <w:szCs w:val="22"/>
        </w:rPr>
        <w:t xml:space="preserve">] Jerome, Q., </w:t>
      </w:r>
      <w:proofErr w:type="spellStart"/>
      <w:r w:rsidR="00FF53FB" w:rsidRPr="00756CF7">
        <w:rPr>
          <w:szCs w:val="22"/>
        </w:rPr>
        <w:t>Allix</w:t>
      </w:r>
      <w:proofErr w:type="spellEnd"/>
      <w:r w:rsidR="00FF53FB" w:rsidRPr="00756CF7">
        <w:rPr>
          <w:szCs w:val="22"/>
        </w:rPr>
        <w:t>, K., State, R. and Engel, T., 2014, June, “Using opcode-sequences to detect malicious Android applications”, In 2014 IEEE International Conference on Communications (ICC) (pp. 914-919), IEEE.</w:t>
      </w:r>
    </w:p>
    <w:p w14:paraId="06A27D67" w14:textId="027083CB" w:rsidR="00FF53FB" w:rsidRPr="00756CF7" w:rsidRDefault="00CD1C2A" w:rsidP="00756CF7">
      <w:pPr>
        <w:pStyle w:val="Paragraph"/>
        <w:jc w:val="both"/>
        <w:rPr>
          <w:szCs w:val="22"/>
        </w:rPr>
      </w:pPr>
      <w:r w:rsidRPr="00756CF7">
        <w:rPr>
          <w:szCs w:val="22"/>
        </w:rPr>
        <w:t>[1</w:t>
      </w:r>
      <w:r w:rsidR="00987BCC">
        <w:rPr>
          <w:szCs w:val="22"/>
        </w:rPr>
        <w:t>7</w:t>
      </w:r>
      <w:r w:rsidRPr="00756CF7">
        <w:rPr>
          <w:szCs w:val="22"/>
        </w:rPr>
        <w:t xml:space="preserve">] </w:t>
      </w:r>
      <w:r w:rsidR="00FF53FB" w:rsidRPr="00756CF7">
        <w:rPr>
          <w:szCs w:val="22"/>
        </w:rPr>
        <w:t>Yan, L.K. and Yin, H., 2012, “</w:t>
      </w:r>
      <w:proofErr w:type="spellStart"/>
      <w:r w:rsidR="00FF53FB" w:rsidRPr="00756CF7">
        <w:rPr>
          <w:szCs w:val="22"/>
        </w:rPr>
        <w:t>Droidscope</w:t>
      </w:r>
      <w:proofErr w:type="spellEnd"/>
      <w:r w:rsidR="00FF53FB" w:rsidRPr="00756CF7">
        <w:rPr>
          <w:szCs w:val="22"/>
        </w:rPr>
        <w:t xml:space="preserve">: Seamlessly reconstructing the {OS} and </w:t>
      </w:r>
      <w:proofErr w:type="spellStart"/>
      <w:r w:rsidR="00FF53FB" w:rsidRPr="00756CF7">
        <w:rPr>
          <w:szCs w:val="22"/>
        </w:rPr>
        <w:t>dalvik</w:t>
      </w:r>
      <w:proofErr w:type="spellEnd"/>
      <w:r w:rsidR="00FF53FB" w:rsidRPr="00756CF7">
        <w:rPr>
          <w:szCs w:val="22"/>
        </w:rPr>
        <w:t xml:space="preserve"> semantic views for dynamic android malware analysis”, In Presented as part of the 21st {USENIX} Security Symposium ({USENIX} Security 12) (pp. 569-584). </w:t>
      </w:r>
    </w:p>
    <w:p w14:paraId="0DA34DA7" w14:textId="18F1742D" w:rsidR="00CD1C2A" w:rsidRPr="00756CF7" w:rsidRDefault="00CD1C2A" w:rsidP="00756CF7">
      <w:pPr>
        <w:pStyle w:val="Paragraph"/>
        <w:jc w:val="both"/>
        <w:rPr>
          <w:szCs w:val="22"/>
        </w:rPr>
      </w:pPr>
      <w:r w:rsidRPr="00756CF7">
        <w:rPr>
          <w:szCs w:val="22"/>
        </w:rPr>
        <w:t>[1</w:t>
      </w:r>
      <w:r w:rsidR="00987BCC">
        <w:rPr>
          <w:szCs w:val="22"/>
        </w:rPr>
        <w:t>8</w:t>
      </w:r>
      <w:r w:rsidRPr="00756CF7">
        <w:rPr>
          <w:szCs w:val="22"/>
        </w:rPr>
        <w:t xml:space="preserve">] </w:t>
      </w:r>
      <w:r w:rsidR="00FF53FB" w:rsidRPr="00756CF7">
        <w:rPr>
          <w:szCs w:val="22"/>
        </w:rPr>
        <w:t>Amos, B., Turner, H. and White, J., 2013, July, “Applying machine learning classifiers to dynamic android malware detection at scale”, In 2013 9th international wireless communications and mobile computing conference (IWCMC) (pp. 1666-1671), IEEE.</w:t>
      </w:r>
    </w:p>
    <w:p w14:paraId="0157E45C" w14:textId="3AB5D4BE" w:rsidR="00FF53FB" w:rsidRPr="00756CF7" w:rsidRDefault="00CD1C2A" w:rsidP="00756CF7">
      <w:pPr>
        <w:pStyle w:val="Paragraph"/>
        <w:jc w:val="both"/>
        <w:rPr>
          <w:szCs w:val="22"/>
        </w:rPr>
      </w:pPr>
      <w:r w:rsidRPr="00756CF7">
        <w:rPr>
          <w:szCs w:val="22"/>
        </w:rPr>
        <w:t>[1</w:t>
      </w:r>
      <w:r w:rsidR="00987BCC">
        <w:rPr>
          <w:szCs w:val="22"/>
        </w:rPr>
        <w:t>9</w:t>
      </w:r>
      <w:r w:rsidRPr="00756CF7">
        <w:rPr>
          <w:szCs w:val="22"/>
        </w:rPr>
        <w:t xml:space="preserve">] </w:t>
      </w:r>
      <w:r w:rsidR="00FF53FB" w:rsidRPr="00756CF7">
        <w:rPr>
          <w:szCs w:val="22"/>
        </w:rPr>
        <w:t>Wu, W.C. and Hung, S.H., 2014, October, “</w:t>
      </w:r>
      <w:proofErr w:type="spellStart"/>
      <w:r w:rsidR="00FF53FB" w:rsidRPr="00756CF7">
        <w:rPr>
          <w:szCs w:val="22"/>
        </w:rPr>
        <w:t>DroidDolphin</w:t>
      </w:r>
      <w:proofErr w:type="spellEnd"/>
      <w:r w:rsidR="00FF53FB" w:rsidRPr="00756CF7">
        <w:rPr>
          <w:szCs w:val="22"/>
        </w:rPr>
        <w:t xml:space="preserve">: a dynamic Android malware detection framework using big data and machine learning”, In Proceedings of the 2014 Conference on Research in Adaptive and Convergent Systems (pp. 247-252). </w:t>
      </w:r>
    </w:p>
    <w:p w14:paraId="43BBC1A6" w14:textId="46EA5C1A" w:rsidR="00FF53FB" w:rsidRPr="00756CF7" w:rsidRDefault="00CD1C2A" w:rsidP="00756CF7">
      <w:pPr>
        <w:pStyle w:val="Paragraph"/>
        <w:jc w:val="both"/>
        <w:rPr>
          <w:szCs w:val="22"/>
        </w:rPr>
      </w:pPr>
      <w:r w:rsidRPr="00756CF7">
        <w:rPr>
          <w:szCs w:val="22"/>
        </w:rPr>
        <w:t>[</w:t>
      </w:r>
      <w:r w:rsidR="00987BCC">
        <w:rPr>
          <w:szCs w:val="22"/>
        </w:rPr>
        <w:t>20</w:t>
      </w:r>
      <w:r w:rsidRPr="00756CF7">
        <w:rPr>
          <w:szCs w:val="22"/>
        </w:rPr>
        <w:t xml:space="preserve">] </w:t>
      </w:r>
      <w:proofErr w:type="spellStart"/>
      <w:r w:rsidR="00FF53FB" w:rsidRPr="00756CF7">
        <w:rPr>
          <w:szCs w:val="22"/>
        </w:rPr>
        <w:t>Enck</w:t>
      </w:r>
      <w:proofErr w:type="spellEnd"/>
      <w:r w:rsidR="00FF53FB" w:rsidRPr="00756CF7">
        <w:rPr>
          <w:szCs w:val="22"/>
        </w:rPr>
        <w:t xml:space="preserve">, W., Gilbert, P., Han, S., Tendulkar, V., Chun, B.G., Cox, L.P., Jung, J., McDaniel, P. and </w:t>
      </w:r>
      <w:proofErr w:type="spellStart"/>
      <w:r w:rsidR="00FF53FB" w:rsidRPr="00756CF7">
        <w:rPr>
          <w:szCs w:val="22"/>
        </w:rPr>
        <w:t>Sheth</w:t>
      </w:r>
      <w:proofErr w:type="spellEnd"/>
      <w:r w:rsidR="00FF53FB" w:rsidRPr="00756CF7">
        <w:rPr>
          <w:szCs w:val="22"/>
        </w:rPr>
        <w:t>, A.N., 2014, “</w:t>
      </w:r>
      <w:proofErr w:type="spellStart"/>
      <w:r w:rsidR="00FF53FB" w:rsidRPr="00756CF7">
        <w:rPr>
          <w:szCs w:val="22"/>
        </w:rPr>
        <w:t>TaintDroid</w:t>
      </w:r>
      <w:proofErr w:type="spellEnd"/>
      <w:r w:rsidR="00FF53FB" w:rsidRPr="00756CF7">
        <w:rPr>
          <w:szCs w:val="22"/>
        </w:rPr>
        <w:t xml:space="preserve">: an information-flow tracking system for </w:t>
      </w:r>
      <w:proofErr w:type="spellStart"/>
      <w:r w:rsidR="00FF53FB" w:rsidRPr="00756CF7">
        <w:rPr>
          <w:szCs w:val="22"/>
        </w:rPr>
        <w:t>realtime</w:t>
      </w:r>
      <w:proofErr w:type="spellEnd"/>
      <w:r w:rsidR="00FF53FB" w:rsidRPr="00756CF7">
        <w:rPr>
          <w:szCs w:val="22"/>
        </w:rPr>
        <w:t xml:space="preserve"> privacy monitoring on smartphones”, ACM Transactions on Computer Systems (TOCS), 32(2), pp.1-29. </w:t>
      </w:r>
    </w:p>
    <w:p w14:paraId="05AB1FF7" w14:textId="4452E2BE" w:rsidR="00FF53FB" w:rsidRPr="00756CF7" w:rsidRDefault="00CD1C2A" w:rsidP="00756CF7">
      <w:pPr>
        <w:pStyle w:val="Paragraph"/>
        <w:jc w:val="both"/>
        <w:rPr>
          <w:szCs w:val="22"/>
        </w:rPr>
      </w:pPr>
      <w:r w:rsidRPr="00756CF7">
        <w:rPr>
          <w:szCs w:val="22"/>
        </w:rPr>
        <w:t>[2</w:t>
      </w:r>
      <w:r w:rsidR="00987BCC">
        <w:rPr>
          <w:szCs w:val="22"/>
        </w:rPr>
        <w:t>1</w:t>
      </w:r>
      <w:r w:rsidRPr="00756CF7">
        <w:rPr>
          <w:szCs w:val="22"/>
        </w:rPr>
        <w:t xml:space="preserve">] </w:t>
      </w:r>
      <w:proofErr w:type="spellStart"/>
      <w:r w:rsidR="00FF53FB" w:rsidRPr="00756CF7">
        <w:rPr>
          <w:szCs w:val="22"/>
        </w:rPr>
        <w:t>Kitchenham</w:t>
      </w:r>
      <w:proofErr w:type="spellEnd"/>
      <w:r w:rsidR="00FF53FB" w:rsidRPr="00756CF7">
        <w:rPr>
          <w:szCs w:val="22"/>
        </w:rPr>
        <w:t xml:space="preserve">, B. and Charters, S., 2007, “Guidelines for performing systematic literature reviews in software engineering”. </w:t>
      </w:r>
    </w:p>
    <w:p w14:paraId="6BD8A58A" w14:textId="10E25999" w:rsidR="00CD1C2A" w:rsidRPr="00756CF7" w:rsidRDefault="00CD1C2A" w:rsidP="00756CF7">
      <w:pPr>
        <w:pStyle w:val="Paragraph"/>
        <w:jc w:val="both"/>
        <w:rPr>
          <w:szCs w:val="22"/>
        </w:rPr>
      </w:pPr>
      <w:r w:rsidRPr="00756CF7">
        <w:rPr>
          <w:szCs w:val="22"/>
        </w:rPr>
        <w:t>[2</w:t>
      </w:r>
      <w:r w:rsidR="00987BCC">
        <w:rPr>
          <w:szCs w:val="22"/>
        </w:rPr>
        <w:t>2</w:t>
      </w:r>
      <w:r w:rsidRPr="00756CF7">
        <w:rPr>
          <w:szCs w:val="22"/>
        </w:rPr>
        <w:t xml:space="preserve">] </w:t>
      </w:r>
      <w:r w:rsidR="00FF53FB" w:rsidRPr="00756CF7">
        <w:rPr>
          <w:szCs w:val="22"/>
        </w:rPr>
        <w:t xml:space="preserve">Khan, K.S., Ter Riet, G., Glanville, J., Sowden, A.J. and </w:t>
      </w:r>
      <w:proofErr w:type="spellStart"/>
      <w:r w:rsidR="00FF53FB" w:rsidRPr="00756CF7">
        <w:rPr>
          <w:szCs w:val="22"/>
        </w:rPr>
        <w:t>Kleijnen</w:t>
      </w:r>
      <w:proofErr w:type="spellEnd"/>
      <w:r w:rsidR="00FF53FB" w:rsidRPr="00756CF7">
        <w:rPr>
          <w:szCs w:val="22"/>
        </w:rPr>
        <w:t xml:space="preserve">, J., 2001, “Undertaking </w:t>
      </w:r>
      <w:bookmarkStart w:id="4" w:name="_Hlk42222548"/>
      <w:r w:rsidR="00FF53FB" w:rsidRPr="00756CF7">
        <w:rPr>
          <w:szCs w:val="22"/>
        </w:rPr>
        <w:lastRenderedPageBreak/>
        <w:t>systematic reviews of research on effectiveness: CRD's guidance for carrying out or commissioning reviews (No. 4 (2n)”, NHS Centre for Reviews and Dissemination.</w:t>
      </w:r>
    </w:p>
    <w:p w14:paraId="643CAA03" w14:textId="03CC80B7" w:rsidR="00CD1C2A" w:rsidRPr="00756CF7" w:rsidRDefault="00CD1C2A" w:rsidP="00756CF7">
      <w:pPr>
        <w:pStyle w:val="Paragraph"/>
        <w:jc w:val="both"/>
        <w:rPr>
          <w:szCs w:val="22"/>
        </w:rPr>
      </w:pPr>
      <w:r w:rsidRPr="00756CF7">
        <w:rPr>
          <w:szCs w:val="22"/>
        </w:rPr>
        <w:t>[2</w:t>
      </w:r>
      <w:r w:rsidR="00987BCC">
        <w:rPr>
          <w:szCs w:val="22"/>
        </w:rPr>
        <w:t>3</w:t>
      </w:r>
      <w:r w:rsidRPr="00756CF7">
        <w:rPr>
          <w:szCs w:val="22"/>
        </w:rPr>
        <w:t xml:space="preserve">] </w:t>
      </w:r>
      <w:r w:rsidR="00FF53FB" w:rsidRPr="00756CF7">
        <w:rPr>
          <w:szCs w:val="22"/>
        </w:rPr>
        <w:t xml:space="preserve">Higgins, J.P., Thomas, J., Chandler, J., </w:t>
      </w:r>
      <w:proofErr w:type="spellStart"/>
      <w:r w:rsidR="00FF53FB" w:rsidRPr="00756CF7">
        <w:rPr>
          <w:szCs w:val="22"/>
        </w:rPr>
        <w:t>Cumpston</w:t>
      </w:r>
      <w:proofErr w:type="spellEnd"/>
      <w:r w:rsidR="00FF53FB" w:rsidRPr="00756CF7">
        <w:rPr>
          <w:szCs w:val="22"/>
        </w:rPr>
        <w:t>, M., Li, T., Page, M.J. and Welch, V.A. eds., 2019, “Cochrane handbook for systematic reviews of interventions”, John Wiley &amp; Sons.</w:t>
      </w:r>
    </w:p>
    <w:p w14:paraId="3D102CC5" w14:textId="611F2651" w:rsidR="00756CF7" w:rsidRDefault="00CD1C2A" w:rsidP="00756CF7">
      <w:pPr>
        <w:pStyle w:val="Paragraph"/>
        <w:jc w:val="both"/>
        <w:rPr>
          <w:szCs w:val="22"/>
        </w:rPr>
      </w:pPr>
      <w:r w:rsidRPr="00756CF7">
        <w:rPr>
          <w:szCs w:val="22"/>
        </w:rPr>
        <w:t>[2</w:t>
      </w:r>
      <w:r w:rsidR="00987BCC">
        <w:rPr>
          <w:szCs w:val="22"/>
        </w:rPr>
        <w:t>4</w:t>
      </w:r>
      <w:r w:rsidRPr="00756CF7">
        <w:rPr>
          <w:szCs w:val="22"/>
        </w:rPr>
        <w:t xml:space="preserve">] </w:t>
      </w:r>
      <w:proofErr w:type="spellStart"/>
      <w:r w:rsidR="00756CF7" w:rsidRPr="00756CF7">
        <w:rPr>
          <w:szCs w:val="22"/>
        </w:rPr>
        <w:t>Lindorfer</w:t>
      </w:r>
      <w:proofErr w:type="spellEnd"/>
      <w:r w:rsidR="00756CF7" w:rsidRPr="00756CF7">
        <w:rPr>
          <w:szCs w:val="22"/>
        </w:rPr>
        <w:t xml:space="preserve">, M., </w:t>
      </w:r>
      <w:proofErr w:type="spellStart"/>
      <w:r w:rsidR="00756CF7" w:rsidRPr="00756CF7">
        <w:rPr>
          <w:szCs w:val="22"/>
        </w:rPr>
        <w:t>Neugschwandtner</w:t>
      </w:r>
      <w:proofErr w:type="spellEnd"/>
      <w:r w:rsidR="00756CF7" w:rsidRPr="00756CF7">
        <w:rPr>
          <w:szCs w:val="22"/>
        </w:rPr>
        <w:t xml:space="preserve">, M. and </w:t>
      </w:r>
      <w:proofErr w:type="spellStart"/>
      <w:r w:rsidR="00756CF7" w:rsidRPr="00756CF7">
        <w:rPr>
          <w:szCs w:val="22"/>
        </w:rPr>
        <w:t>Platzer</w:t>
      </w:r>
      <w:proofErr w:type="spellEnd"/>
      <w:r w:rsidR="00756CF7" w:rsidRPr="00756CF7">
        <w:rPr>
          <w:szCs w:val="22"/>
        </w:rPr>
        <w:t xml:space="preserve">, C., 2015, July, “Marvin: Efficient and comprehensive mobile app classification through static and dynamic analysis”, In 2015 IEEE 39th annual computer software and applications conference (Vol. 2, pp. 422-433), IEEE. </w:t>
      </w:r>
    </w:p>
    <w:p w14:paraId="125075F9" w14:textId="43E8399E" w:rsidR="00A52DC8" w:rsidRPr="00756CF7" w:rsidRDefault="00A52DC8" w:rsidP="00A52DC8">
      <w:pPr>
        <w:pStyle w:val="Paragraph"/>
        <w:jc w:val="both"/>
        <w:rPr>
          <w:szCs w:val="22"/>
        </w:rPr>
      </w:pPr>
      <w:r w:rsidRPr="00756CF7">
        <w:rPr>
          <w:szCs w:val="22"/>
        </w:rPr>
        <w:t>[2</w:t>
      </w:r>
      <w:r w:rsidR="00987BCC">
        <w:rPr>
          <w:szCs w:val="22"/>
        </w:rPr>
        <w:t>5</w:t>
      </w:r>
      <w:r w:rsidRPr="00756CF7">
        <w:rPr>
          <w:szCs w:val="22"/>
        </w:rPr>
        <w:t>] Arshad, S., Shah, M.A., Wahid, A., Mehmood, A., Song, H. and Yu, H., 2018, “</w:t>
      </w:r>
      <w:proofErr w:type="spellStart"/>
      <w:r w:rsidRPr="00756CF7">
        <w:rPr>
          <w:szCs w:val="22"/>
        </w:rPr>
        <w:t>SAMADroid</w:t>
      </w:r>
      <w:proofErr w:type="spellEnd"/>
      <w:r w:rsidRPr="00756CF7">
        <w:rPr>
          <w:szCs w:val="22"/>
        </w:rPr>
        <w:t xml:space="preserve">: a novel 3-level hybrid malware detection model for android operating system”, IEEE Access, 6, pp.4321-4339. </w:t>
      </w:r>
    </w:p>
    <w:p w14:paraId="7B495745" w14:textId="2B2E3719" w:rsidR="00A52DC8" w:rsidRDefault="00A52DC8" w:rsidP="00A52DC8">
      <w:pPr>
        <w:jc w:val="both"/>
        <w:rPr>
          <w:sz w:val="22"/>
          <w:szCs w:val="22"/>
        </w:rPr>
      </w:pPr>
      <w:r w:rsidRPr="00756CF7">
        <w:rPr>
          <w:sz w:val="22"/>
          <w:szCs w:val="22"/>
        </w:rPr>
        <w:t>[</w:t>
      </w:r>
      <w:r>
        <w:rPr>
          <w:sz w:val="22"/>
          <w:szCs w:val="22"/>
        </w:rPr>
        <w:t>2</w:t>
      </w:r>
      <w:r w:rsidR="00987BCC">
        <w:rPr>
          <w:sz w:val="22"/>
          <w:szCs w:val="22"/>
        </w:rPr>
        <w:t>6</w:t>
      </w:r>
      <w:r w:rsidRPr="00756CF7">
        <w:rPr>
          <w:sz w:val="22"/>
          <w:szCs w:val="22"/>
        </w:rPr>
        <w:t xml:space="preserve">] Martinelli, F., </w:t>
      </w:r>
      <w:proofErr w:type="spellStart"/>
      <w:r w:rsidRPr="00756CF7">
        <w:rPr>
          <w:sz w:val="22"/>
          <w:szCs w:val="22"/>
        </w:rPr>
        <w:t>Mercaldo</w:t>
      </w:r>
      <w:proofErr w:type="spellEnd"/>
      <w:r w:rsidRPr="00756CF7">
        <w:rPr>
          <w:sz w:val="22"/>
          <w:szCs w:val="22"/>
        </w:rPr>
        <w:t xml:space="preserve">, F., </w:t>
      </w:r>
      <w:proofErr w:type="spellStart"/>
      <w:r w:rsidRPr="00756CF7">
        <w:rPr>
          <w:sz w:val="22"/>
          <w:szCs w:val="22"/>
        </w:rPr>
        <w:t>Saracino</w:t>
      </w:r>
      <w:proofErr w:type="spellEnd"/>
      <w:r w:rsidRPr="00756CF7">
        <w:rPr>
          <w:sz w:val="22"/>
          <w:szCs w:val="22"/>
        </w:rPr>
        <w:t xml:space="preserve">, A. and </w:t>
      </w:r>
      <w:proofErr w:type="spellStart"/>
      <w:r w:rsidRPr="00756CF7">
        <w:rPr>
          <w:sz w:val="22"/>
          <w:szCs w:val="22"/>
        </w:rPr>
        <w:t>Visaggio</w:t>
      </w:r>
      <w:proofErr w:type="spellEnd"/>
      <w:r w:rsidRPr="00756CF7">
        <w:rPr>
          <w:sz w:val="22"/>
          <w:szCs w:val="22"/>
        </w:rPr>
        <w:t xml:space="preserve">, C.A., 2016, December, “I find your </w:t>
      </w:r>
      <w:proofErr w:type="spellStart"/>
      <w:r w:rsidRPr="00756CF7">
        <w:rPr>
          <w:sz w:val="22"/>
          <w:szCs w:val="22"/>
        </w:rPr>
        <w:t>behavior</w:t>
      </w:r>
      <w:proofErr w:type="spellEnd"/>
      <w:r w:rsidRPr="00756CF7">
        <w:rPr>
          <w:sz w:val="22"/>
          <w:szCs w:val="22"/>
        </w:rPr>
        <w:t xml:space="preserve"> disturbing: Static and dynamic app </w:t>
      </w:r>
      <w:proofErr w:type="spellStart"/>
      <w:r w:rsidRPr="00756CF7">
        <w:rPr>
          <w:sz w:val="22"/>
          <w:szCs w:val="22"/>
        </w:rPr>
        <w:t>behavioral</w:t>
      </w:r>
      <w:proofErr w:type="spellEnd"/>
      <w:r w:rsidRPr="00756CF7">
        <w:rPr>
          <w:sz w:val="22"/>
          <w:szCs w:val="22"/>
        </w:rPr>
        <w:t xml:space="preserve"> analysis for detection of android malware”, In 2016 14th Annual Conference on Privacy, Security and Trust (PST) (pp. 129-136), IEEE. </w:t>
      </w:r>
    </w:p>
    <w:p w14:paraId="4ECB62B8" w14:textId="7507BDC6" w:rsidR="00A52DC8" w:rsidRPr="00756CF7" w:rsidRDefault="00A52DC8" w:rsidP="00A52DC8">
      <w:pPr>
        <w:pStyle w:val="Paragraph"/>
        <w:jc w:val="both"/>
        <w:rPr>
          <w:szCs w:val="22"/>
        </w:rPr>
      </w:pPr>
      <w:r w:rsidRPr="00756CF7">
        <w:rPr>
          <w:szCs w:val="22"/>
        </w:rPr>
        <w:t>[</w:t>
      </w:r>
      <w:r>
        <w:rPr>
          <w:szCs w:val="22"/>
        </w:rPr>
        <w:t>2</w:t>
      </w:r>
      <w:r w:rsidR="00987BCC">
        <w:rPr>
          <w:szCs w:val="22"/>
        </w:rPr>
        <w:t>7</w:t>
      </w:r>
      <w:r w:rsidRPr="00756CF7">
        <w:rPr>
          <w:szCs w:val="22"/>
        </w:rPr>
        <w:t xml:space="preserve">] Martín, A., Lara-Cabrera, R. and Camacho, D., 2019, “Android malware detection through hybrid features fusion and ensemble classifiers: the </w:t>
      </w:r>
      <w:proofErr w:type="spellStart"/>
      <w:r w:rsidRPr="00756CF7">
        <w:rPr>
          <w:szCs w:val="22"/>
        </w:rPr>
        <w:t>AndroPyTool</w:t>
      </w:r>
      <w:proofErr w:type="spellEnd"/>
      <w:r w:rsidRPr="00756CF7">
        <w:rPr>
          <w:szCs w:val="22"/>
        </w:rPr>
        <w:t xml:space="preserve"> framework and the </w:t>
      </w:r>
      <w:proofErr w:type="spellStart"/>
      <w:r w:rsidRPr="00756CF7">
        <w:rPr>
          <w:szCs w:val="22"/>
        </w:rPr>
        <w:t>OmniDroid</w:t>
      </w:r>
      <w:proofErr w:type="spellEnd"/>
      <w:r w:rsidRPr="00756CF7">
        <w:rPr>
          <w:szCs w:val="22"/>
        </w:rPr>
        <w:t xml:space="preserve"> dataset”, Information Fusion, 52, pp.128-142. </w:t>
      </w:r>
    </w:p>
    <w:p w14:paraId="45130244" w14:textId="6C5AA3A6" w:rsidR="00A52DC8" w:rsidRDefault="00A52DC8" w:rsidP="00A52DC8">
      <w:pPr>
        <w:jc w:val="both"/>
        <w:rPr>
          <w:sz w:val="22"/>
          <w:szCs w:val="22"/>
        </w:rPr>
      </w:pPr>
      <w:r w:rsidRPr="00756CF7">
        <w:rPr>
          <w:sz w:val="22"/>
          <w:szCs w:val="22"/>
        </w:rPr>
        <w:t>[</w:t>
      </w:r>
      <w:r>
        <w:rPr>
          <w:sz w:val="22"/>
          <w:szCs w:val="22"/>
        </w:rPr>
        <w:t>2</w:t>
      </w:r>
      <w:r w:rsidR="00987BCC">
        <w:rPr>
          <w:sz w:val="22"/>
          <w:szCs w:val="22"/>
        </w:rPr>
        <w:t>8</w:t>
      </w:r>
      <w:r w:rsidRPr="00756CF7">
        <w:rPr>
          <w:sz w:val="22"/>
          <w:szCs w:val="22"/>
        </w:rPr>
        <w:t xml:space="preserve">] </w:t>
      </w:r>
      <w:proofErr w:type="spellStart"/>
      <w:r w:rsidRPr="00756CF7">
        <w:rPr>
          <w:sz w:val="22"/>
          <w:szCs w:val="22"/>
        </w:rPr>
        <w:t>Saracino</w:t>
      </w:r>
      <w:proofErr w:type="spellEnd"/>
      <w:r w:rsidRPr="00756CF7">
        <w:rPr>
          <w:sz w:val="22"/>
          <w:szCs w:val="22"/>
        </w:rPr>
        <w:t xml:space="preserve">, A., </w:t>
      </w:r>
      <w:proofErr w:type="spellStart"/>
      <w:r w:rsidRPr="00756CF7">
        <w:rPr>
          <w:sz w:val="22"/>
          <w:szCs w:val="22"/>
        </w:rPr>
        <w:t>Sgandurra</w:t>
      </w:r>
      <w:proofErr w:type="spellEnd"/>
      <w:r w:rsidRPr="00756CF7">
        <w:rPr>
          <w:sz w:val="22"/>
          <w:szCs w:val="22"/>
        </w:rPr>
        <w:t xml:space="preserve">, D., Dini, G. and Martinelli, F., 2016, “Madam: Effective and efficient </w:t>
      </w:r>
      <w:proofErr w:type="spellStart"/>
      <w:r w:rsidRPr="00756CF7">
        <w:rPr>
          <w:sz w:val="22"/>
          <w:szCs w:val="22"/>
        </w:rPr>
        <w:t>behavior</w:t>
      </w:r>
      <w:proofErr w:type="spellEnd"/>
      <w:r w:rsidRPr="00756CF7">
        <w:rPr>
          <w:sz w:val="22"/>
          <w:szCs w:val="22"/>
        </w:rPr>
        <w:t>-based android malware detection and prevention”, IEEE Transactions on Dependable and Secure Computing, 15(1), pp.83-97.</w:t>
      </w:r>
    </w:p>
    <w:p w14:paraId="7B64FA8B" w14:textId="30DD50F9" w:rsidR="00A52DC8" w:rsidRPr="00A52DC8" w:rsidRDefault="00A52DC8" w:rsidP="00A52DC8">
      <w:pPr>
        <w:jc w:val="both"/>
        <w:rPr>
          <w:sz w:val="22"/>
          <w:szCs w:val="22"/>
        </w:rPr>
      </w:pPr>
      <w:r w:rsidRPr="00756CF7">
        <w:rPr>
          <w:szCs w:val="22"/>
        </w:rPr>
        <w:t>[</w:t>
      </w:r>
      <w:r>
        <w:rPr>
          <w:szCs w:val="22"/>
        </w:rPr>
        <w:t>2</w:t>
      </w:r>
      <w:r w:rsidR="00987BCC">
        <w:rPr>
          <w:szCs w:val="22"/>
        </w:rPr>
        <w:t>9</w:t>
      </w:r>
      <w:r w:rsidRPr="00756CF7">
        <w:rPr>
          <w:szCs w:val="22"/>
        </w:rPr>
        <w:t>] Xu, L., Zhang, D., Jayasena, N. and Cavazos, J., 2016, September, “</w:t>
      </w:r>
      <w:proofErr w:type="spellStart"/>
      <w:r w:rsidRPr="00756CF7">
        <w:rPr>
          <w:szCs w:val="22"/>
        </w:rPr>
        <w:t>Hadm</w:t>
      </w:r>
      <w:proofErr w:type="spellEnd"/>
      <w:r w:rsidRPr="00756CF7">
        <w:rPr>
          <w:szCs w:val="22"/>
        </w:rPr>
        <w:t xml:space="preserve">: Hybrid analysis for detection of malware”, In Proceedings of SAI Intelligent Systems Conference (pp. 702-724), Springer, Cham. </w:t>
      </w:r>
    </w:p>
    <w:bookmarkEnd w:id="4"/>
    <w:p w14:paraId="4F01CEB8" w14:textId="5FF026C0" w:rsidR="009C61A1" w:rsidRDefault="00A52DC8" w:rsidP="009C61A1">
      <w:pPr>
        <w:pStyle w:val="Paragraph"/>
        <w:jc w:val="both"/>
        <w:rPr>
          <w:szCs w:val="22"/>
        </w:rPr>
      </w:pPr>
      <w:r w:rsidRPr="00756CF7">
        <w:t>[</w:t>
      </w:r>
      <w:r w:rsidR="00987BCC">
        <w:t>30</w:t>
      </w:r>
      <w:r w:rsidRPr="00756CF7">
        <w:t xml:space="preserve">] Yuan, Z., Lu, Y. and </w:t>
      </w:r>
      <w:proofErr w:type="spellStart"/>
      <w:r w:rsidRPr="00756CF7">
        <w:t>Xue</w:t>
      </w:r>
      <w:proofErr w:type="spellEnd"/>
      <w:r w:rsidRPr="00756CF7">
        <w:t>, Y., 2016. “</w:t>
      </w:r>
      <w:proofErr w:type="spellStart"/>
      <w:r w:rsidRPr="00756CF7">
        <w:t>Droiddetector</w:t>
      </w:r>
      <w:proofErr w:type="spellEnd"/>
      <w:r w:rsidRPr="00756CF7">
        <w:t xml:space="preserve">: android malware characterization and </w:t>
      </w:r>
      <w:r w:rsidRPr="009C61A1">
        <w:rPr>
          <w:szCs w:val="22"/>
        </w:rPr>
        <w:t xml:space="preserve">detection using deep learning”, Tsinghua Science and Technology, 21(1), pp.114-123. </w:t>
      </w:r>
    </w:p>
    <w:p w14:paraId="5AEF706D" w14:textId="24326098" w:rsidR="009C61A1" w:rsidRPr="009C61A1" w:rsidRDefault="009C61A1" w:rsidP="009C61A1">
      <w:pPr>
        <w:rPr>
          <w:sz w:val="22"/>
          <w:szCs w:val="22"/>
        </w:rPr>
      </w:pPr>
      <w:r w:rsidRPr="009C61A1">
        <w:rPr>
          <w:sz w:val="22"/>
          <w:szCs w:val="22"/>
        </w:rPr>
        <w:lastRenderedPageBreak/>
        <w:t>[3</w:t>
      </w:r>
      <w:r w:rsidR="00987BCC">
        <w:rPr>
          <w:sz w:val="22"/>
          <w:szCs w:val="22"/>
        </w:rPr>
        <w:t>1</w:t>
      </w:r>
      <w:r w:rsidRPr="009C61A1">
        <w:rPr>
          <w:sz w:val="22"/>
          <w:szCs w:val="22"/>
        </w:rPr>
        <w:t xml:space="preserve">] </w:t>
      </w:r>
      <w:proofErr w:type="spellStart"/>
      <w:r w:rsidRPr="009C61A1">
        <w:rPr>
          <w:sz w:val="22"/>
          <w:szCs w:val="22"/>
        </w:rPr>
        <w:t>Spreitzenbarth</w:t>
      </w:r>
      <w:proofErr w:type="spellEnd"/>
      <w:r w:rsidRPr="009C61A1">
        <w:rPr>
          <w:sz w:val="22"/>
          <w:szCs w:val="22"/>
        </w:rPr>
        <w:t xml:space="preserve">, M., </w:t>
      </w:r>
      <w:proofErr w:type="spellStart"/>
      <w:r w:rsidRPr="009C61A1">
        <w:rPr>
          <w:sz w:val="22"/>
          <w:szCs w:val="22"/>
        </w:rPr>
        <w:t>Freiling</w:t>
      </w:r>
      <w:proofErr w:type="spellEnd"/>
      <w:r w:rsidRPr="009C61A1">
        <w:rPr>
          <w:sz w:val="22"/>
          <w:szCs w:val="22"/>
        </w:rPr>
        <w:t xml:space="preserve">, F., </w:t>
      </w:r>
      <w:proofErr w:type="spellStart"/>
      <w:r w:rsidRPr="009C61A1">
        <w:rPr>
          <w:sz w:val="22"/>
          <w:szCs w:val="22"/>
        </w:rPr>
        <w:t>Echtler</w:t>
      </w:r>
      <w:proofErr w:type="spellEnd"/>
      <w:r w:rsidRPr="009C61A1">
        <w:rPr>
          <w:sz w:val="22"/>
          <w:szCs w:val="22"/>
        </w:rPr>
        <w:t xml:space="preserve">, F., Schreck, T. and Hoffmann, J., 2013, March, “Mobile-sandbox: </w:t>
      </w:r>
      <w:r w:rsidRPr="00756CF7">
        <w:t xml:space="preserve">having a deeper look into android applications”, In Proceedings of the 28th Annual ACM Symposium on Applied Computing (pp. 1808-1815). </w:t>
      </w:r>
    </w:p>
    <w:p w14:paraId="2EB8DE2A" w14:textId="03AC12D1" w:rsidR="009C61A1" w:rsidRPr="00756CF7" w:rsidRDefault="009C61A1" w:rsidP="009C61A1">
      <w:pPr>
        <w:pStyle w:val="Paragraph"/>
        <w:jc w:val="both"/>
        <w:rPr>
          <w:szCs w:val="22"/>
        </w:rPr>
      </w:pPr>
      <w:bookmarkStart w:id="5" w:name="_Hlk42222595"/>
      <w:r w:rsidRPr="00756CF7">
        <w:rPr>
          <w:szCs w:val="22"/>
        </w:rPr>
        <w:t>[</w:t>
      </w:r>
      <w:r>
        <w:rPr>
          <w:szCs w:val="22"/>
        </w:rPr>
        <w:t>3</w:t>
      </w:r>
      <w:r w:rsidR="00987BCC">
        <w:rPr>
          <w:szCs w:val="22"/>
        </w:rPr>
        <w:t>2</w:t>
      </w:r>
      <w:r w:rsidRPr="00756CF7">
        <w:rPr>
          <w:szCs w:val="22"/>
        </w:rPr>
        <w:t xml:space="preserve">] </w:t>
      </w:r>
      <w:proofErr w:type="spellStart"/>
      <w:r w:rsidRPr="00756CF7">
        <w:rPr>
          <w:szCs w:val="22"/>
        </w:rPr>
        <w:t>Kapratwar</w:t>
      </w:r>
      <w:proofErr w:type="spellEnd"/>
      <w:r w:rsidRPr="00756CF7">
        <w:rPr>
          <w:szCs w:val="22"/>
        </w:rPr>
        <w:t xml:space="preserve">, A., Di </w:t>
      </w:r>
      <w:proofErr w:type="spellStart"/>
      <w:r w:rsidRPr="00756CF7">
        <w:rPr>
          <w:szCs w:val="22"/>
        </w:rPr>
        <w:t>Troia</w:t>
      </w:r>
      <w:proofErr w:type="spellEnd"/>
      <w:r w:rsidRPr="00756CF7">
        <w:rPr>
          <w:szCs w:val="22"/>
        </w:rPr>
        <w:t xml:space="preserve">, F. and Stamp, M., 2017, February, “Static and dynamic analysis of android malware”, In ICISSP (pp. 653-662). </w:t>
      </w:r>
    </w:p>
    <w:p w14:paraId="052FBF90" w14:textId="59CC7027" w:rsidR="009C61A1" w:rsidRPr="00756CF7" w:rsidRDefault="009C61A1" w:rsidP="009C61A1">
      <w:pPr>
        <w:pStyle w:val="Paragraph"/>
        <w:jc w:val="both"/>
        <w:rPr>
          <w:szCs w:val="22"/>
        </w:rPr>
      </w:pPr>
      <w:r w:rsidRPr="00756CF7">
        <w:rPr>
          <w:szCs w:val="22"/>
        </w:rPr>
        <w:t>[</w:t>
      </w:r>
      <w:r>
        <w:rPr>
          <w:szCs w:val="22"/>
        </w:rPr>
        <w:t>3</w:t>
      </w:r>
      <w:r w:rsidR="00987BCC">
        <w:rPr>
          <w:szCs w:val="22"/>
        </w:rPr>
        <w:t>3</w:t>
      </w:r>
      <w:r w:rsidRPr="00756CF7">
        <w:rPr>
          <w:szCs w:val="22"/>
        </w:rPr>
        <w:t xml:space="preserve">] K. D. T. </w:t>
      </w:r>
      <w:proofErr w:type="spellStart"/>
      <w:r w:rsidRPr="00756CF7">
        <w:rPr>
          <w:szCs w:val="22"/>
        </w:rPr>
        <w:t>Gireesh</w:t>
      </w:r>
      <w:proofErr w:type="spellEnd"/>
      <w:r w:rsidRPr="00756CF7">
        <w:rPr>
          <w:szCs w:val="22"/>
        </w:rPr>
        <w:t xml:space="preserve"> Kumar, 2019, “Efficient android malware scanner using hybrid analysis,” International Journal of Recent Technology and Engineering (TM), vol. 7, pp. 76–80.</w:t>
      </w:r>
    </w:p>
    <w:p w14:paraId="13D4A3AC" w14:textId="3932647C" w:rsidR="009C61A1" w:rsidRPr="00756CF7" w:rsidRDefault="009C61A1" w:rsidP="009C61A1">
      <w:pPr>
        <w:pStyle w:val="Paragraph"/>
        <w:jc w:val="both"/>
        <w:rPr>
          <w:szCs w:val="22"/>
        </w:rPr>
      </w:pPr>
      <w:r w:rsidRPr="00756CF7">
        <w:rPr>
          <w:szCs w:val="22"/>
        </w:rPr>
        <w:t>[</w:t>
      </w:r>
      <w:r>
        <w:rPr>
          <w:szCs w:val="22"/>
        </w:rPr>
        <w:t>3</w:t>
      </w:r>
      <w:r w:rsidR="00987BCC">
        <w:rPr>
          <w:szCs w:val="22"/>
        </w:rPr>
        <w:t>4</w:t>
      </w:r>
      <w:r w:rsidRPr="00756CF7">
        <w:rPr>
          <w:szCs w:val="22"/>
        </w:rPr>
        <w:t xml:space="preserve">] Liu, Y., Zhang, Y., Li, H. and Chen, X., 2016, January, “A hybrid malware detecting scheme for mobile Android applications”, In 2016 IEEE International Conference on Consumer Electronics (ICCE) (pp. 155-156). IEEE. </w:t>
      </w:r>
    </w:p>
    <w:p w14:paraId="5F97C557" w14:textId="5521F4DD" w:rsidR="009C61A1" w:rsidRPr="00756CF7" w:rsidRDefault="009C61A1" w:rsidP="009C61A1">
      <w:pPr>
        <w:pStyle w:val="Paragraph"/>
        <w:jc w:val="both"/>
        <w:rPr>
          <w:szCs w:val="22"/>
        </w:rPr>
      </w:pPr>
      <w:r w:rsidRPr="00756CF7">
        <w:rPr>
          <w:szCs w:val="22"/>
        </w:rPr>
        <w:t>[</w:t>
      </w:r>
      <w:r>
        <w:rPr>
          <w:szCs w:val="22"/>
        </w:rPr>
        <w:t>3</w:t>
      </w:r>
      <w:r w:rsidR="00987BCC">
        <w:rPr>
          <w:szCs w:val="22"/>
        </w:rPr>
        <w:t>5</w:t>
      </w:r>
      <w:r w:rsidRPr="00756CF7">
        <w:rPr>
          <w:szCs w:val="22"/>
        </w:rPr>
        <w:t xml:space="preserve">] Patel, K. and </w:t>
      </w:r>
      <w:proofErr w:type="spellStart"/>
      <w:r w:rsidRPr="00756CF7">
        <w:rPr>
          <w:szCs w:val="22"/>
        </w:rPr>
        <w:t>Buddadev</w:t>
      </w:r>
      <w:proofErr w:type="spellEnd"/>
      <w:r w:rsidRPr="00756CF7">
        <w:rPr>
          <w:szCs w:val="22"/>
        </w:rPr>
        <w:t xml:space="preserve">, B., 2015, August, “Detection and mitigation of android malware through hybrid approach”, In International Symposium on Security in Computing and Communication (pp. 455-463), Springer, Cham. </w:t>
      </w:r>
    </w:p>
    <w:p w14:paraId="5C7A7BDC" w14:textId="453B6873" w:rsidR="009C61A1" w:rsidRPr="00756CF7" w:rsidRDefault="009C61A1" w:rsidP="009C61A1">
      <w:pPr>
        <w:jc w:val="both"/>
        <w:rPr>
          <w:sz w:val="22"/>
          <w:szCs w:val="22"/>
        </w:rPr>
      </w:pPr>
      <w:bookmarkStart w:id="6" w:name="_Hlk42212149"/>
      <w:r w:rsidRPr="00756CF7">
        <w:rPr>
          <w:sz w:val="22"/>
          <w:szCs w:val="22"/>
        </w:rPr>
        <w:t>[</w:t>
      </w:r>
      <w:r>
        <w:rPr>
          <w:sz w:val="22"/>
          <w:szCs w:val="22"/>
        </w:rPr>
        <w:t>3</w:t>
      </w:r>
      <w:r w:rsidR="00987BCC">
        <w:rPr>
          <w:sz w:val="22"/>
          <w:szCs w:val="22"/>
        </w:rPr>
        <w:t>6</w:t>
      </w:r>
      <w:r w:rsidRPr="00756CF7">
        <w:rPr>
          <w:sz w:val="22"/>
          <w:szCs w:val="22"/>
        </w:rPr>
        <w:t xml:space="preserve">] Yusof, M., Saudi, M.M. and </w:t>
      </w:r>
      <w:proofErr w:type="spellStart"/>
      <w:r w:rsidRPr="00756CF7">
        <w:rPr>
          <w:sz w:val="22"/>
          <w:szCs w:val="22"/>
        </w:rPr>
        <w:t>Ridzuan</w:t>
      </w:r>
      <w:proofErr w:type="spellEnd"/>
      <w:r w:rsidRPr="00756CF7">
        <w:rPr>
          <w:sz w:val="22"/>
          <w:szCs w:val="22"/>
        </w:rPr>
        <w:t xml:space="preserve">, F., 2018, “Mobile Botnet Classification by using Hybrid Analysis”, International Journal of Engineering &amp; Technology, 7(4.15), pp.103-108. </w:t>
      </w:r>
    </w:p>
    <w:p w14:paraId="61EE9E48" w14:textId="39E7DBBA" w:rsidR="009C61A1" w:rsidRPr="00756CF7" w:rsidRDefault="009C61A1" w:rsidP="009C61A1">
      <w:pPr>
        <w:jc w:val="both"/>
        <w:rPr>
          <w:sz w:val="22"/>
          <w:szCs w:val="22"/>
        </w:rPr>
      </w:pPr>
      <w:r w:rsidRPr="00756CF7">
        <w:rPr>
          <w:sz w:val="22"/>
          <w:szCs w:val="22"/>
        </w:rPr>
        <w:t>[3</w:t>
      </w:r>
      <w:r w:rsidR="00987BCC">
        <w:rPr>
          <w:sz w:val="22"/>
          <w:szCs w:val="22"/>
        </w:rPr>
        <w:t>7</w:t>
      </w:r>
      <w:r w:rsidRPr="00756CF7">
        <w:rPr>
          <w:sz w:val="22"/>
          <w:szCs w:val="22"/>
        </w:rPr>
        <w:t xml:space="preserve">] A. T. </w:t>
      </w:r>
      <w:proofErr w:type="spellStart"/>
      <w:r w:rsidRPr="00756CF7">
        <w:rPr>
          <w:sz w:val="22"/>
          <w:szCs w:val="22"/>
        </w:rPr>
        <w:t>Kabakus</w:t>
      </w:r>
      <w:proofErr w:type="spellEnd"/>
      <w:r w:rsidRPr="00756CF7">
        <w:rPr>
          <w:sz w:val="22"/>
          <w:szCs w:val="22"/>
        </w:rPr>
        <w:t xml:space="preserve"> and I. A. </w:t>
      </w:r>
      <w:proofErr w:type="spellStart"/>
      <w:r w:rsidRPr="00756CF7">
        <w:rPr>
          <w:sz w:val="22"/>
          <w:szCs w:val="22"/>
        </w:rPr>
        <w:t>Dogru</w:t>
      </w:r>
      <w:proofErr w:type="spellEnd"/>
      <w:r w:rsidRPr="00756CF7">
        <w:rPr>
          <w:sz w:val="22"/>
          <w:szCs w:val="22"/>
        </w:rPr>
        <w:t>, 2015, “An in-depth analysis of android malware using hybrid techniques”, Digital Investigation, vol. 24, pp. 25– 33, 2018.</w:t>
      </w:r>
      <w:bookmarkEnd w:id="5"/>
      <w:bookmarkEnd w:id="6"/>
    </w:p>
    <w:p w14:paraId="1FB0C17C" w14:textId="0BC00ACB" w:rsidR="009C61A1" w:rsidRDefault="009C61A1" w:rsidP="009C61A1">
      <w:pPr>
        <w:pStyle w:val="Paragraph"/>
        <w:jc w:val="both"/>
        <w:rPr>
          <w:szCs w:val="22"/>
        </w:rPr>
      </w:pPr>
    </w:p>
    <w:sectPr w:rsidR="009C61A1" w:rsidSect="009C61A1">
      <w:pgSz w:w="11901"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28ABE" w14:textId="77777777" w:rsidR="00B67AC9" w:rsidRDefault="00B67AC9" w:rsidP="00AF2C92">
      <w:r>
        <w:separator/>
      </w:r>
    </w:p>
  </w:endnote>
  <w:endnote w:type="continuationSeparator" w:id="0">
    <w:p w14:paraId="1D36B27B" w14:textId="77777777" w:rsidR="00B67AC9" w:rsidRDefault="00B67AC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02485" w14:textId="77777777" w:rsidR="00B67AC9" w:rsidRDefault="00B67AC9" w:rsidP="00AF2C92">
      <w:r>
        <w:separator/>
      </w:r>
    </w:p>
  </w:footnote>
  <w:footnote w:type="continuationSeparator" w:id="0">
    <w:p w14:paraId="2371E385" w14:textId="77777777" w:rsidR="00B67AC9" w:rsidRDefault="00B67AC9"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BF20F2"/>
    <w:multiLevelType w:val="hybridMultilevel"/>
    <w:tmpl w:val="5A2A5B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5B68F5"/>
    <w:multiLevelType w:val="hybridMultilevel"/>
    <w:tmpl w:val="179C32F4"/>
    <w:lvl w:ilvl="0" w:tplc="E528AB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276E08"/>
    <w:multiLevelType w:val="hybridMultilevel"/>
    <w:tmpl w:val="FB78F08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8A58C982"/>
    <w:lvl w:ilvl="0" w:tplc="0409000F">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4F1401"/>
    <w:multiLevelType w:val="hybridMultilevel"/>
    <w:tmpl w:val="434E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06D7F"/>
    <w:multiLevelType w:val="hybridMultilevel"/>
    <w:tmpl w:val="32683A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1BA29F1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90785"/>
    <w:multiLevelType w:val="hybridMultilevel"/>
    <w:tmpl w:val="553A0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05573"/>
    <w:multiLevelType w:val="hybridMultilevel"/>
    <w:tmpl w:val="ABBE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1441B0"/>
    <w:multiLevelType w:val="hybridMultilevel"/>
    <w:tmpl w:val="33BC0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5D458B"/>
    <w:multiLevelType w:val="hybridMultilevel"/>
    <w:tmpl w:val="1D0E0AEC"/>
    <w:lvl w:ilvl="0" w:tplc="9C0E5344">
      <w:start w:val="1"/>
      <w:numFmt w:val="decimal"/>
      <w:lvlText w:val="%1."/>
      <w:lvlJc w:val="left"/>
      <w:pPr>
        <w:ind w:left="432" w:firstLine="135"/>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0"/>
  </w:num>
  <w:num w:numId="14">
    <w:abstractNumId w:val="27"/>
  </w:num>
  <w:num w:numId="15">
    <w:abstractNumId w:val="14"/>
  </w:num>
  <w:num w:numId="16">
    <w:abstractNumId w:val="19"/>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0"/>
  </w:num>
  <w:num w:numId="25">
    <w:abstractNumId w:val="21"/>
  </w:num>
  <w:num w:numId="26">
    <w:abstractNumId w:val="29"/>
  </w:num>
  <w:num w:numId="27">
    <w:abstractNumId w:val="30"/>
  </w:num>
  <w:num w:numId="28">
    <w:abstractNumId w:val="27"/>
  </w:num>
  <w:num w:numId="29">
    <w:abstractNumId w:val="13"/>
  </w:num>
  <w:num w:numId="30">
    <w:abstractNumId w:val="31"/>
  </w:num>
  <w:num w:numId="31">
    <w:abstractNumId w:val="20"/>
    <w:lvlOverride w:ilvl="0">
      <w:startOverride w:val="1"/>
    </w:lvlOverride>
  </w:num>
  <w:num w:numId="32">
    <w:abstractNumId w:val="20"/>
    <w:lvlOverride w:ilvl="0">
      <w:startOverride w:val="1"/>
    </w:lvlOverride>
  </w:num>
  <w:num w:numId="33">
    <w:abstractNumId w:val="32"/>
  </w:num>
  <w:num w:numId="34">
    <w:abstractNumId w:val="22"/>
  </w:num>
  <w:num w:numId="35">
    <w:abstractNumId w:val="28"/>
  </w:num>
  <w:num w:numId="36">
    <w:abstractNumId w:val="23"/>
  </w:num>
  <w:num w:numId="37">
    <w:abstractNumId w:val="25"/>
  </w:num>
  <w:num w:numId="38">
    <w:abstractNumId w:val="18"/>
  </w:num>
  <w:num w:numId="39">
    <w:abstractNumId w:val="26"/>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A7"/>
    <w:rsid w:val="00001899"/>
    <w:rsid w:val="000049AD"/>
    <w:rsid w:val="0000681B"/>
    <w:rsid w:val="00007FDB"/>
    <w:rsid w:val="000133C0"/>
    <w:rsid w:val="000145B2"/>
    <w:rsid w:val="00014C4E"/>
    <w:rsid w:val="00017107"/>
    <w:rsid w:val="000202E2"/>
    <w:rsid w:val="00020A8D"/>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4EF9"/>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39F"/>
    <w:rsid w:val="000E2D61"/>
    <w:rsid w:val="000E450E"/>
    <w:rsid w:val="000E6259"/>
    <w:rsid w:val="000F4677"/>
    <w:rsid w:val="000F5BE0"/>
    <w:rsid w:val="00100587"/>
    <w:rsid w:val="00102809"/>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1C0B"/>
    <w:rsid w:val="0017714B"/>
    <w:rsid w:val="0017795C"/>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2077"/>
    <w:rsid w:val="0021620C"/>
    <w:rsid w:val="00216E78"/>
    <w:rsid w:val="00217275"/>
    <w:rsid w:val="002211DD"/>
    <w:rsid w:val="00236F4B"/>
    <w:rsid w:val="00240033"/>
    <w:rsid w:val="00242B0D"/>
    <w:rsid w:val="002467C6"/>
    <w:rsid w:val="0024692A"/>
    <w:rsid w:val="00252BBA"/>
    <w:rsid w:val="00253123"/>
    <w:rsid w:val="0025659D"/>
    <w:rsid w:val="00264001"/>
    <w:rsid w:val="00266354"/>
    <w:rsid w:val="00267A18"/>
    <w:rsid w:val="0027316A"/>
    <w:rsid w:val="00273462"/>
    <w:rsid w:val="0027395B"/>
    <w:rsid w:val="00275854"/>
    <w:rsid w:val="002818E3"/>
    <w:rsid w:val="00283B41"/>
    <w:rsid w:val="00284880"/>
    <w:rsid w:val="00285F28"/>
    <w:rsid w:val="00286398"/>
    <w:rsid w:val="0029515B"/>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6734"/>
    <w:rsid w:val="002E7F3A"/>
    <w:rsid w:val="002F005B"/>
    <w:rsid w:val="002F4EDB"/>
    <w:rsid w:val="002F6054"/>
    <w:rsid w:val="00310E13"/>
    <w:rsid w:val="00315713"/>
    <w:rsid w:val="0031686C"/>
    <w:rsid w:val="00316FE0"/>
    <w:rsid w:val="003204D2"/>
    <w:rsid w:val="0032605E"/>
    <w:rsid w:val="003275D1"/>
    <w:rsid w:val="00330B2A"/>
    <w:rsid w:val="00331E17"/>
    <w:rsid w:val="00333063"/>
    <w:rsid w:val="003379FC"/>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539E"/>
    <w:rsid w:val="00376235"/>
    <w:rsid w:val="00381FB6"/>
    <w:rsid w:val="003836D3"/>
    <w:rsid w:val="00383A52"/>
    <w:rsid w:val="00386001"/>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622"/>
    <w:rsid w:val="004269C5"/>
    <w:rsid w:val="00430DB2"/>
    <w:rsid w:val="00431801"/>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2A6A"/>
    <w:rsid w:val="004C3D3C"/>
    <w:rsid w:val="004D0EDC"/>
    <w:rsid w:val="004D1220"/>
    <w:rsid w:val="004D14B3"/>
    <w:rsid w:val="004D1529"/>
    <w:rsid w:val="004D2253"/>
    <w:rsid w:val="004D5219"/>
    <w:rsid w:val="004D5514"/>
    <w:rsid w:val="004D56C3"/>
    <w:rsid w:val="004E0338"/>
    <w:rsid w:val="004E4FF3"/>
    <w:rsid w:val="004E56A8"/>
    <w:rsid w:val="004F3B55"/>
    <w:rsid w:val="004F428E"/>
    <w:rsid w:val="004F4E46"/>
    <w:rsid w:val="004F6B7D"/>
    <w:rsid w:val="005015F6"/>
    <w:rsid w:val="00502E02"/>
    <w:rsid w:val="005030C4"/>
    <w:rsid w:val="005031C5"/>
    <w:rsid w:val="00504FDC"/>
    <w:rsid w:val="005120CC"/>
    <w:rsid w:val="00512B7B"/>
    <w:rsid w:val="00514EA1"/>
    <w:rsid w:val="0051798B"/>
    <w:rsid w:val="0052075B"/>
    <w:rsid w:val="00521F5A"/>
    <w:rsid w:val="00525E06"/>
    <w:rsid w:val="00525F62"/>
    <w:rsid w:val="00526454"/>
    <w:rsid w:val="00531823"/>
    <w:rsid w:val="00534ECC"/>
    <w:rsid w:val="0053720D"/>
    <w:rsid w:val="00540EF5"/>
    <w:rsid w:val="00541BF3"/>
    <w:rsid w:val="00541CD3"/>
    <w:rsid w:val="005468F0"/>
    <w:rsid w:val="005476FA"/>
    <w:rsid w:val="0055595E"/>
    <w:rsid w:val="00557988"/>
    <w:rsid w:val="00562C49"/>
    <w:rsid w:val="00562DEF"/>
    <w:rsid w:val="0056321A"/>
    <w:rsid w:val="00563A35"/>
    <w:rsid w:val="00566596"/>
    <w:rsid w:val="005741E9"/>
    <w:rsid w:val="005748CF"/>
    <w:rsid w:val="00576C68"/>
    <w:rsid w:val="00584270"/>
    <w:rsid w:val="00584738"/>
    <w:rsid w:val="00587B43"/>
    <w:rsid w:val="005920B0"/>
    <w:rsid w:val="0059380D"/>
    <w:rsid w:val="00595A8F"/>
    <w:rsid w:val="005977C2"/>
    <w:rsid w:val="00597BF2"/>
    <w:rsid w:val="005A1F54"/>
    <w:rsid w:val="005A3020"/>
    <w:rsid w:val="005B134E"/>
    <w:rsid w:val="005B2039"/>
    <w:rsid w:val="005B344F"/>
    <w:rsid w:val="005B3FBA"/>
    <w:rsid w:val="005B4A1D"/>
    <w:rsid w:val="005B628C"/>
    <w:rsid w:val="005B674D"/>
    <w:rsid w:val="005C02EA"/>
    <w:rsid w:val="005C056D"/>
    <w:rsid w:val="005C0CBE"/>
    <w:rsid w:val="005C1FCF"/>
    <w:rsid w:val="005C3F41"/>
    <w:rsid w:val="005D1885"/>
    <w:rsid w:val="005D4A38"/>
    <w:rsid w:val="005E0590"/>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541D1"/>
    <w:rsid w:val="00661045"/>
    <w:rsid w:val="00662B6D"/>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C98"/>
    <w:rsid w:val="00713EE2"/>
    <w:rsid w:val="007177FC"/>
    <w:rsid w:val="00720C5E"/>
    <w:rsid w:val="00721701"/>
    <w:rsid w:val="00731835"/>
    <w:rsid w:val="00732976"/>
    <w:rsid w:val="007341F8"/>
    <w:rsid w:val="00734372"/>
    <w:rsid w:val="00734EB8"/>
    <w:rsid w:val="00735F8B"/>
    <w:rsid w:val="0074090B"/>
    <w:rsid w:val="00742D1F"/>
    <w:rsid w:val="00743EBA"/>
    <w:rsid w:val="00744C8E"/>
    <w:rsid w:val="0074707E"/>
    <w:rsid w:val="007516DC"/>
    <w:rsid w:val="00752E58"/>
    <w:rsid w:val="00754B80"/>
    <w:rsid w:val="00756CF7"/>
    <w:rsid w:val="00761918"/>
    <w:rsid w:val="00762F03"/>
    <w:rsid w:val="0076413B"/>
    <w:rsid w:val="007648AE"/>
    <w:rsid w:val="00764BF8"/>
    <w:rsid w:val="0076514D"/>
    <w:rsid w:val="007706E2"/>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2E79"/>
    <w:rsid w:val="007D730F"/>
    <w:rsid w:val="007D7CD8"/>
    <w:rsid w:val="007E3AA7"/>
    <w:rsid w:val="007E4AA5"/>
    <w:rsid w:val="007F6819"/>
    <w:rsid w:val="007F737D"/>
    <w:rsid w:val="0080308E"/>
    <w:rsid w:val="00805303"/>
    <w:rsid w:val="00806705"/>
    <w:rsid w:val="00806738"/>
    <w:rsid w:val="008216D5"/>
    <w:rsid w:val="008249CE"/>
    <w:rsid w:val="00831A50"/>
    <w:rsid w:val="00831B3C"/>
    <w:rsid w:val="00831C89"/>
    <w:rsid w:val="00832114"/>
    <w:rsid w:val="00834C46"/>
    <w:rsid w:val="0084093E"/>
    <w:rsid w:val="0084105D"/>
    <w:rsid w:val="00841CA7"/>
    <w:rsid w:val="00841CE1"/>
    <w:rsid w:val="008473D8"/>
    <w:rsid w:val="008528DC"/>
    <w:rsid w:val="00852B8C"/>
    <w:rsid w:val="00854981"/>
    <w:rsid w:val="00864B2E"/>
    <w:rsid w:val="00865963"/>
    <w:rsid w:val="00871C1D"/>
    <w:rsid w:val="00872947"/>
    <w:rsid w:val="0087450E"/>
    <w:rsid w:val="00875A82"/>
    <w:rsid w:val="00876CA3"/>
    <w:rsid w:val="008772FE"/>
    <w:rsid w:val="008775F1"/>
    <w:rsid w:val="008821AE"/>
    <w:rsid w:val="00883D3A"/>
    <w:rsid w:val="008854F7"/>
    <w:rsid w:val="00885A9D"/>
    <w:rsid w:val="008919BC"/>
    <w:rsid w:val="008929D2"/>
    <w:rsid w:val="00893636"/>
    <w:rsid w:val="00893B94"/>
    <w:rsid w:val="00896E9D"/>
    <w:rsid w:val="00896F11"/>
    <w:rsid w:val="008A1049"/>
    <w:rsid w:val="008A174C"/>
    <w:rsid w:val="008A1C98"/>
    <w:rsid w:val="008A322D"/>
    <w:rsid w:val="008A4D72"/>
    <w:rsid w:val="008A6285"/>
    <w:rsid w:val="008A63B2"/>
    <w:rsid w:val="008B345D"/>
    <w:rsid w:val="008C1FC2"/>
    <w:rsid w:val="008C2980"/>
    <w:rsid w:val="008C4DD6"/>
    <w:rsid w:val="008C5AFB"/>
    <w:rsid w:val="008D03EC"/>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0DA0"/>
    <w:rsid w:val="00951177"/>
    <w:rsid w:val="009673E8"/>
    <w:rsid w:val="0097269B"/>
    <w:rsid w:val="00974DB8"/>
    <w:rsid w:val="00980661"/>
    <w:rsid w:val="0098093B"/>
    <w:rsid w:val="009876D4"/>
    <w:rsid w:val="00987BCC"/>
    <w:rsid w:val="009914A5"/>
    <w:rsid w:val="0099548E"/>
    <w:rsid w:val="00996456"/>
    <w:rsid w:val="00996A12"/>
    <w:rsid w:val="00997B0F"/>
    <w:rsid w:val="009A0CC3"/>
    <w:rsid w:val="009A1CAD"/>
    <w:rsid w:val="009A3440"/>
    <w:rsid w:val="009A5832"/>
    <w:rsid w:val="009A6838"/>
    <w:rsid w:val="009B24B5"/>
    <w:rsid w:val="009B4EBC"/>
    <w:rsid w:val="009B5ABB"/>
    <w:rsid w:val="009B5AED"/>
    <w:rsid w:val="009B73CE"/>
    <w:rsid w:val="009C131B"/>
    <w:rsid w:val="009C2461"/>
    <w:rsid w:val="009C5A15"/>
    <w:rsid w:val="009C61A1"/>
    <w:rsid w:val="009C6FE2"/>
    <w:rsid w:val="009C7674"/>
    <w:rsid w:val="009D004A"/>
    <w:rsid w:val="009D5880"/>
    <w:rsid w:val="009D5DFB"/>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57C0"/>
    <w:rsid w:val="00A506DF"/>
    <w:rsid w:val="00A51EA5"/>
    <w:rsid w:val="00A52DC8"/>
    <w:rsid w:val="00A53742"/>
    <w:rsid w:val="00A557A1"/>
    <w:rsid w:val="00A55F46"/>
    <w:rsid w:val="00A63059"/>
    <w:rsid w:val="00A63AE3"/>
    <w:rsid w:val="00A651A4"/>
    <w:rsid w:val="00A71361"/>
    <w:rsid w:val="00A746E2"/>
    <w:rsid w:val="00A81FF2"/>
    <w:rsid w:val="00A83904"/>
    <w:rsid w:val="00A90A79"/>
    <w:rsid w:val="00A91333"/>
    <w:rsid w:val="00A96B30"/>
    <w:rsid w:val="00AA442D"/>
    <w:rsid w:val="00AA59B5"/>
    <w:rsid w:val="00AA7777"/>
    <w:rsid w:val="00AA7B84"/>
    <w:rsid w:val="00AB7208"/>
    <w:rsid w:val="00AC0B4C"/>
    <w:rsid w:val="00AC1164"/>
    <w:rsid w:val="00AC2296"/>
    <w:rsid w:val="00AC2754"/>
    <w:rsid w:val="00AC48B0"/>
    <w:rsid w:val="00AC4ACD"/>
    <w:rsid w:val="00AC5DFB"/>
    <w:rsid w:val="00AD13DC"/>
    <w:rsid w:val="00AD6DE2"/>
    <w:rsid w:val="00AD755A"/>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2C7"/>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AC9"/>
    <w:rsid w:val="00B72BE3"/>
    <w:rsid w:val="00B73B80"/>
    <w:rsid w:val="00B770C7"/>
    <w:rsid w:val="00B80F26"/>
    <w:rsid w:val="00B822BD"/>
    <w:rsid w:val="00B842F4"/>
    <w:rsid w:val="00B917A8"/>
    <w:rsid w:val="00B91A7B"/>
    <w:rsid w:val="00B929DD"/>
    <w:rsid w:val="00B93AF6"/>
    <w:rsid w:val="00B95405"/>
    <w:rsid w:val="00B963F1"/>
    <w:rsid w:val="00B96765"/>
    <w:rsid w:val="00BA020A"/>
    <w:rsid w:val="00BA0600"/>
    <w:rsid w:val="00BB025A"/>
    <w:rsid w:val="00BB02A4"/>
    <w:rsid w:val="00BB1270"/>
    <w:rsid w:val="00BB1E44"/>
    <w:rsid w:val="00BB5267"/>
    <w:rsid w:val="00BB52B8"/>
    <w:rsid w:val="00BB59D8"/>
    <w:rsid w:val="00BB7E69"/>
    <w:rsid w:val="00BC0E51"/>
    <w:rsid w:val="00BC3C1F"/>
    <w:rsid w:val="00BC7CE7"/>
    <w:rsid w:val="00BD295E"/>
    <w:rsid w:val="00BD4664"/>
    <w:rsid w:val="00BD6854"/>
    <w:rsid w:val="00BD772E"/>
    <w:rsid w:val="00BE1193"/>
    <w:rsid w:val="00BE5505"/>
    <w:rsid w:val="00BF0A5F"/>
    <w:rsid w:val="00BF4849"/>
    <w:rsid w:val="00BF4EA7"/>
    <w:rsid w:val="00BF6525"/>
    <w:rsid w:val="00C00EDB"/>
    <w:rsid w:val="00C02863"/>
    <w:rsid w:val="00C0383A"/>
    <w:rsid w:val="00C067FF"/>
    <w:rsid w:val="00C127B8"/>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1DC4"/>
    <w:rsid w:val="00C44149"/>
    <w:rsid w:val="00C44410"/>
    <w:rsid w:val="00C44A15"/>
    <w:rsid w:val="00C4630A"/>
    <w:rsid w:val="00C523F0"/>
    <w:rsid w:val="00C526D2"/>
    <w:rsid w:val="00C53A91"/>
    <w:rsid w:val="00C55B6F"/>
    <w:rsid w:val="00C5794E"/>
    <w:rsid w:val="00C60968"/>
    <w:rsid w:val="00C60B59"/>
    <w:rsid w:val="00C63D39"/>
    <w:rsid w:val="00C63EDD"/>
    <w:rsid w:val="00C65B36"/>
    <w:rsid w:val="00C7292E"/>
    <w:rsid w:val="00C74E88"/>
    <w:rsid w:val="00C80924"/>
    <w:rsid w:val="00C8286B"/>
    <w:rsid w:val="00C879BE"/>
    <w:rsid w:val="00C947F8"/>
    <w:rsid w:val="00C9515F"/>
    <w:rsid w:val="00C963C5"/>
    <w:rsid w:val="00CA030C"/>
    <w:rsid w:val="00CA1F41"/>
    <w:rsid w:val="00CA32EE"/>
    <w:rsid w:val="00CA5771"/>
    <w:rsid w:val="00CA6A1A"/>
    <w:rsid w:val="00CC1E75"/>
    <w:rsid w:val="00CC2E0E"/>
    <w:rsid w:val="00CC361C"/>
    <w:rsid w:val="00CC474B"/>
    <w:rsid w:val="00CC4A60"/>
    <w:rsid w:val="00CC658C"/>
    <w:rsid w:val="00CC67BF"/>
    <w:rsid w:val="00CD0843"/>
    <w:rsid w:val="00CD1C2A"/>
    <w:rsid w:val="00CD4E31"/>
    <w:rsid w:val="00CD5A78"/>
    <w:rsid w:val="00CD7345"/>
    <w:rsid w:val="00CE372E"/>
    <w:rsid w:val="00CF0A1B"/>
    <w:rsid w:val="00CF19F6"/>
    <w:rsid w:val="00CF2F4F"/>
    <w:rsid w:val="00CF4A70"/>
    <w:rsid w:val="00CF536D"/>
    <w:rsid w:val="00D02E9D"/>
    <w:rsid w:val="00D10CB8"/>
    <w:rsid w:val="00D12806"/>
    <w:rsid w:val="00D12D44"/>
    <w:rsid w:val="00D15018"/>
    <w:rsid w:val="00D158AC"/>
    <w:rsid w:val="00D1694C"/>
    <w:rsid w:val="00D20F5E"/>
    <w:rsid w:val="00D23B76"/>
    <w:rsid w:val="00D24B4A"/>
    <w:rsid w:val="00D3151B"/>
    <w:rsid w:val="00D35AEF"/>
    <w:rsid w:val="00D379A3"/>
    <w:rsid w:val="00D45FF3"/>
    <w:rsid w:val="00D512CF"/>
    <w:rsid w:val="00D528B9"/>
    <w:rsid w:val="00D53186"/>
    <w:rsid w:val="00D5487D"/>
    <w:rsid w:val="00D60140"/>
    <w:rsid w:val="00D6024A"/>
    <w:rsid w:val="00D608B5"/>
    <w:rsid w:val="00D64739"/>
    <w:rsid w:val="00D6718B"/>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45A2"/>
    <w:rsid w:val="00DC52F5"/>
    <w:rsid w:val="00DC5FD0"/>
    <w:rsid w:val="00DD0354"/>
    <w:rsid w:val="00DD27D7"/>
    <w:rsid w:val="00DD458C"/>
    <w:rsid w:val="00DD72E9"/>
    <w:rsid w:val="00DD7605"/>
    <w:rsid w:val="00DE2020"/>
    <w:rsid w:val="00DE3476"/>
    <w:rsid w:val="00DE7BEA"/>
    <w:rsid w:val="00DF114C"/>
    <w:rsid w:val="00DF5B84"/>
    <w:rsid w:val="00DF6D5B"/>
    <w:rsid w:val="00DF771B"/>
    <w:rsid w:val="00DF7EE2"/>
    <w:rsid w:val="00E01BAA"/>
    <w:rsid w:val="00E0282A"/>
    <w:rsid w:val="00E02F9B"/>
    <w:rsid w:val="00E07751"/>
    <w:rsid w:val="00E07E14"/>
    <w:rsid w:val="00E14F94"/>
    <w:rsid w:val="00E17336"/>
    <w:rsid w:val="00E17D15"/>
    <w:rsid w:val="00E22B95"/>
    <w:rsid w:val="00E30331"/>
    <w:rsid w:val="00E30BB8"/>
    <w:rsid w:val="00E31F9C"/>
    <w:rsid w:val="00E40488"/>
    <w:rsid w:val="00E50367"/>
    <w:rsid w:val="00E51ABA"/>
    <w:rsid w:val="00E524CB"/>
    <w:rsid w:val="00E56BBD"/>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0BB"/>
    <w:rsid w:val="00EA2D76"/>
    <w:rsid w:val="00EA316D"/>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54"/>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67BDA"/>
    <w:rsid w:val="00F74796"/>
    <w:rsid w:val="00F83973"/>
    <w:rsid w:val="00F87FA3"/>
    <w:rsid w:val="00F93D8C"/>
    <w:rsid w:val="00FA3102"/>
    <w:rsid w:val="00FA33CC"/>
    <w:rsid w:val="00FA48D4"/>
    <w:rsid w:val="00FA54FA"/>
    <w:rsid w:val="00FA6D39"/>
    <w:rsid w:val="00FB227E"/>
    <w:rsid w:val="00FB3D61"/>
    <w:rsid w:val="00FB44CE"/>
    <w:rsid w:val="00FB5009"/>
    <w:rsid w:val="00FB76AB"/>
    <w:rsid w:val="00FC23F7"/>
    <w:rsid w:val="00FC5CA7"/>
    <w:rsid w:val="00FD03FE"/>
    <w:rsid w:val="00FD126E"/>
    <w:rsid w:val="00FD3C36"/>
    <w:rsid w:val="00FD4D81"/>
    <w:rsid w:val="00FD7498"/>
    <w:rsid w:val="00FD7FB3"/>
    <w:rsid w:val="00FE4713"/>
    <w:rsid w:val="00FF1F44"/>
    <w:rsid w:val="00FF225E"/>
    <w:rsid w:val="00FF53F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D32D6"/>
  <w14:defaultImageDpi w14:val="330"/>
  <w15:docId w15:val="{4E6E85F8-FBEA-4360-B052-E68FBDEE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BF0A5F"/>
    <w:pPr>
      <w:widowControl w:val="0"/>
      <w:spacing w:before="240"/>
    </w:pPr>
    <w:rPr>
      <w:sz w:val="22"/>
    </w:rPr>
  </w:style>
  <w:style w:type="paragraph" w:customStyle="1" w:styleId="Newparagraph">
    <w:name w:val="New paragraph"/>
    <w:basedOn w:val="Normal"/>
    <w:qFormat/>
    <w:rsid w:val="00BF0A5F"/>
    <w:pPr>
      <w:ind w:firstLine="720"/>
    </w:pPr>
    <w:rPr>
      <w:sz w:val="22"/>
    </w:r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table" w:styleId="TableGrid">
    <w:name w:val="Table Grid"/>
    <w:basedOn w:val="TableNormal"/>
    <w:rsid w:val="00C6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102809"/>
    <w:pPr>
      <w:ind w:left="720"/>
      <w:contextualSpacing/>
    </w:pPr>
  </w:style>
  <w:style w:type="character" w:styleId="Hyperlink">
    <w:name w:val="Hyperlink"/>
    <w:basedOn w:val="DefaultParagraphFont"/>
    <w:uiPriority w:val="99"/>
    <w:unhideWhenUsed/>
    <w:rsid w:val="00102809"/>
    <w:rPr>
      <w:color w:val="0000FF"/>
      <w:u w:val="single"/>
    </w:rPr>
  </w:style>
  <w:style w:type="character" w:styleId="UnresolvedMention">
    <w:name w:val="Unresolved Mention"/>
    <w:basedOn w:val="DefaultParagraphFont"/>
    <w:uiPriority w:val="99"/>
    <w:semiHidden/>
    <w:unhideWhenUsed/>
    <w:rsid w:val="00BF0A5F"/>
    <w:rPr>
      <w:color w:val="605E5C"/>
      <w:shd w:val="clear" w:color="auto" w:fill="E1DFDD"/>
    </w:rPr>
  </w:style>
  <w:style w:type="character" w:customStyle="1" w:styleId="fontstyle01">
    <w:name w:val="fontstyle01"/>
    <w:basedOn w:val="DefaultParagraphFont"/>
    <w:rsid w:val="00240033"/>
    <w:rPr>
      <w:rFonts w:ascii="NimbusRomNo9L-Medi" w:hAnsi="NimbusRomNo9L-Medi" w:hint="default"/>
      <w:b/>
      <w:bCs/>
      <w:i w:val="0"/>
      <w:iCs w:val="0"/>
      <w:color w:val="000000"/>
      <w:sz w:val="16"/>
      <w:szCs w:val="16"/>
    </w:rPr>
  </w:style>
  <w:style w:type="character" w:customStyle="1" w:styleId="fontstyle21">
    <w:name w:val="fontstyle21"/>
    <w:basedOn w:val="DefaultParagraphFont"/>
    <w:rsid w:val="00CF4A70"/>
    <w:rPr>
      <w:rFonts w:ascii="CMSY8" w:hAnsi="CMSY8" w:hint="default"/>
      <w:b w:val="0"/>
      <w:bCs w:val="0"/>
      <w:i/>
      <w:iCs/>
      <w:color w:val="000000"/>
      <w:sz w:val="16"/>
      <w:szCs w:val="16"/>
    </w:rPr>
  </w:style>
  <w:style w:type="paragraph" w:styleId="Caption">
    <w:name w:val="caption"/>
    <w:basedOn w:val="Normal"/>
    <w:next w:val="Normal"/>
    <w:unhideWhenUsed/>
    <w:rsid w:val="002818E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49034">
      <w:bodyDiv w:val="1"/>
      <w:marLeft w:val="0"/>
      <w:marRight w:val="0"/>
      <w:marTop w:val="0"/>
      <w:marBottom w:val="0"/>
      <w:divBdr>
        <w:top w:val="none" w:sz="0" w:space="0" w:color="auto"/>
        <w:left w:val="none" w:sz="0" w:space="0" w:color="auto"/>
        <w:bottom w:val="none" w:sz="0" w:space="0" w:color="auto"/>
        <w:right w:val="none" w:sz="0" w:space="0" w:color="auto"/>
      </w:divBdr>
    </w:div>
    <w:div w:id="814834063">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614900858">
      <w:bodyDiv w:val="1"/>
      <w:marLeft w:val="0"/>
      <w:marRight w:val="0"/>
      <w:marTop w:val="0"/>
      <w:marBottom w:val="0"/>
      <w:divBdr>
        <w:top w:val="none" w:sz="0" w:space="0" w:color="auto"/>
        <w:left w:val="none" w:sz="0" w:space="0" w:color="auto"/>
        <w:bottom w:val="none" w:sz="0" w:space="0" w:color="auto"/>
        <w:right w:val="none" w:sz="0" w:space="0" w:color="auto"/>
      </w:divBdr>
    </w:div>
    <w:div w:id="19794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se0712@iit.du.ac.b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nul@iit.du.ac.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o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603C9B7E-06BB-4839-BA23-0B8AC56C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5</TotalTime>
  <Pages>1</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Paradoxical Galeeb</dc:creator>
  <cp:lastModifiedBy>Paradoxical Galeeb</cp:lastModifiedBy>
  <cp:revision>6</cp:revision>
  <cp:lastPrinted>2020-06-08T19:45:00Z</cp:lastPrinted>
  <dcterms:created xsi:type="dcterms:W3CDTF">2020-06-08T19:42:00Z</dcterms:created>
  <dcterms:modified xsi:type="dcterms:W3CDTF">2020-06-08T19:45:00Z</dcterms:modified>
</cp:coreProperties>
</file>